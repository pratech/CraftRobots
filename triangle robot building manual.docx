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A4DF3" w:rsidRPr="001A4DF3" w:rsidRDefault="001A4DF3" w:rsidP="001A4DF3">
      <w:pPr>
        <w:pStyle w:val="Title"/>
        <w:spacing w:line="276" w:lineRule="auto"/>
        <w:rPr>
          <w:sz w:val="56"/>
          <w:szCs w:val="56"/>
        </w:rPr>
      </w:pPr>
      <w:r w:rsidRPr="001A4DF3">
        <w:rPr>
          <w:sz w:val="56"/>
          <w:szCs w:val="56"/>
        </w:rPr>
        <w:t>DIY Craft Triangle Robot</w:t>
      </w:r>
    </w:p>
    <w:p w:rsidR="0023603E" w:rsidRPr="001A4DF3" w:rsidRDefault="001A4DF3" w:rsidP="001A4DF3">
      <w:pPr>
        <w:pStyle w:val="Title"/>
        <w:spacing w:line="276" w:lineRule="auto"/>
        <w:rPr>
          <w:sz w:val="56"/>
          <w:szCs w:val="56"/>
        </w:rPr>
      </w:pPr>
      <w:r w:rsidRPr="001A4DF3">
        <w:rPr>
          <w:sz w:val="56"/>
          <w:szCs w:val="56"/>
        </w:rPr>
        <w:t>Building steps</w:t>
      </w:r>
    </w:p>
    <w:p w:rsidR="001C66AD" w:rsidRDefault="001C66AD" w:rsidP="001C7483"/>
    <w:p w:rsidR="001A4DF3" w:rsidRDefault="001A4DF3" w:rsidP="001C7483"/>
    <w:p w:rsidR="001A4DF3" w:rsidRDefault="001A4DF3" w:rsidP="001C7483"/>
    <w:p w:rsidR="001A4DF3" w:rsidRDefault="008D2BC4" w:rsidP="001C7483">
      <w:r>
        <w:rPr>
          <w:noProof/>
        </w:rPr>
        <w:drawing>
          <wp:inline distT="0" distB="0" distL="0" distR="0">
            <wp:extent cx="1905000" cy="19050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YouTubeChannelLink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BC4" w:rsidRPr="008D2BC4" w:rsidRDefault="008D2BC4" w:rsidP="001C7483">
      <w:pPr>
        <w:rPr>
          <w:sz w:val="24"/>
          <w:szCs w:val="24"/>
        </w:rPr>
      </w:pPr>
      <w:r w:rsidRPr="008D2BC4">
        <w:rPr>
          <w:sz w:val="24"/>
          <w:szCs w:val="24"/>
        </w:rPr>
        <w:t>Scan the above QR code to subscribe to our channel and get the latest updates.</w:t>
      </w:r>
    </w:p>
    <w:p w:rsidR="001A4DF3" w:rsidRDefault="001A4DF3" w:rsidP="001C7483"/>
    <w:p w:rsidR="001A4DF3" w:rsidRPr="001A4DF3" w:rsidRDefault="001A4DF3" w:rsidP="001C7483">
      <w:pPr>
        <w:rPr>
          <w:sz w:val="40"/>
          <w:szCs w:val="40"/>
        </w:rPr>
      </w:pPr>
      <w:bookmarkStart w:id="0" w:name="_GoBack"/>
      <w:bookmarkEnd w:id="0"/>
      <w:r w:rsidRPr="001A4DF3">
        <w:rPr>
          <w:sz w:val="40"/>
          <w:szCs w:val="40"/>
        </w:rPr>
        <w:lastRenderedPageBreak/>
        <w:t>What you get in the kit?</w:t>
      </w:r>
    </w:p>
    <w:p w:rsidR="001A4DF3" w:rsidRDefault="001A4DF3" w:rsidP="001C7483">
      <w:pPr>
        <w:rPr>
          <w:sz w:val="48"/>
          <w:szCs w:val="48"/>
        </w:rPr>
      </w:pPr>
      <w:r>
        <w:rPr>
          <w:noProof/>
          <w:sz w:val="48"/>
          <w:szCs w:val="48"/>
        </w:rPr>
        <w:drawing>
          <wp:inline distT="0" distB="0" distL="0" distR="0">
            <wp:extent cx="4097865" cy="23050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20200226_145036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8620" cy="233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4DF3" w:rsidRPr="001A4DF3" w:rsidRDefault="001A4DF3" w:rsidP="001A4DF3">
      <w:pPr>
        <w:pStyle w:val="ListParagraph"/>
        <w:numPr>
          <w:ilvl w:val="0"/>
          <w:numId w:val="40"/>
        </w:numPr>
        <w:tabs>
          <w:tab w:val="left" w:pos="2093"/>
        </w:tabs>
        <w:jc w:val="both"/>
        <w:rPr>
          <w:sz w:val="28"/>
          <w:szCs w:val="28"/>
        </w:rPr>
      </w:pPr>
      <w:r w:rsidRPr="001A4DF3">
        <w:rPr>
          <w:sz w:val="28"/>
          <w:szCs w:val="28"/>
        </w:rPr>
        <w:t>Sticker paper to make two triangle robot.</w:t>
      </w:r>
    </w:p>
    <w:p w:rsidR="001A4DF3" w:rsidRPr="001A4DF3" w:rsidRDefault="001A4DF3" w:rsidP="001A4DF3">
      <w:pPr>
        <w:pStyle w:val="ListParagraph"/>
        <w:numPr>
          <w:ilvl w:val="0"/>
          <w:numId w:val="40"/>
        </w:numPr>
        <w:tabs>
          <w:tab w:val="left" w:pos="2093"/>
        </w:tabs>
        <w:jc w:val="both"/>
        <w:rPr>
          <w:sz w:val="28"/>
          <w:szCs w:val="28"/>
        </w:rPr>
      </w:pPr>
      <w:r w:rsidRPr="001A4DF3">
        <w:rPr>
          <w:sz w:val="28"/>
          <w:szCs w:val="28"/>
        </w:rPr>
        <w:t>9V Zinc-carbon battery</w:t>
      </w:r>
    </w:p>
    <w:p w:rsidR="001A4DF3" w:rsidRPr="001A4DF3" w:rsidRDefault="001A4DF3" w:rsidP="001A4DF3">
      <w:pPr>
        <w:pStyle w:val="ListParagraph"/>
        <w:numPr>
          <w:ilvl w:val="0"/>
          <w:numId w:val="40"/>
        </w:numPr>
        <w:tabs>
          <w:tab w:val="left" w:pos="2093"/>
        </w:tabs>
        <w:jc w:val="both"/>
        <w:rPr>
          <w:sz w:val="28"/>
          <w:szCs w:val="28"/>
        </w:rPr>
      </w:pPr>
      <w:r w:rsidRPr="001A4DF3">
        <w:rPr>
          <w:sz w:val="28"/>
          <w:szCs w:val="28"/>
        </w:rPr>
        <w:t>Battery clip</w:t>
      </w:r>
    </w:p>
    <w:p w:rsidR="001A4DF3" w:rsidRPr="001A4DF3" w:rsidRDefault="001A4DF3" w:rsidP="001A4DF3">
      <w:pPr>
        <w:pStyle w:val="ListParagraph"/>
        <w:numPr>
          <w:ilvl w:val="0"/>
          <w:numId w:val="40"/>
        </w:numPr>
        <w:tabs>
          <w:tab w:val="left" w:pos="2093"/>
        </w:tabs>
        <w:jc w:val="both"/>
        <w:rPr>
          <w:sz w:val="28"/>
          <w:szCs w:val="28"/>
        </w:rPr>
      </w:pPr>
      <w:r w:rsidRPr="001A4DF3">
        <w:rPr>
          <w:sz w:val="28"/>
          <w:szCs w:val="28"/>
        </w:rPr>
        <w:t>Dual shaft motor</w:t>
      </w:r>
    </w:p>
    <w:p w:rsidR="001A4DF3" w:rsidRPr="001A4DF3" w:rsidRDefault="001A4DF3" w:rsidP="001A4DF3">
      <w:pPr>
        <w:pStyle w:val="ListParagraph"/>
        <w:numPr>
          <w:ilvl w:val="0"/>
          <w:numId w:val="40"/>
        </w:numPr>
        <w:tabs>
          <w:tab w:val="left" w:pos="2093"/>
        </w:tabs>
        <w:jc w:val="both"/>
        <w:rPr>
          <w:sz w:val="28"/>
          <w:szCs w:val="28"/>
        </w:rPr>
      </w:pPr>
      <w:r w:rsidRPr="001A4DF3">
        <w:rPr>
          <w:sz w:val="28"/>
          <w:szCs w:val="28"/>
        </w:rPr>
        <w:t>On Off switch</w:t>
      </w:r>
    </w:p>
    <w:p w:rsidR="001A4DF3" w:rsidRPr="001A4DF3" w:rsidRDefault="001A4DF3" w:rsidP="001A4DF3">
      <w:pPr>
        <w:pStyle w:val="ListParagraph"/>
        <w:numPr>
          <w:ilvl w:val="0"/>
          <w:numId w:val="40"/>
        </w:numPr>
        <w:tabs>
          <w:tab w:val="left" w:pos="2093"/>
        </w:tabs>
        <w:jc w:val="both"/>
        <w:rPr>
          <w:sz w:val="28"/>
          <w:szCs w:val="28"/>
        </w:rPr>
      </w:pPr>
      <w:r w:rsidRPr="001A4DF3">
        <w:rPr>
          <w:sz w:val="28"/>
          <w:szCs w:val="28"/>
        </w:rPr>
        <w:t>Screw driver</w:t>
      </w:r>
    </w:p>
    <w:p w:rsidR="001A4DF3" w:rsidRPr="001A4DF3" w:rsidRDefault="001A4DF3" w:rsidP="001A4DF3">
      <w:pPr>
        <w:pStyle w:val="ListParagraph"/>
        <w:numPr>
          <w:ilvl w:val="0"/>
          <w:numId w:val="40"/>
        </w:numPr>
        <w:tabs>
          <w:tab w:val="left" w:pos="2093"/>
        </w:tabs>
        <w:jc w:val="both"/>
        <w:rPr>
          <w:sz w:val="28"/>
          <w:szCs w:val="28"/>
        </w:rPr>
      </w:pPr>
      <w:r w:rsidRPr="001A4DF3">
        <w:rPr>
          <w:sz w:val="28"/>
          <w:szCs w:val="28"/>
        </w:rPr>
        <w:t>Motor screws</w:t>
      </w:r>
    </w:p>
    <w:p w:rsidR="001A4DF3" w:rsidRPr="001A4DF3" w:rsidRDefault="001A4DF3" w:rsidP="001A4DF3">
      <w:pPr>
        <w:pStyle w:val="ListParagraph"/>
        <w:numPr>
          <w:ilvl w:val="0"/>
          <w:numId w:val="40"/>
        </w:numPr>
        <w:tabs>
          <w:tab w:val="left" w:pos="2093"/>
        </w:tabs>
        <w:jc w:val="both"/>
        <w:rPr>
          <w:sz w:val="28"/>
          <w:szCs w:val="28"/>
        </w:rPr>
      </w:pPr>
      <w:r w:rsidRPr="001A4DF3">
        <w:rPr>
          <w:sz w:val="28"/>
          <w:szCs w:val="28"/>
        </w:rPr>
        <w:t>Pinwheel hinge pieces</w:t>
      </w:r>
    </w:p>
    <w:p w:rsidR="001A4DF3" w:rsidRPr="001A4DF3" w:rsidRDefault="001A4DF3" w:rsidP="001A4DF3">
      <w:pPr>
        <w:pStyle w:val="ListParagraph"/>
        <w:numPr>
          <w:ilvl w:val="0"/>
          <w:numId w:val="40"/>
        </w:numPr>
        <w:tabs>
          <w:tab w:val="left" w:pos="2093"/>
        </w:tabs>
        <w:jc w:val="both"/>
        <w:rPr>
          <w:sz w:val="28"/>
          <w:szCs w:val="28"/>
        </w:rPr>
      </w:pPr>
      <w:r w:rsidRPr="001A4DF3">
        <w:rPr>
          <w:sz w:val="28"/>
          <w:szCs w:val="28"/>
        </w:rPr>
        <w:t>Skewers</w:t>
      </w:r>
    </w:p>
    <w:p w:rsidR="001A4DF3" w:rsidRDefault="001A4DF3" w:rsidP="001A4DF3">
      <w:pPr>
        <w:rPr>
          <w:sz w:val="40"/>
          <w:szCs w:val="40"/>
        </w:rPr>
      </w:pPr>
      <w:r w:rsidRPr="001A4DF3">
        <w:rPr>
          <w:sz w:val="40"/>
          <w:szCs w:val="40"/>
        </w:rPr>
        <w:lastRenderedPageBreak/>
        <w:t xml:space="preserve">What </w:t>
      </w:r>
      <w:r>
        <w:rPr>
          <w:sz w:val="40"/>
          <w:szCs w:val="40"/>
        </w:rPr>
        <w:t>you need to build</w:t>
      </w:r>
    </w:p>
    <w:p w:rsidR="001A4DF3" w:rsidRPr="001A4DF3" w:rsidRDefault="001A4DF3" w:rsidP="001A4DF3">
      <w:pPr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>
            <wp:extent cx="4219277" cy="2373293"/>
            <wp:effectExtent l="0" t="0" r="0" b="825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20200226_145452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3935" cy="2381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4DF3" w:rsidRPr="001A4DF3" w:rsidRDefault="001A4DF3" w:rsidP="001A4DF3">
      <w:pPr>
        <w:pStyle w:val="ListParagraph"/>
        <w:tabs>
          <w:tab w:val="left" w:pos="2093"/>
        </w:tabs>
        <w:ind w:left="360"/>
        <w:jc w:val="both"/>
        <w:rPr>
          <w:sz w:val="28"/>
          <w:szCs w:val="28"/>
        </w:rPr>
      </w:pPr>
      <w:r w:rsidRPr="001A4DF3">
        <w:rPr>
          <w:sz w:val="28"/>
          <w:szCs w:val="28"/>
        </w:rPr>
        <w:t>Apart from what is provided in your kit you would need following to build your robot:</w:t>
      </w:r>
    </w:p>
    <w:p w:rsidR="001A4DF3" w:rsidRPr="001A4DF3" w:rsidRDefault="001A4DF3" w:rsidP="001A4DF3">
      <w:pPr>
        <w:pStyle w:val="ListParagraph"/>
        <w:numPr>
          <w:ilvl w:val="0"/>
          <w:numId w:val="41"/>
        </w:numPr>
        <w:tabs>
          <w:tab w:val="left" w:pos="2093"/>
        </w:tabs>
        <w:jc w:val="both"/>
        <w:rPr>
          <w:sz w:val="28"/>
          <w:szCs w:val="28"/>
        </w:rPr>
      </w:pPr>
      <w:r w:rsidRPr="001A4DF3">
        <w:rPr>
          <w:sz w:val="28"/>
          <w:szCs w:val="28"/>
        </w:rPr>
        <w:t>Cardboard/ firm board</w:t>
      </w:r>
    </w:p>
    <w:p w:rsidR="001A4DF3" w:rsidRPr="001A4DF3" w:rsidRDefault="001A4DF3" w:rsidP="001A4DF3">
      <w:pPr>
        <w:pStyle w:val="ListParagraph"/>
        <w:numPr>
          <w:ilvl w:val="0"/>
          <w:numId w:val="41"/>
        </w:numPr>
        <w:tabs>
          <w:tab w:val="left" w:pos="2093"/>
        </w:tabs>
        <w:jc w:val="both"/>
        <w:rPr>
          <w:sz w:val="28"/>
          <w:szCs w:val="28"/>
        </w:rPr>
      </w:pPr>
      <w:r w:rsidRPr="001A4DF3">
        <w:rPr>
          <w:sz w:val="28"/>
          <w:szCs w:val="28"/>
        </w:rPr>
        <w:t xml:space="preserve">Super glue/ </w:t>
      </w:r>
      <w:proofErr w:type="spellStart"/>
      <w:r w:rsidRPr="001A4DF3">
        <w:rPr>
          <w:sz w:val="28"/>
          <w:szCs w:val="28"/>
        </w:rPr>
        <w:t>fevicol</w:t>
      </w:r>
      <w:proofErr w:type="spellEnd"/>
      <w:r w:rsidRPr="001A4DF3">
        <w:rPr>
          <w:sz w:val="28"/>
          <w:szCs w:val="28"/>
        </w:rPr>
        <w:t xml:space="preserve"> / hot glue</w:t>
      </w:r>
    </w:p>
    <w:p w:rsidR="001A4DF3" w:rsidRPr="001A4DF3" w:rsidRDefault="001A4DF3" w:rsidP="001A4DF3">
      <w:pPr>
        <w:pStyle w:val="ListParagraph"/>
        <w:numPr>
          <w:ilvl w:val="0"/>
          <w:numId w:val="41"/>
        </w:numPr>
        <w:tabs>
          <w:tab w:val="left" w:pos="2093"/>
        </w:tabs>
        <w:jc w:val="both"/>
        <w:rPr>
          <w:sz w:val="28"/>
          <w:szCs w:val="28"/>
        </w:rPr>
      </w:pPr>
      <w:r w:rsidRPr="001A4DF3">
        <w:rPr>
          <w:sz w:val="28"/>
          <w:szCs w:val="28"/>
        </w:rPr>
        <w:t>Glue gun stick plugs</w:t>
      </w:r>
    </w:p>
    <w:p w:rsidR="001A4DF3" w:rsidRPr="001A4DF3" w:rsidRDefault="001A4DF3" w:rsidP="001A4DF3">
      <w:pPr>
        <w:pStyle w:val="ListParagraph"/>
        <w:numPr>
          <w:ilvl w:val="0"/>
          <w:numId w:val="41"/>
        </w:numPr>
        <w:tabs>
          <w:tab w:val="left" w:pos="2093"/>
        </w:tabs>
        <w:jc w:val="both"/>
        <w:rPr>
          <w:sz w:val="28"/>
          <w:szCs w:val="28"/>
        </w:rPr>
      </w:pPr>
      <w:r w:rsidRPr="001A4DF3">
        <w:rPr>
          <w:sz w:val="28"/>
          <w:szCs w:val="28"/>
        </w:rPr>
        <w:t>Paper knife cutter</w:t>
      </w:r>
    </w:p>
    <w:p w:rsidR="001A4DF3" w:rsidRPr="001A4DF3" w:rsidRDefault="001A4DF3" w:rsidP="001A4DF3">
      <w:pPr>
        <w:pStyle w:val="ListParagraph"/>
        <w:numPr>
          <w:ilvl w:val="0"/>
          <w:numId w:val="41"/>
        </w:numPr>
        <w:tabs>
          <w:tab w:val="left" w:pos="2093"/>
        </w:tabs>
        <w:jc w:val="both"/>
        <w:rPr>
          <w:sz w:val="28"/>
          <w:szCs w:val="28"/>
        </w:rPr>
      </w:pPr>
      <w:r w:rsidRPr="001A4DF3">
        <w:rPr>
          <w:sz w:val="28"/>
          <w:szCs w:val="28"/>
        </w:rPr>
        <w:t>Scissors</w:t>
      </w:r>
    </w:p>
    <w:p w:rsidR="001A4DF3" w:rsidRPr="001A4DF3" w:rsidRDefault="001A4DF3" w:rsidP="001A4DF3">
      <w:pPr>
        <w:pStyle w:val="ListParagraph"/>
        <w:numPr>
          <w:ilvl w:val="0"/>
          <w:numId w:val="41"/>
        </w:numPr>
        <w:tabs>
          <w:tab w:val="left" w:pos="2093"/>
        </w:tabs>
        <w:jc w:val="both"/>
        <w:rPr>
          <w:sz w:val="28"/>
          <w:szCs w:val="28"/>
        </w:rPr>
      </w:pPr>
      <w:r w:rsidRPr="001A4DF3">
        <w:rPr>
          <w:sz w:val="28"/>
          <w:szCs w:val="28"/>
        </w:rPr>
        <w:t>Scale</w:t>
      </w:r>
    </w:p>
    <w:p w:rsidR="001A4DF3" w:rsidRPr="001A4DF3" w:rsidRDefault="001A4DF3" w:rsidP="001A4DF3">
      <w:pPr>
        <w:pStyle w:val="ListParagraph"/>
        <w:tabs>
          <w:tab w:val="left" w:pos="2093"/>
        </w:tabs>
        <w:ind w:left="1080"/>
        <w:jc w:val="both"/>
        <w:rPr>
          <w:sz w:val="36"/>
          <w:szCs w:val="36"/>
          <w:u w:val="single"/>
        </w:rPr>
      </w:pPr>
      <w:r w:rsidRPr="001A4DF3">
        <w:rPr>
          <w:sz w:val="36"/>
          <w:szCs w:val="36"/>
          <w:u w:val="single"/>
        </w:rPr>
        <w:lastRenderedPageBreak/>
        <w:t>Step 1:</w:t>
      </w:r>
    </w:p>
    <w:p w:rsidR="001A4DF3" w:rsidRDefault="001A4DF3" w:rsidP="001A4DF3">
      <w:pPr>
        <w:pStyle w:val="ListParagraph"/>
        <w:tabs>
          <w:tab w:val="left" w:pos="2093"/>
        </w:tabs>
        <w:ind w:left="1080"/>
        <w:jc w:val="both"/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>
            <wp:extent cx="2778701" cy="1562986"/>
            <wp:effectExtent l="0" t="0" r="317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20200226_145650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1571" cy="156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4DF3" w:rsidRDefault="001A4DF3" w:rsidP="001A4DF3">
      <w:pPr>
        <w:pStyle w:val="ListParagraph"/>
        <w:tabs>
          <w:tab w:val="left" w:pos="2093"/>
        </w:tabs>
        <w:ind w:left="1080"/>
        <w:jc w:val="both"/>
        <w:rPr>
          <w:sz w:val="28"/>
          <w:szCs w:val="28"/>
        </w:rPr>
      </w:pPr>
      <w:r w:rsidRPr="001A4DF3">
        <w:rPr>
          <w:sz w:val="28"/>
          <w:szCs w:val="28"/>
        </w:rPr>
        <w:t>Stick the sticker paper over cardboard</w:t>
      </w:r>
    </w:p>
    <w:p w:rsidR="001A4DF3" w:rsidRPr="001A4DF3" w:rsidRDefault="001A4DF3" w:rsidP="001A4DF3">
      <w:pPr>
        <w:pStyle w:val="ListParagraph"/>
        <w:tabs>
          <w:tab w:val="left" w:pos="2093"/>
        </w:tabs>
        <w:ind w:left="1080"/>
        <w:jc w:val="both"/>
        <w:rPr>
          <w:sz w:val="36"/>
          <w:szCs w:val="36"/>
          <w:u w:val="single"/>
        </w:rPr>
      </w:pPr>
      <w:r w:rsidRPr="001A4DF3">
        <w:rPr>
          <w:sz w:val="36"/>
          <w:szCs w:val="36"/>
          <w:u w:val="single"/>
        </w:rPr>
        <w:t>Step 2:</w:t>
      </w:r>
    </w:p>
    <w:p w:rsidR="001A4DF3" w:rsidRDefault="001A4DF3" w:rsidP="001A4DF3">
      <w:pPr>
        <w:pStyle w:val="ListParagraph"/>
        <w:tabs>
          <w:tab w:val="left" w:pos="2093"/>
        </w:tabs>
        <w:ind w:left="1080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2948715" cy="1658679"/>
            <wp:effectExtent l="0" t="0" r="444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20200226_150021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3069" cy="1661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4DF3" w:rsidRDefault="001A4DF3" w:rsidP="001A4DF3">
      <w:pPr>
        <w:pStyle w:val="ListParagraph"/>
        <w:tabs>
          <w:tab w:val="left" w:pos="2093"/>
        </w:tabs>
        <w:ind w:left="1080"/>
        <w:jc w:val="both"/>
        <w:rPr>
          <w:sz w:val="28"/>
          <w:szCs w:val="28"/>
        </w:rPr>
      </w:pPr>
      <w:r>
        <w:rPr>
          <w:sz w:val="28"/>
          <w:szCs w:val="28"/>
        </w:rPr>
        <w:t>Cut the cardboard using the sticker reference lines</w:t>
      </w:r>
    </w:p>
    <w:p w:rsidR="001A4DF3" w:rsidRDefault="001A4DF3" w:rsidP="001A4DF3">
      <w:pPr>
        <w:pStyle w:val="ListParagraph"/>
        <w:tabs>
          <w:tab w:val="left" w:pos="2093"/>
        </w:tabs>
        <w:ind w:left="1080"/>
        <w:jc w:val="both"/>
        <w:rPr>
          <w:sz w:val="28"/>
          <w:szCs w:val="28"/>
        </w:rPr>
      </w:pPr>
    </w:p>
    <w:p w:rsidR="001A4DF3" w:rsidRDefault="001A4DF3" w:rsidP="001A4DF3">
      <w:pPr>
        <w:pStyle w:val="ListParagraph"/>
        <w:tabs>
          <w:tab w:val="left" w:pos="2093"/>
        </w:tabs>
        <w:ind w:left="1080"/>
        <w:jc w:val="both"/>
        <w:rPr>
          <w:sz w:val="28"/>
          <w:szCs w:val="28"/>
        </w:rPr>
      </w:pPr>
    </w:p>
    <w:p w:rsidR="001A4DF3" w:rsidRDefault="001A4DF3" w:rsidP="001A4DF3">
      <w:pPr>
        <w:pStyle w:val="ListParagraph"/>
        <w:tabs>
          <w:tab w:val="left" w:pos="2093"/>
        </w:tabs>
        <w:ind w:left="1080"/>
        <w:jc w:val="both"/>
        <w:rPr>
          <w:sz w:val="28"/>
          <w:szCs w:val="28"/>
        </w:rPr>
      </w:pPr>
    </w:p>
    <w:p w:rsidR="001A4DF3" w:rsidRPr="001A4DF3" w:rsidRDefault="001A4DF3" w:rsidP="001A4DF3">
      <w:pPr>
        <w:pStyle w:val="ListParagraph"/>
        <w:tabs>
          <w:tab w:val="left" w:pos="2093"/>
        </w:tabs>
        <w:ind w:left="1080"/>
        <w:jc w:val="both"/>
        <w:rPr>
          <w:sz w:val="36"/>
          <w:szCs w:val="36"/>
          <w:u w:val="single"/>
        </w:rPr>
      </w:pPr>
      <w:r w:rsidRPr="001A4DF3">
        <w:rPr>
          <w:sz w:val="36"/>
          <w:szCs w:val="36"/>
          <w:u w:val="single"/>
        </w:rPr>
        <w:lastRenderedPageBreak/>
        <w:t>Step 3:</w:t>
      </w:r>
    </w:p>
    <w:p w:rsidR="001A4DF3" w:rsidRDefault="007B00B3" w:rsidP="001A4DF3">
      <w:pPr>
        <w:pStyle w:val="ListParagraph"/>
        <w:tabs>
          <w:tab w:val="left" w:pos="2093"/>
        </w:tabs>
        <w:ind w:left="1080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3357547" cy="188858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20200226_150537.jp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3368" cy="1891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00B3" w:rsidRDefault="007B00B3" w:rsidP="001A4DF3">
      <w:pPr>
        <w:pStyle w:val="ListParagraph"/>
        <w:tabs>
          <w:tab w:val="left" w:pos="2093"/>
        </w:tabs>
        <w:ind w:left="1080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3383586" cy="1903228"/>
            <wp:effectExtent l="0" t="0" r="7620" b="190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20200226_150736.jp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0977" cy="190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00B3" w:rsidRDefault="007B00B3" w:rsidP="001A4DF3">
      <w:pPr>
        <w:pStyle w:val="ListParagraph"/>
        <w:tabs>
          <w:tab w:val="left" w:pos="2093"/>
        </w:tabs>
        <w:ind w:left="1080"/>
        <w:jc w:val="both"/>
        <w:rPr>
          <w:sz w:val="28"/>
          <w:szCs w:val="28"/>
        </w:rPr>
      </w:pPr>
      <w:r>
        <w:rPr>
          <w:sz w:val="28"/>
          <w:szCs w:val="28"/>
        </w:rPr>
        <w:t>Hold the 4 triangle pieces together by securing it with rubber bands or masking tape.</w:t>
      </w:r>
    </w:p>
    <w:p w:rsidR="007B00B3" w:rsidRDefault="007B00B3" w:rsidP="001A4DF3">
      <w:pPr>
        <w:pStyle w:val="ListParagraph"/>
        <w:tabs>
          <w:tab w:val="left" w:pos="2093"/>
        </w:tabs>
        <w:ind w:left="1080"/>
        <w:jc w:val="both"/>
        <w:rPr>
          <w:sz w:val="28"/>
          <w:szCs w:val="28"/>
        </w:rPr>
      </w:pPr>
    </w:p>
    <w:p w:rsidR="007B00B3" w:rsidRDefault="007B00B3" w:rsidP="001A4DF3">
      <w:pPr>
        <w:pStyle w:val="ListParagraph"/>
        <w:tabs>
          <w:tab w:val="left" w:pos="2093"/>
        </w:tabs>
        <w:ind w:left="1080"/>
        <w:jc w:val="both"/>
        <w:rPr>
          <w:sz w:val="28"/>
          <w:szCs w:val="28"/>
        </w:rPr>
      </w:pPr>
    </w:p>
    <w:p w:rsidR="007B00B3" w:rsidRPr="001A4DF3" w:rsidRDefault="007B00B3" w:rsidP="007B00B3">
      <w:pPr>
        <w:pStyle w:val="ListParagraph"/>
        <w:tabs>
          <w:tab w:val="left" w:pos="2093"/>
        </w:tabs>
        <w:ind w:left="1080"/>
        <w:jc w:val="both"/>
        <w:rPr>
          <w:sz w:val="36"/>
          <w:szCs w:val="36"/>
          <w:u w:val="single"/>
        </w:rPr>
      </w:pPr>
      <w:r>
        <w:rPr>
          <w:sz w:val="36"/>
          <w:szCs w:val="36"/>
          <w:u w:val="single"/>
        </w:rPr>
        <w:lastRenderedPageBreak/>
        <w:t>Step 4</w:t>
      </w:r>
      <w:r w:rsidRPr="001A4DF3">
        <w:rPr>
          <w:sz w:val="36"/>
          <w:szCs w:val="36"/>
          <w:u w:val="single"/>
        </w:rPr>
        <w:t>:</w:t>
      </w:r>
    </w:p>
    <w:p w:rsidR="007B00B3" w:rsidRDefault="007B00B3" w:rsidP="001A4DF3">
      <w:pPr>
        <w:pStyle w:val="ListParagraph"/>
        <w:tabs>
          <w:tab w:val="left" w:pos="2093"/>
        </w:tabs>
        <w:ind w:left="1080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3455582" cy="194379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20200226_150924.jp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1268" cy="1946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00B3" w:rsidRDefault="007B00B3" w:rsidP="001A4DF3">
      <w:pPr>
        <w:pStyle w:val="ListParagraph"/>
        <w:tabs>
          <w:tab w:val="left" w:pos="2093"/>
        </w:tabs>
        <w:ind w:left="1080"/>
        <w:jc w:val="both"/>
        <w:rPr>
          <w:sz w:val="28"/>
          <w:szCs w:val="28"/>
        </w:rPr>
      </w:pPr>
      <w:r>
        <w:rPr>
          <w:sz w:val="28"/>
          <w:szCs w:val="28"/>
        </w:rPr>
        <w:t>Using a pointed object (screw driver) make holes on all 4 pieces together so that you get holes in same position on all your triangle pieces.</w:t>
      </w:r>
    </w:p>
    <w:p w:rsidR="007B00B3" w:rsidRDefault="007B00B3" w:rsidP="001A4DF3">
      <w:pPr>
        <w:pStyle w:val="ListParagraph"/>
        <w:tabs>
          <w:tab w:val="left" w:pos="2093"/>
        </w:tabs>
        <w:ind w:left="1080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3519377" cy="1979607"/>
            <wp:effectExtent l="0" t="0" r="5080" b="190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20200226_151142.jp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7162" cy="1983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 xml:space="preserve"> </w:t>
      </w:r>
    </w:p>
    <w:p w:rsidR="007B00B3" w:rsidRDefault="007B00B3" w:rsidP="001A4DF3">
      <w:pPr>
        <w:pStyle w:val="ListParagraph"/>
        <w:tabs>
          <w:tab w:val="left" w:pos="2093"/>
        </w:tabs>
        <w:ind w:left="1080"/>
        <w:jc w:val="both"/>
        <w:rPr>
          <w:sz w:val="28"/>
          <w:szCs w:val="28"/>
        </w:rPr>
      </w:pPr>
    </w:p>
    <w:p w:rsidR="009F2E21" w:rsidRPr="001A4DF3" w:rsidRDefault="009F2E21" w:rsidP="009F2E21">
      <w:pPr>
        <w:pStyle w:val="ListParagraph"/>
        <w:tabs>
          <w:tab w:val="left" w:pos="2093"/>
        </w:tabs>
        <w:ind w:left="1080"/>
        <w:jc w:val="both"/>
        <w:rPr>
          <w:sz w:val="36"/>
          <w:szCs w:val="36"/>
          <w:u w:val="single"/>
        </w:rPr>
      </w:pPr>
      <w:r w:rsidRPr="001A4DF3">
        <w:rPr>
          <w:sz w:val="36"/>
          <w:szCs w:val="36"/>
          <w:u w:val="single"/>
        </w:rPr>
        <w:lastRenderedPageBreak/>
        <w:t xml:space="preserve">Step </w:t>
      </w:r>
      <w:r>
        <w:rPr>
          <w:sz w:val="36"/>
          <w:szCs w:val="36"/>
          <w:u w:val="single"/>
        </w:rPr>
        <w:t>5</w:t>
      </w:r>
      <w:r w:rsidRPr="001A4DF3">
        <w:rPr>
          <w:sz w:val="36"/>
          <w:szCs w:val="36"/>
          <w:u w:val="single"/>
        </w:rPr>
        <w:t>:</w:t>
      </w:r>
    </w:p>
    <w:p w:rsidR="007B00B3" w:rsidRDefault="009F2E21" w:rsidP="001A4DF3">
      <w:pPr>
        <w:pStyle w:val="ListParagraph"/>
        <w:tabs>
          <w:tab w:val="left" w:pos="2093"/>
        </w:tabs>
        <w:ind w:left="1080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3326879" cy="1871330"/>
            <wp:effectExtent l="0" t="0" r="698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20200226_151310.jp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9682" cy="1872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2E21" w:rsidRDefault="009F2E21" w:rsidP="001A4DF3">
      <w:pPr>
        <w:pStyle w:val="ListParagraph"/>
        <w:tabs>
          <w:tab w:val="left" w:pos="2093"/>
        </w:tabs>
        <w:ind w:left="1080"/>
        <w:jc w:val="both"/>
        <w:rPr>
          <w:sz w:val="28"/>
          <w:szCs w:val="28"/>
        </w:rPr>
      </w:pPr>
      <w:r>
        <w:rPr>
          <w:sz w:val="28"/>
          <w:szCs w:val="28"/>
        </w:rPr>
        <w:t>Make a bigger hole in 2 triangle pieces marked with motor design using a pencil.</w:t>
      </w:r>
    </w:p>
    <w:p w:rsidR="009F2E21" w:rsidRDefault="009F2E21" w:rsidP="001A4DF3">
      <w:pPr>
        <w:pStyle w:val="ListParagraph"/>
        <w:tabs>
          <w:tab w:val="left" w:pos="2093"/>
        </w:tabs>
        <w:ind w:left="1080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3551275" cy="1997549"/>
            <wp:effectExtent l="0" t="0" r="0" b="317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20200226_151457.jp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6165" cy="20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2E21" w:rsidRDefault="009F2E21" w:rsidP="001A4DF3">
      <w:pPr>
        <w:pStyle w:val="ListParagraph"/>
        <w:tabs>
          <w:tab w:val="left" w:pos="2093"/>
        </w:tabs>
        <w:ind w:left="1080"/>
        <w:jc w:val="both"/>
        <w:rPr>
          <w:sz w:val="28"/>
          <w:szCs w:val="28"/>
        </w:rPr>
      </w:pPr>
    </w:p>
    <w:p w:rsidR="009F2E21" w:rsidRDefault="009F2E21" w:rsidP="001A4DF3">
      <w:pPr>
        <w:pStyle w:val="ListParagraph"/>
        <w:tabs>
          <w:tab w:val="left" w:pos="2093"/>
        </w:tabs>
        <w:ind w:left="1080"/>
        <w:jc w:val="both"/>
        <w:rPr>
          <w:sz w:val="28"/>
          <w:szCs w:val="28"/>
        </w:rPr>
      </w:pPr>
    </w:p>
    <w:p w:rsidR="009F2E21" w:rsidRDefault="009F2E21" w:rsidP="009F2E21">
      <w:pPr>
        <w:pStyle w:val="ListParagraph"/>
        <w:tabs>
          <w:tab w:val="left" w:pos="2093"/>
        </w:tabs>
        <w:ind w:left="1080"/>
        <w:jc w:val="both"/>
        <w:rPr>
          <w:sz w:val="36"/>
          <w:szCs w:val="36"/>
          <w:u w:val="single"/>
        </w:rPr>
      </w:pPr>
      <w:r w:rsidRPr="001A4DF3">
        <w:rPr>
          <w:sz w:val="36"/>
          <w:szCs w:val="36"/>
          <w:u w:val="single"/>
        </w:rPr>
        <w:lastRenderedPageBreak/>
        <w:t xml:space="preserve">Step </w:t>
      </w:r>
      <w:r>
        <w:rPr>
          <w:sz w:val="36"/>
          <w:szCs w:val="36"/>
          <w:u w:val="single"/>
        </w:rPr>
        <w:t>6</w:t>
      </w:r>
      <w:r w:rsidRPr="001A4DF3">
        <w:rPr>
          <w:sz w:val="36"/>
          <w:szCs w:val="36"/>
          <w:u w:val="single"/>
        </w:rPr>
        <w:t>:</w:t>
      </w:r>
    </w:p>
    <w:p w:rsidR="009F2E21" w:rsidRDefault="009F2E21" w:rsidP="009F2E21">
      <w:pPr>
        <w:pStyle w:val="ListParagraph"/>
        <w:tabs>
          <w:tab w:val="left" w:pos="2093"/>
        </w:tabs>
        <w:ind w:left="1080"/>
        <w:jc w:val="both"/>
        <w:rPr>
          <w:sz w:val="36"/>
          <w:szCs w:val="36"/>
          <w:u w:val="single"/>
        </w:rPr>
      </w:pPr>
      <w:r w:rsidRPr="009F2E21">
        <w:rPr>
          <w:noProof/>
          <w:sz w:val="36"/>
          <w:szCs w:val="36"/>
        </w:rPr>
        <w:drawing>
          <wp:inline distT="0" distB="0" distL="0" distR="0">
            <wp:extent cx="3610378" cy="2030794"/>
            <wp:effectExtent l="0" t="0" r="9525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20200226_151628.jp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6552" cy="2034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2E21" w:rsidRDefault="009F2E21" w:rsidP="009F2E21">
      <w:pPr>
        <w:pStyle w:val="ListParagraph"/>
        <w:tabs>
          <w:tab w:val="left" w:pos="2093"/>
        </w:tabs>
        <w:ind w:left="1080"/>
        <w:jc w:val="both"/>
        <w:rPr>
          <w:sz w:val="28"/>
          <w:szCs w:val="28"/>
        </w:rPr>
      </w:pPr>
      <w:r w:rsidRPr="009F2E21">
        <w:rPr>
          <w:sz w:val="28"/>
          <w:szCs w:val="28"/>
        </w:rPr>
        <w:t>Using strong glue stick the two motor triangle piece to stick on the two side of the base piece.</w:t>
      </w:r>
    </w:p>
    <w:p w:rsidR="009F2E21" w:rsidRPr="009F2E21" w:rsidRDefault="009F2E21" w:rsidP="009F2E21">
      <w:pPr>
        <w:pStyle w:val="ListParagraph"/>
        <w:tabs>
          <w:tab w:val="left" w:pos="2093"/>
        </w:tabs>
        <w:ind w:left="1080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3629324" cy="2041451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20200226_152109.jp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6124" cy="2045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2E21" w:rsidRPr="009F2E21" w:rsidRDefault="009F2E21" w:rsidP="009F2E21">
      <w:pPr>
        <w:pStyle w:val="ListParagraph"/>
        <w:tabs>
          <w:tab w:val="left" w:pos="2093"/>
        </w:tabs>
        <w:ind w:left="1080"/>
        <w:jc w:val="both"/>
        <w:rPr>
          <w:sz w:val="36"/>
          <w:szCs w:val="36"/>
        </w:rPr>
      </w:pPr>
    </w:p>
    <w:p w:rsidR="00BD20A6" w:rsidRDefault="00BD20A6" w:rsidP="001A4DF3">
      <w:pPr>
        <w:pStyle w:val="ListParagraph"/>
        <w:tabs>
          <w:tab w:val="left" w:pos="2093"/>
        </w:tabs>
        <w:ind w:left="1080"/>
        <w:jc w:val="both"/>
        <w:rPr>
          <w:sz w:val="28"/>
          <w:szCs w:val="28"/>
        </w:rPr>
      </w:pPr>
      <w:r>
        <w:rPr>
          <w:sz w:val="36"/>
          <w:szCs w:val="36"/>
          <w:u w:val="single"/>
        </w:rPr>
        <w:lastRenderedPageBreak/>
        <w:t>Step 7</w:t>
      </w:r>
      <w:r w:rsidRPr="001A4DF3">
        <w:rPr>
          <w:sz w:val="36"/>
          <w:szCs w:val="36"/>
          <w:u w:val="single"/>
        </w:rPr>
        <w:t>:</w:t>
      </w:r>
    </w:p>
    <w:p w:rsidR="009F2E21" w:rsidRDefault="00BD20A6" w:rsidP="001A4DF3">
      <w:pPr>
        <w:pStyle w:val="ListParagraph"/>
        <w:tabs>
          <w:tab w:val="left" w:pos="2093"/>
        </w:tabs>
        <w:ind w:left="1080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3099429" cy="1743456"/>
            <wp:effectExtent l="0" t="0" r="635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20200226_152529.jp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3842" cy="1745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2E21" w:rsidRDefault="00BD20A6" w:rsidP="001A4DF3">
      <w:pPr>
        <w:pStyle w:val="ListParagraph"/>
        <w:tabs>
          <w:tab w:val="left" w:pos="2093"/>
        </w:tabs>
        <w:ind w:left="108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Stick the motor </w:t>
      </w:r>
      <w:r w:rsidR="009D1ED8">
        <w:rPr>
          <w:sz w:val="28"/>
          <w:szCs w:val="28"/>
        </w:rPr>
        <w:t xml:space="preserve">with double sided tape or glue, </w:t>
      </w:r>
      <w:r>
        <w:rPr>
          <w:sz w:val="28"/>
          <w:szCs w:val="28"/>
        </w:rPr>
        <w:t xml:space="preserve">between the two </w:t>
      </w:r>
      <w:proofErr w:type="gramStart"/>
      <w:r>
        <w:rPr>
          <w:sz w:val="28"/>
          <w:szCs w:val="28"/>
        </w:rPr>
        <w:t>triangle</w:t>
      </w:r>
      <w:proofErr w:type="gramEnd"/>
      <w:r>
        <w:rPr>
          <w:sz w:val="28"/>
          <w:szCs w:val="28"/>
        </w:rPr>
        <w:t xml:space="preserve"> pieces with it shaft passing through the big holes made in step 5.</w:t>
      </w:r>
    </w:p>
    <w:p w:rsidR="00BD20A6" w:rsidRDefault="00BD20A6" w:rsidP="001A4DF3">
      <w:pPr>
        <w:pStyle w:val="ListParagraph"/>
        <w:tabs>
          <w:tab w:val="left" w:pos="2093"/>
        </w:tabs>
        <w:ind w:left="1080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3241802" cy="1823541"/>
            <wp:effectExtent l="0" t="0" r="0" b="571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20200226_152553.jp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3595" cy="183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635A" w:rsidRDefault="00E3635A" w:rsidP="001A4DF3">
      <w:pPr>
        <w:pStyle w:val="ListParagraph"/>
        <w:tabs>
          <w:tab w:val="left" w:pos="2093"/>
        </w:tabs>
        <w:ind w:left="1080"/>
        <w:jc w:val="both"/>
        <w:rPr>
          <w:sz w:val="28"/>
          <w:szCs w:val="28"/>
        </w:rPr>
      </w:pPr>
    </w:p>
    <w:p w:rsidR="00E3635A" w:rsidRDefault="00E3635A" w:rsidP="001A4DF3">
      <w:pPr>
        <w:pStyle w:val="ListParagraph"/>
        <w:tabs>
          <w:tab w:val="left" w:pos="2093"/>
        </w:tabs>
        <w:ind w:left="1080"/>
        <w:jc w:val="both"/>
        <w:rPr>
          <w:sz w:val="28"/>
          <w:szCs w:val="28"/>
        </w:rPr>
      </w:pPr>
    </w:p>
    <w:p w:rsidR="00E3635A" w:rsidRDefault="00E3635A" w:rsidP="001A4DF3">
      <w:pPr>
        <w:pStyle w:val="ListParagraph"/>
        <w:tabs>
          <w:tab w:val="left" w:pos="2093"/>
        </w:tabs>
        <w:ind w:left="1080"/>
        <w:jc w:val="both"/>
        <w:rPr>
          <w:sz w:val="28"/>
          <w:szCs w:val="28"/>
        </w:rPr>
      </w:pPr>
      <w:r>
        <w:rPr>
          <w:sz w:val="36"/>
          <w:szCs w:val="36"/>
          <w:u w:val="single"/>
        </w:rPr>
        <w:lastRenderedPageBreak/>
        <w:t>Step 8</w:t>
      </w:r>
      <w:r w:rsidRPr="001A4DF3">
        <w:rPr>
          <w:sz w:val="36"/>
          <w:szCs w:val="36"/>
          <w:u w:val="single"/>
        </w:rPr>
        <w:t>:</w:t>
      </w:r>
    </w:p>
    <w:p w:rsidR="00BD20A6" w:rsidRDefault="00E3635A" w:rsidP="001A4DF3">
      <w:pPr>
        <w:pStyle w:val="ListParagraph"/>
        <w:tabs>
          <w:tab w:val="left" w:pos="2093"/>
        </w:tabs>
        <w:ind w:left="1080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3270172" cy="1839433"/>
            <wp:effectExtent l="0" t="0" r="6985" b="889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20200226_152800.jp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7344" cy="1843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635A" w:rsidRDefault="00E3635A" w:rsidP="001A4DF3">
      <w:pPr>
        <w:pStyle w:val="ListParagraph"/>
        <w:tabs>
          <w:tab w:val="left" w:pos="2093"/>
        </w:tabs>
        <w:ind w:left="1080"/>
        <w:jc w:val="both"/>
        <w:rPr>
          <w:sz w:val="28"/>
          <w:szCs w:val="28"/>
        </w:rPr>
      </w:pPr>
      <w:r>
        <w:rPr>
          <w:sz w:val="28"/>
          <w:szCs w:val="28"/>
        </w:rPr>
        <w:t>Using a scale cut two 5cm wooden skewer pieces</w:t>
      </w:r>
    </w:p>
    <w:p w:rsidR="00E3635A" w:rsidRDefault="00E3635A" w:rsidP="001A4DF3">
      <w:pPr>
        <w:pStyle w:val="ListParagraph"/>
        <w:tabs>
          <w:tab w:val="left" w:pos="2093"/>
        </w:tabs>
        <w:ind w:left="1080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3263970" cy="183594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20200226_153112.jp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6338" cy="1837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635A" w:rsidRDefault="00E3635A" w:rsidP="001A4DF3">
      <w:pPr>
        <w:pStyle w:val="ListParagraph"/>
        <w:tabs>
          <w:tab w:val="left" w:pos="2093"/>
        </w:tabs>
        <w:ind w:left="1080"/>
        <w:jc w:val="both"/>
        <w:rPr>
          <w:sz w:val="28"/>
          <w:szCs w:val="28"/>
        </w:rPr>
      </w:pPr>
      <w:r>
        <w:rPr>
          <w:sz w:val="28"/>
          <w:szCs w:val="28"/>
        </w:rPr>
        <w:t>Also cut 6 pieces of wooden skewer of 2cm each</w:t>
      </w:r>
    </w:p>
    <w:p w:rsidR="00E3635A" w:rsidRDefault="00E3635A" w:rsidP="001A4DF3">
      <w:pPr>
        <w:pStyle w:val="ListParagraph"/>
        <w:tabs>
          <w:tab w:val="left" w:pos="2093"/>
        </w:tabs>
        <w:ind w:left="1080"/>
        <w:jc w:val="both"/>
        <w:rPr>
          <w:sz w:val="28"/>
          <w:szCs w:val="28"/>
        </w:rPr>
      </w:pPr>
    </w:p>
    <w:p w:rsidR="00E3635A" w:rsidRDefault="00E3635A" w:rsidP="001A4DF3">
      <w:pPr>
        <w:pStyle w:val="ListParagraph"/>
        <w:tabs>
          <w:tab w:val="left" w:pos="2093"/>
        </w:tabs>
        <w:ind w:left="1080"/>
        <w:jc w:val="both"/>
        <w:rPr>
          <w:sz w:val="28"/>
          <w:szCs w:val="28"/>
        </w:rPr>
      </w:pPr>
    </w:p>
    <w:p w:rsidR="00E3635A" w:rsidRDefault="00E3635A" w:rsidP="001A4DF3">
      <w:pPr>
        <w:pStyle w:val="ListParagraph"/>
        <w:tabs>
          <w:tab w:val="left" w:pos="2093"/>
        </w:tabs>
        <w:ind w:left="1080"/>
        <w:jc w:val="both"/>
        <w:rPr>
          <w:sz w:val="28"/>
          <w:szCs w:val="28"/>
        </w:rPr>
      </w:pPr>
    </w:p>
    <w:p w:rsidR="007F1FBB" w:rsidRDefault="007F1FBB" w:rsidP="007F1FBB">
      <w:pPr>
        <w:pStyle w:val="ListParagraph"/>
        <w:tabs>
          <w:tab w:val="left" w:pos="2093"/>
        </w:tabs>
        <w:ind w:left="1080"/>
        <w:jc w:val="both"/>
        <w:rPr>
          <w:sz w:val="28"/>
          <w:szCs w:val="28"/>
        </w:rPr>
      </w:pPr>
      <w:r>
        <w:rPr>
          <w:sz w:val="36"/>
          <w:szCs w:val="36"/>
          <w:u w:val="single"/>
        </w:rPr>
        <w:lastRenderedPageBreak/>
        <w:t>Step 9</w:t>
      </w:r>
      <w:r w:rsidRPr="001A4DF3">
        <w:rPr>
          <w:sz w:val="36"/>
          <w:szCs w:val="36"/>
          <w:u w:val="single"/>
        </w:rPr>
        <w:t>:</w:t>
      </w:r>
    </w:p>
    <w:p w:rsidR="00E3635A" w:rsidRDefault="00E3635A" w:rsidP="001A4DF3">
      <w:pPr>
        <w:pStyle w:val="ListParagraph"/>
        <w:tabs>
          <w:tab w:val="left" w:pos="2093"/>
        </w:tabs>
        <w:ind w:left="108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</w:t>
      </w:r>
      <w:r w:rsidR="007F1FBB">
        <w:rPr>
          <w:noProof/>
          <w:sz w:val="28"/>
          <w:szCs w:val="28"/>
        </w:rPr>
        <w:drawing>
          <wp:inline distT="0" distB="0" distL="0" distR="0">
            <wp:extent cx="2978232" cy="1675220"/>
            <wp:effectExtent l="0" t="0" r="0" b="127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20200226_153911.jp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4990" cy="1679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1FBB" w:rsidRDefault="007F1FBB" w:rsidP="001A4DF3">
      <w:pPr>
        <w:pStyle w:val="ListParagraph"/>
        <w:tabs>
          <w:tab w:val="left" w:pos="2093"/>
        </w:tabs>
        <w:ind w:left="1080"/>
        <w:jc w:val="both"/>
        <w:rPr>
          <w:sz w:val="28"/>
          <w:szCs w:val="28"/>
        </w:rPr>
      </w:pPr>
      <w:r>
        <w:rPr>
          <w:sz w:val="28"/>
          <w:szCs w:val="28"/>
        </w:rPr>
        <w:t>Insert the cut skewer pieces on the hinges as shown (only one skewer piece of 2cm on acrylic hinge)</w:t>
      </w:r>
    </w:p>
    <w:p w:rsidR="004D3563" w:rsidRDefault="004D3563" w:rsidP="001A4DF3">
      <w:pPr>
        <w:pStyle w:val="ListParagraph"/>
        <w:tabs>
          <w:tab w:val="left" w:pos="2093"/>
        </w:tabs>
        <w:ind w:left="1080"/>
        <w:jc w:val="both"/>
        <w:rPr>
          <w:sz w:val="28"/>
          <w:szCs w:val="28"/>
        </w:rPr>
      </w:pPr>
    </w:p>
    <w:p w:rsidR="004D3563" w:rsidRDefault="004D3563" w:rsidP="004D3563">
      <w:pPr>
        <w:pStyle w:val="ListParagraph"/>
        <w:tabs>
          <w:tab w:val="left" w:pos="2093"/>
        </w:tabs>
        <w:ind w:left="1080"/>
        <w:jc w:val="both"/>
        <w:rPr>
          <w:sz w:val="28"/>
          <w:szCs w:val="28"/>
        </w:rPr>
      </w:pPr>
      <w:r>
        <w:rPr>
          <w:sz w:val="36"/>
          <w:szCs w:val="36"/>
          <w:u w:val="single"/>
        </w:rPr>
        <w:t>Step 10</w:t>
      </w:r>
      <w:r w:rsidRPr="001A4DF3">
        <w:rPr>
          <w:sz w:val="36"/>
          <w:szCs w:val="36"/>
          <w:u w:val="single"/>
        </w:rPr>
        <w:t>:</w:t>
      </w:r>
    </w:p>
    <w:p w:rsidR="007F1FBB" w:rsidRDefault="007F1FBB" w:rsidP="001A4DF3">
      <w:pPr>
        <w:pStyle w:val="ListParagraph"/>
        <w:tabs>
          <w:tab w:val="left" w:pos="2093"/>
        </w:tabs>
        <w:ind w:left="1080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3095448" cy="1741217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20200226_154810.jp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6278" cy="1741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6AAC" w:rsidRDefault="00C40AA6" w:rsidP="001A4DF3">
      <w:pPr>
        <w:pStyle w:val="ListParagraph"/>
        <w:tabs>
          <w:tab w:val="left" w:pos="2093"/>
        </w:tabs>
        <w:ind w:left="1080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2EEA02E0" wp14:editId="627D1AA6">
            <wp:extent cx="3381375" cy="1901982"/>
            <wp:effectExtent l="0" t="0" r="0" b="317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20200226_154923.jp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9303" cy="1906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1FBB" w:rsidRDefault="007F1FBB" w:rsidP="001A4DF3">
      <w:pPr>
        <w:pStyle w:val="ListParagraph"/>
        <w:tabs>
          <w:tab w:val="left" w:pos="2093"/>
        </w:tabs>
        <w:ind w:left="1080"/>
        <w:jc w:val="both"/>
        <w:rPr>
          <w:sz w:val="28"/>
          <w:szCs w:val="28"/>
        </w:rPr>
      </w:pPr>
      <w:r>
        <w:rPr>
          <w:sz w:val="28"/>
          <w:szCs w:val="28"/>
        </w:rPr>
        <w:t>Fix the acrylic piece on the motor shaft and secure it with the motor screw.</w:t>
      </w:r>
    </w:p>
    <w:p w:rsidR="007F1FBB" w:rsidRDefault="007F1FBB" w:rsidP="001A4DF3">
      <w:pPr>
        <w:pStyle w:val="ListParagraph"/>
        <w:tabs>
          <w:tab w:val="left" w:pos="2093"/>
        </w:tabs>
        <w:ind w:left="108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The wooden hinge with 5cm skewer </w:t>
      </w:r>
      <w:r w:rsidR="004D3563">
        <w:rPr>
          <w:sz w:val="28"/>
          <w:szCs w:val="28"/>
        </w:rPr>
        <w:t>through the two remaining holes as shown.</w:t>
      </w:r>
    </w:p>
    <w:p w:rsidR="004D3563" w:rsidRDefault="004D3563" w:rsidP="001A4DF3">
      <w:pPr>
        <w:pStyle w:val="ListParagraph"/>
        <w:tabs>
          <w:tab w:val="left" w:pos="2093"/>
        </w:tabs>
        <w:ind w:left="1080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57734494" wp14:editId="7C1AC98A">
            <wp:extent cx="3381936" cy="1902369"/>
            <wp:effectExtent l="0" t="0" r="0" b="317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20200226_154824.jp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6433" cy="1904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6AAC" w:rsidRDefault="00B16AAC" w:rsidP="001A4DF3">
      <w:pPr>
        <w:pStyle w:val="ListParagraph"/>
        <w:tabs>
          <w:tab w:val="left" w:pos="2093"/>
        </w:tabs>
        <w:ind w:left="1080"/>
        <w:jc w:val="both"/>
        <w:rPr>
          <w:sz w:val="28"/>
          <w:szCs w:val="28"/>
        </w:rPr>
      </w:pPr>
    </w:p>
    <w:p w:rsidR="00C40AA6" w:rsidRDefault="00B16AAC" w:rsidP="001A4DF3">
      <w:pPr>
        <w:pStyle w:val="ListParagraph"/>
        <w:tabs>
          <w:tab w:val="left" w:pos="2093"/>
        </w:tabs>
        <w:ind w:left="1080"/>
        <w:jc w:val="both"/>
        <w:rPr>
          <w:sz w:val="28"/>
          <w:szCs w:val="28"/>
        </w:rPr>
      </w:pPr>
      <w:r>
        <w:rPr>
          <w:sz w:val="36"/>
          <w:szCs w:val="36"/>
          <w:u w:val="single"/>
        </w:rPr>
        <w:lastRenderedPageBreak/>
        <w:t>Step 11</w:t>
      </w:r>
      <w:r w:rsidRPr="001A4DF3">
        <w:rPr>
          <w:sz w:val="36"/>
          <w:szCs w:val="36"/>
          <w:u w:val="single"/>
        </w:rPr>
        <w:t>:</w:t>
      </w:r>
    </w:p>
    <w:p w:rsidR="00B16AAC" w:rsidRDefault="00B16AAC" w:rsidP="001A4DF3">
      <w:pPr>
        <w:pStyle w:val="ListParagraph"/>
        <w:tabs>
          <w:tab w:val="left" w:pos="2093"/>
        </w:tabs>
        <w:ind w:left="1080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3136707" cy="1764359"/>
            <wp:effectExtent l="0" t="0" r="6985" b="762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20200226_155119.jp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1250" cy="1766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3563" w:rsidRDefault="00B16AAC" w:rsidP="001A4DF3">
      <w:pPr>
        <w:pStyle w:val="ListParagraph"/>
        <w:tabs>
          <w:tab w:val="left" w:pos="2093"/>
        </w:tabs>
        <w:ind w:left="1080"/>
        <w:jc w:val="both"/>
        <w:rPr>
          <w:sz w:val="28"/>
          <w:szCs w:val="28"/>
        </w:rPr>
      </w:pPr>
      <w:r>
        <w:rPr>
          <w:sz w:val="28"/>
          <w:szCs w:val="28"/>
        </w:rPr>
        <w:t>Connect the motor through battery clip and switch to make a circuit.</w:t>
      </w:r>
    </w:p>
    <w:p w:rsidR="009D1ED8" w:rsidRDefault="009D1ED8" w:rsidP="009D1ED8">
      <w:pPr>
        <w:pStyle w:val="ListParagraph"/>
        <w:tabs>
          <w:tab w:val="left" w:pos="2093"/>
        </w:tabs>
        <w:ind w:left="1080"/>
        <w:jc w:val="both"/>
        <w:rPr>
          <w:sz w:val="28"/>
          <w:szCs w:val="28"/>
        </w:rPr>
      </w:pPr>
      <w:r>
        <w:rPr>
          <w:sz w:val="36"/>
          <w:szCs w:val="36"/>
          <w:u w:val="single"/>
        </w:rPr>
        <w:t>Step 12</w:t>
      </w:r>
      <w:r w:rsidRPr="001A4DF3">
        <w:rPr>
          <w:sz w:val="36"/>
          <w:szCs w:val="36"/>
          <w:u w:val="single"/>
        </w:rPr>
        <w:t>:</w:t>
      </w:r>
    </w:p>
    <w:p w:rsidR="00B16AAC" w:rsidRDefault="00F43436" w:rsidP="001A4DF3">
      <w:pPr>
        <w:pStyle w:val="ListParagraph"/>
        <w:tabs>
          <w:tab w:val="left" w:pos="2093"/>
        </w:tabs>
        <w:ind w:left="1080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3175541" cy="1786270"/>
            <wp:effectExtent l="0" t="0" r="6350" b="444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20200226_155629.jp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9812" cy="1788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3436" w:rsidRDefault="00F43436" w:rsidP="001A4DF3">
      <w:pPr>
        <w:pStyle w:val="ListParagraph"/>
        <w:tabs>
          <w:tab w:val="left" w:pos="2093"/>
        </w:tabs>
        <w:ind w:left="1080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Insert the remaining triangle piece to the protruding skewer pieces and secure it with the glue gun stick plug piece.</w:t>
      </w:r>
    </w:p>
    <w:p w:rsidR="00F43436" w:rsidRDefault="00E33D06" w:rsidP="001A4DF3">
      <w:pPr>
        <w:pStyle w:val="ListParagraph"/>
        <w:tabs>
          <w:tab w:val="left" w:pos="2093"/>
        </w:tabs>
        <w:ind w:left="1080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3359889" cy="1889967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20200226_155635.jp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4373" cy="1892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1ED8" w:rsidRDefault="009D1ED8" w:rsidP="009D1ED8">
      <w:pPr>
        <w:pStyle w:val="ListParagraph"/>
        <w:tabs>
          <w:tab w:val="left" w:pos="2093"/>
        </w:tabs>
        <w:ind w:left="1080"/>
        <w:jc w:val="both"/>
        <w:rPr>
          <w:sz w:val="28"/>
          <w:szCs w:val="28"/>
        </w:rPr>
      </w:pPr>
    </w:p>
    <w:p w:rsidR="009D1ED8" w:rsidRDefault="009D1ED8" w:rsidP="009D1ED8">
      <w:pPr>
        <w:pStyle w:val="ListParagraph"/>
        <w:tabs>
          <w:tab w:val="left" w:pos="2093"/>
        </w:tabs>
        <w:ind w:left="1080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7CEFFA48" wp14:editId="1D61A188">
            <wp:extent cx="3421394" cy="1924493"/>
            <wp:effectExtent l="0" t="0" r="762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20200226_155914.jp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8452" cy="1928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1ED8" w:rsidRDefault="009D1ED8" w:rsidP="009D1ED8">
      <w:pPr>
        <w:pStyle w:val="ListParagraph"/>
        <w:tabs>
          <w:tab w:val="left" w:pos="2093"/>
        </w:tabs>
        <w:ind w:left="1080"/>
        <w:jc w:val="both"/>
        <w:rPr>
          <w:sz w:val="28"/>
          <w:szCs w:val="28"/>
        </w:rPr>
      </w:pPr>
    </w:p>
    <w:p w:rsidR="009D1ED8" w:rsidRDefault="009D1ED8" w:rsidP="009D1ED8">
      <w:pPr>
        <w:pStyle w:val="ListParagraph"/>
        <w:tabs>
          <w:tab w:val="left" w:pos="2093"/>
        </w:tabs>
        <w:ind w:left="1080"/>
        <w:jc w:val="both"/>
        <w:rPr>
          <w:sz w:val="36"/>
          <w:szCs w:val="36"/>
          <w:u w:val="single"/>
        </w:rPr>
      </w:pPr>
      <w:r>
        <w:rPr>
          <w:sz w:val="36"/>
          <w:szCs w:val="36"/>
          <w:u w:val="single"/>
        </w:rPr>
        <w:lastRenderedPageBreak/>
        <w:t>Step 13</w:t>
      </w:r>
      <w:r w:rsidRPr="001A4DF3">
        <w:rPr>
          <w:sz w:val="36"/>
          <w:szCs w:val="36"/>
          <w:u w:val="single"/>
        </w:rPr>
        <w:t>:</w:t>
      </w:r>
    </w:p>
    <w:p w:rsidR="009D1ED8" w:rsidRPr="009D1ED8" w:rsidRDefault="009D1ED8" w:rsidP="009D1ED8">
      <w:pPr>
        <w:pStyle w:val="ListParagraph"/>
        <w:tabs>
          <w:tab w:val="left" w:pos="2093"/>
        </w:tabs>
        <w:ind w:left="1080"/>
        <w:jc w:val="both"/>
        <w:rPr>
          <w:sz w:val="28"/>
          <w:szCs w:val="28"/>
        </w:rPr>
      </w:pPr>
    </w:p>
    <w:p w:rsidR="009D1ED8" w:rsidRDefault="009D1ED8" w:rsidP="001A4DF3">
      <w:pPr>
        <w:pStyle w:val="ListParagraph"/>
        <w:tabs>
          <w:tab w:val="left" w:pos="2093"/>
        </w:tabs>
        <w:ind w:left="1080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3559263" cy="2002043"/>
            <wp:effectExtent l="0" t="0" r="317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20200226_160106.jp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4059" cy="2004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1ED8" w:rsidRDefault="001B7F8F" w:rsidP="001A4DF3">
      <w:pPr>
        <w:pStyle w:val="ListParagraph"/>
        <w:tabs>
          <w:tab w:val="left" w:pos="2093"/>
        </w:tabs>
        <w:ind w:left="1080"/>
        <w:jc w:val="both"/>
        <w:rPr>
          <w:sz w:val="28"/>
          <w:szCs w:val="28"/>
        </w:rPr>
      </w:pPr>
      <w:r>
        <w:rPr>
          <w:sz w:val="28"/>
          <w:szCs w:val="28"/>
        </w:rPr>
        <w:t>Stuff the battery and all the connecting wires inside the robot body.</w:t>
      </w:r>
    </w:p>
    <w:p w:rsidR="009D1ED8" w:rsidRDefault="009D1ED8" w:rsidP="001A4DF3">
      <w:pPr>
        <w:pStyle w:val="ListParagraph"/>
        <w:tabs>
          <w:tab w:val="left" w:pos="2093"/>
        </w:tabs>
        <w:ind w:left="1080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3029939" cy="1704368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20200226_160122.jp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5666" cy="1707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1ED8" w:rsidRDefault="001B7F8F" w:rsidP="001A4DF3">
      <w:pPr>
        <w:pStyle w:val="ListParagraph"/>
        <w:tabs>
          <w:tab w:val="left" w:pos="2093"/>
        </w:tabs>
        <w:ind w:left="1080"/>
        <w:jc w:val="both"/>
        <w:rPr>
          <w:sz w:val="28"/>
          <w:szCs w:val="28"/>
        </w:rPr>
      </w:pPr>
      <w:r>
        <w:rPr>
          <w:sz w:val="28"/>
          <w:szCs w:val="28"/>
        </w:rPr>
        <w:t>The final assembly should look like above.</w:t>
      </w:r>
    </w:p>
    <w:p w:rsidR="009D1ED8" w:rsidRDefault="009D1ED8" w:rsidP="001A4DF3">
      <w:pPr>
        <w:pStyle w:val="ListParagraph"/>
        <w:tabs>
          <w:tab w:val="left" w:pos="2093"/>
        </w:tabs>
        <w:ind w:left="1080"/>
        <w:jc w:val="both"/>
        <w:rPr>
          <w:sz w:val="28"/>
          <w:szCs w:val="28"/>
        </w:rPr>
      </w:pPr>
    </w:p>
    <w:p w:rsidR="009D1ED8" w:rsidRDefault="009D1ED8" w:rsidP="009D1ED8">
      <w:pPr>
        <w:pStyle w:val="ListParagraph"/>
        <w:tabs>
          <w:tab w:val="left" w:pos="2093"/>
        </w:tabs>
        <w:ind w:left="1080"/>
        <w:jc w:val="both"/>
        <w:rPr>
          <w:sz w:val="36"/>
          <w:szCs w:val="36"/>
          <w:u w:val="single"/>
        </w:rPr>
      </w:pPr>
      <w:r>
        <w:rPr>
          <w:sz w:val="36"/>
          <w:szCs w:val="36"/>
          <w:u w:val="single"/>
        </w:rPr>
        <w:lastRenderedPageBreak/>
        <w:t>Step 14</w:t>
      </w:r>
      <w:r w:rsidRPr="001A4DF3">
        <w:rPr>
          <w:sz w:val="36"/>
          <w:szCs w:val="36"/>
          <w:u w:val="single"/>
        </w:rPr>
        <w:t>:</w:t>
      </w:r>
    </w:p>
    <w:p w:rsidR="009D1ED8" w:rsidRDefault="009D1ED8" w:rsidP="001A4DF3">
      <w:pPr>
        <w:pStyle w:val="ListParagraph"/>
        <w:tabs>
          <w:tab w:val="left" w:pos="2093"/>
        </w:tabs>
        <w:ind w:left="1080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3412297" cy="1919377"/>
            <wp:effectExtent l="0" t="0" r="0" b="508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20200226_160534.jp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7006" cy="1922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1ED8" w:rsidRDefault="001B7F8F" w:rsidP="001A4DF3">
      <w:pPr>
        <w:pStyle w:val="ListParagraph"/>
        <w:tabs>
          <w:tab w:val="left" w:pos="2093"/>
        </w:tabs>
        <w:ind w:left="1080"/>
        <w:jc w:val="both"/>
        <w:rPr>
          <w:sz w:val="28"/>
          <w:szCs w:val="28"/>
        </w:rPr>
      </w:pPr>
      <w:r>
        <w:rPr>
          <w:sz w:val="28"/>
          <w:szCs w:val="28"/>
        </w:rPr>
        <w:t>Stick the animal face piece or any face decoration piece of your choice, on one side of the triangle robot.</w:t>
      </w:r>
    </w:p>
    <w:p w:rsidR="001B7F8F" w:rsidRDefault="001B7F8F" w:rsidP="001A4DF3">
      <w:pPr>
        <w:pStyle w:val="ListParagraph"/>
        <w:tabs>
          <w:tab w:val="left" w:pos="2093"/>
        </w:tabs>
        <w:ind w:left="1080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3159243" cy="1777103"/>
            <wp:effectExtent l="0" t="0" r="317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20200226_160539.jp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3160495" cy="1777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7F8F" w:rsidRPr="001A4DF3" w:rsidRDefault="001B7F8F" w:rsidP="001A4DF3">
      <w:pPr>
        <w:pStyle w:val="ListParagraph"/>
        <w:tabs>
          <w:tab w:val="left" w:pos="2093"/>
        </w:tabs>
        <w:ind w:left="1080"/>
        <w:jc w:val="both"/>
        <w:rPr>
          <w:sz w:val="28"/>
          <w:szCs w:val="28"/>
        </w:rPr>
      </w:pPr>
      <w:r>
        <w:rPr>
          <w:sz w:val="28"/>
          <w:szCs w:val="28"/>
        </w:rPr>
        <w:t>Your personal robotic animal is ready to play! Enjoy!</w:t>
      </w:r>
    </w:p>
    <w:sectPr w:rsidR="001B7F8F" w:rsidRPr="001A4DF3" w:rsidSect="001A4DF3">
      <w:headerReference w:type="default" r:id="rId39"/>
      <w:footerReference w:type="default" r:id="rId40"/>
      <w:headerReference w:type="first" r:id="rId41"/>
      <w:pgSz w:w="8391" w:h="11906" w:code="11"/>
      <w:pgMar w:top="720" w:right="720" w:bottom="720" w:left="720" w:header="144" w:footer="0" w:gutter="0"/>
      <w:cols w:space="720"/>
      <w:docGrid w:linePitch="38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5453A5" w:rsidRDefault="005453A5" w:rsidP="001C66AD">
      <w:pPr>
        <w:spacing w:after="0" w:line="240" w:lineRule="auto"/>
      </w:pPr>
      <w:r>
        <w:separator/>
      </w:r>
    </w:p>
  </w:endnote>
  <w:endnote w:type="continuationSeparator" w:id="0">
    <w:p w:rsidR="005453A5" w:rsidRDefault="005453A5" w:rsidP="001C66A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  <w:embedRegular r:id="rId1" w:fontKey="{8138207A-057A-44CB-9374-3ABCEE6D3357}"/>
    <w:embedBold r:id="rId2" w:fontKey="{7A80D2C2-9A9C-42C3-8153-CDE2FEED033D}"/>
    <w:embedItalic r:id="rId3" w:fontKey="{460415D4-11F3-49F8-820F-29BE6D4315E6}"/>
    <w:embedBoldItalic r:id="rId4" w:fontKey="{92987680-24F7-4E80-AE71-4D1BF0662EEE}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rbel">
    <w:panose1 w:val="020B0503020204020204"/>
    <w:charset w:val="00"/>
    <w:family w:val="swiss"/>
    <w:pitch w:val="variable"/>
    <w:sig w:usb0="A00002EF" w:usb1="4000A44B" w:usb2="00000000" w:usb3="00000000" w:csb0="0000019F" w:csb1="00000000"/>
    <w:embedRegular r:id="rId5" w:fontKey="{BB8BCA5B-9CB9-464B-9BE0-B09CA4144410}"/>
  </w:font>
  <w:font w:name="Century Schoolbook">
    <w:panose1 w:val="02040604050505020304"/>
    <w:charset w:val="00"/>
    <w:family w:val="roman"/>
    <w:pitch w:val="variable"/>
    <w:sig w:usb0="00000287" w:usb1="00000000" w:usb2="00000000" w:usb3="00000000" w:csb0="0000009F" w:csb1="00000000"/>
    <w:embedRegular r:id="rId6" w:fontKey="{CA13BA7E-8969-4CDF-B353-ECF9745160B6}"/>
    <w:embedItalic r:id="rId7" w:fontKey="{E5F750F7-9739-42CD-89CD-16F1D24099CD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8" w:fontKey="{4BD7AA48-F52C-41F8-9553-1905A7CB72E8}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20000" w:rsidRDefault="00C20000" w:rsidP="00C20000">
    <w:pPr>
      <w:pStyle w:val="Footer"/>
      <w:jc w:val="center"/>
      <w:rPr>
        <w:b/>
        <w:color w:val="002060"/>
        <w:sz w:val="20"/>
        <w:szCs w:val="20"/>
      </w:rPr>
    </w:pPr>
    <w:r w:rsidRPr="00C20000">
      <w:rPr>
        <w:b/>
        <w:color w:val="002060"/>
        <w:sz w:val="20"/>
        <w:szCs w:val="20"/>
      </w:rPr>
      <w:t xml:space="preserve">Pinwheel Robotics | </w:t>
    </w:r>
    <w:proofErr w:type="spellStart"/>
    <w:r w:rsidRPr="00C20000">
      <w:rPr>
        <w:b/>
        <w:color w:val="002060"/>
        <w:sz w:val="20"/>
        <w:szCs w:val="20"/>
      </w:rPr>
      <w:t>HustleHub</w:t>
    </w:r>
    <w:proofErr w:type="spellEnd"/>
    <w:r w:rsidRPr="00C20000">
      <w:rPr>
        <w:b/>
        <w:color w:val="002060"/>
        <w:sz w:val="20"/>
        <w:szCs w:val="20"/>
      </w:rPr>
      <w:t xml:space="preserve"> | 3</w:t>
    </w:r>
    <w:r w:rsidRPr="00C20000">
      <w:rPr>
        <w:b/>
        <w:color w:val="002060"/>
        <w:sz w:val="20"/>
        <w:szCs w:val="20"/>
        <w:vertAlign w:val="superscript"/>
      </w:rPr>
      <w:t>rd</w:t>
    </w:r>
    <w:r w:rsidR="001C7483">
      <w:rPr>
        <w:b/>
        <w:color w:val="002060"/>
        <w:sz w:val="20"/>
        <w:szCs w:val="20"/>
      </w:rPr>
      <w:t xml:space="preserve"> </w:t>
    </w:r>
    <w:proofErr w:type="gramStart"/>
    <w:r w:rsidR="001C7483">
      <w:rPr>
        <w:b/>
        <w:color w:val="002060"/>
        <w:sz w:val="20"/>
        <w:szCs w:val="20"/>
      </w:rPr>
      <w:t xml:space="preserve">Floor </w:t>
    </w:r>
    <w:r w:rsidRPr="00C20000">
      <w:rPr>
        <w:b/>
        <w:color w:val="002060"/>
        <w:sz w:val="20"/>
        <w:szCs w:val="20"/>
      </w:rPr>
      <w:t xml:space="preserve"> |</w:t>
    </w:r>
    <w:proofErr w:type="gramEnd"/>
    <w:r w:rsidRPr="00C20000">
      <w:rPr>
        <w:b/>
        <w:color w:val="002060"/>
        <w:sz w:val="20"/>
        <w:szCs w:val="20"/>
      </w:rPr>
      <w:t xml:space="preserve"> 19</w:t>
    </w:r>
    <w:r w:rsidRPr="00C20000">
      <w:rPr>
        <w:b/>
        <w:color w:val="002060"/>
        <w:sz w:val="20"/>
        <w:szCs w:val="20"/>
        <w:vertAlign w:val="superscript"/>
      </w:rPr>
      <w:t>th</w:t>
    </w:r>
    <w:r w:rsidRPr="00C20000">
      <w:rPr>
        <w:b/>
        <w:color w:val="002060"/>
        <w:sz w:val="20"/>
        <w:szCs w:val="20"/>
      </w:rPr>
      <w:t xml:space="preserve"> Main Road | </w:t>
    </w:r>
    <w:proofErr w:type="spellStart"/>
    <w:r w:rsidRPr="00C20000">
      <w:rPr>
        <w:b/>
        <w:color w:val="002060"/>
        <w:sz w:val="20"/>
        <w:szCs w:val="20"/>
      </w:rPr>
      <w:t>Vanganahalli</w:t>
    </w:r>
    <w:proofErr w:type="spellEnd"/>
    <w:r w:rsidRPr="00C20000">
      <w:rPr>
        <w:b/>
        <w:color w:val="002060"/>
        <w:sz w:val="20"/>
        <w:szCs w:val="20"/>
      </w:rPr>
      <w:t xml:space="preserve"> | </w:t>
    </w:r>
  </w:p>
  <w:p w:rsidR="00C20000" w:rsidRPr="00C20000" w:rsidRDefault="00C20000" w:rsidP="00C20000">
    <w:pPr>
      <w:pStyle w:val="Footer"/>
      <w:jc w:val="center"/>
      <w:rPr>
        <w:b/>
        <w:color w:val="002060"/>
        <w:sz w:val="20"/>
        <w:szCs w:val="20"/>
      </w:rPr>
    </w:pPr>
    <w:r w:rsidRPr="00C20000">
      <w:rPr>
        <w:b/>
        <w:color w:val="002060"/>
        <w:sz w:val="20"/>
        <w:szCs w:val="20"/>
      </w:rPr>
      <w:t>Sector 1 HSR Layout |Bengaluru 560102 Karnataka</w:t>
    </w:r>
  </w:p>
  <w:p w:rsidR="00C20000" w:rsidRDefault="00C20000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5453A5" w:rsidRDefault="005453A5" w:rsidP="001C66AD">
      <w:pPr>
        <w:spacing w:after="0" w:line="240" w:lineRule="auto"/>
      </w:pPr>
      <w:r>
        <w:separator/>
      </w:r>
    </w:p>
  </w:footnote>
  <w:footnote w:type="continuationSeparator" w:id="0">
    <w:p w:rsidR="005453A5" w:rsidRDefault="005453A5" w:rsidP="001C66A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91944" w:rsidRDefault="00C20000" w:rsidP="00C20000">
    <w:pPr>
      <w:pStyle w:val="Header"/>
      <w:spacing w:before="100" w:beforeAutospacing="1" w:after="100" w:afterAutospacing="1"/>
      <w:jc w:val="right"/>
    </w:pPr>
    <w:r>
      <mc:AlternateContent>
        <mc:Choice Requires="wpg">
          <w:drawing>
            <wp:anchor distT="0" distB="0" distL="114300" distR="114300" simplePos="0" relativeHeight="251675647" behindDoc="1" locked="0" layoutInCell="1" allowOverlap="1" wp14:anchorId="4AFDBB0F" wp14:editId="779825BB">
              <wp:simplePos x="0" y="0"/>
              <wp:positionH relativeFrom="page">
                <wp:align>left</wp:align>
              </wp:positionH>
              <wp:positionV relativeFrom="page">
                <wp:align>bottom</wp:align>
              </wp:positionV>
              <wp:extent cx="7773324" cy="10065327"/>
              <wp:effectExtent l="0" t="0" r="18415" b="6985"/>
              <wp:wrapNone/>
              <wp:docPr id="2086" name="Group 2086" descr="Background design images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773324" cy="10065327"/>
                        <a:chOff x="0" y="0"/>
                        <a:chExt cx="7773324" cy="10065327"/>
                      </a:xfrm>
                    </wpg:grpSpPr>
                    <wpg:grpSp>
                      <wpg:cNvPr id="2087" name="Group 1024">
                        <a:extLst/>
                      </wpg:cNvPr>
                      <wpg:cNvGrpSpPr/>
                      <wpg:grpSpPr>
                        <a:xfrm>
                          <a:off x="0" y="0"/>
                          <a:ext cx="457200" cy="3562350"/>
                          <a:chOff x="0" y="0"/>
                          <a:chExt cx="457200" cy="3562350"/>
                        </a:xfrm>
                      </wpg:grpSpPr>
                      <wps:wsp>
                        <wps:cNvPr id="2088" name="Rectangle 2088">
                          <a:extLst/>
                        </wps:cNvPr>
                        <wps:cNvSpPr>
                          <a:spLocks noChangeArrowheads="1"/>
                        </wps:cNvSpPr>
                        <wps:spPr bwMode="auto">
                          <a:xfrm>
                            <a:off x="0" y="1270000"/>
                            <a:ext cx="457200" cy="2292350"/>
                          </a:xfrm>
                          <a:prstGeom prst="rect">
                            <a:avLst/>
                          </a:prstGeom>
                          <a:solidFill>
                            <a:schemeClr val="accent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089" name="Rectangle 2089">
                          <a:extLst/>
                        </wps:cNvPr>
                        <wps:cNvSpPr>
                          <a:spLocks noChangeArrowheads="1"/>
                        </wps:cNvSpPr>
                        <wps:spPr bwMode="auto">
                          <a:xfrm>
                            <a:off x="0" y="104775"/>
                            <a:ext cx="457200" cy="1228725"/>
                          </a:xfrm>
                          <a:prstGeom prst="rect">
                            <a:avLst/>
                          </a:prstGeom>
                          <a:solidFill>
                            <a:schemeClr val="accent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090" name="Rectangle 2090">
                          <a:extLst/>
                        </wps:cNvPr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457200" cy="1228725"/>
                          </a:xfrm>
                          <a:prstGeom prst="rect">
                            <a:avLst/>
                          </a:prstGeom>
                          <a:solidFill>
                            <a:schemeClr val="accent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</wpg:grpSp>
                    <wps:wsp>
                      <wps:cNvPr id="2091" name="Rectangle 2091">
                        <a:extLst/>
                      </wps:cNvPr>
                      <wps:cNvSpPr>
                        <a:spLocks noChangeArrowheads="1"/>
                      </wps:cNvSpPr>
                      <wps:spPr bwMode="auto">
                        <a:xfrm>
                          <a:off x="0" y="9379527"/>
                          <a:ext cx="4824413" cy="685800"/>
                        </a:xfrm>
                        <a:prstGeom prst="rect">
                          <a:avLst/>
                        </a:prstGeom>
                        <a:solidFill>
                          <a:schemeClr val="accent5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  <wps:wsp>
                      <wps:cNvPr id="2092" name="Rectangle 2092">
                        <a:extLst/>
                      </wps:cNvPr>
                      <wps:cNvSpPr>
                        <a:spLocks noChangeArrowheads="1"/>
                      </wps:cNvSpPr>
                      <wps:spPr bwMode="auto">
                        <a:xfrm>
                          <a:off x="3124200" y="9379527"/>
                          <a:ext cx="4645025" cy="681695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  <wps:wsp>
                      <wps:cNvPr id="2093" name="Rectangle 2093">
                        <a:extLst/>
                      </wps:cNvPr>
                      <wps:cNvSpPr>
                        <a:spLocks noChangeArrowheads="1"/>
                      </wps:cNvSpPr>
                      <wps:spPr bwMode="auto">
                        <a:xfrm>
                          <a:off x="3318164" y="9379527"/>
                          <a:ext cx="4454852" cy="685493"/>
                        </a:xfrm>
                        <a:prstGeom prst="rect">
                          <a:avLst/>
                        </a:prstGeom>
                        <a:solidFill>
                          <a:schemeClr val="accent2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691944" w:rsidRDefault="00691944" w:rsidP="00691944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sz w:val="24"/>
                              </w:rPr>
                            </w:pPr>
                            <w:r>
                              <w:rPr>
                                <w:rFonts w:asciiTheme="minorHAnsi" w:hAnsi="Calibri" w:cstheme="minorBidi"/>
                                <w:color w:val="000000" w:themeColor="text1"/>
                                <w:kern w:val="24"/>
                                <w:sz w:val="36"/>
                                <w:szCs w:val="36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  <wpg:grpSp>
                      <wpg:cNvPr id="2094" name="Group 3">
                        <a:extLst/>
                      </wpg:cNvPr>
                      <wpg:cNvGrpSpPr/>
                      <wpg:grpSpPr>
                        <a:xfrm>
                          <a:off x="3318164" y="9033164"/>
                          <a:ext cx="4455160" cy="1012254"/>
                          <a:chOff x="0" y="0"/>
                          <a:chExt cx="4455590" cy="1012738"/>
                        </a:xfrm>
                        <a:solidFill>
                          <a:schemeClr val="accent2"/>
                        </a:solidFill>
                      </wpg:grpSpPr>
                      <wps:wsp>
                        <wps:cNvPr id="2095" name="Freeform 2112">
                          <a:extLst/>
                        </wps:cNvPr>
                        <wps:cNvSpPr>
                          <a:spLocks/>
                        </wps:cNvSpPr>
                        <wps:spPr bwMode="auto">
                          <a:xfrm>
                            <a:off x="1449019" y="0"/>
                            <a:ext cx="109520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096" name="Freeform 2116">
                          <a:extLst/>
                        </wps:cNvPr>
                        <wps:cNvSpPr>
                          <a:spLocks/>
                        </wps:cNvSpPr>
                        <wps:spPr bwMode="auto">
                          <a:xfrm>
                            <a:off x="1891775" y="0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097" name="Freeform 2120">
                          <a:extLst/>
                        </wps:cNvPr>
                        <wps:cNvSpPr>
                          <a:spLocks/>
                        </wps:cNvSpPr>
                        <wps:spPr bwMode="auto">
                          <a:xfrm>
                            <a:off x="2340281" y="0"/>
                            <a:ext cx="109520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098" name="Freeform 2122">
                          <a:extLst/>
                        </wps:cNvPr>
                        <wps:cNvSpPr>
                          <a:spLocks/>
                        </wps:cNvSpPr>
                        <wps:spPr bwMode="auto">
                          <a:xfrm>
                            <a:off x="2558784" y="0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099" name="Freeform 2126">
                          <a:extLst/>
                        </wps:cNvPr>
                        <wps:cNvSpPr>
                          <a:spLocks/>
                        </wps:cNvSpPr>
                        <wps:spPr bwMode="auto">
                          <a:xfrm>
                            <a:off x="3007290" y="0"/>
                            <a:ext cx="109520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00" name="Freeform 2128">
                          <a:extLst/>
                        </wps:cNvPr>
                        <wps:cNvSpPr>
                          <a:spLocks/>
                        </wps:cNvSpPr>
                        <wps:spPr bwMode="auto">
                          <a:xfrm>
                            <a:off x="3231543" y="0"/>
                            <a:ext cx="109520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01" name="Freeform 2130">
                          <a:extLst/>
                        </wps:cNvPr>
                        <wps:cNvSpPr>
                          <a:spLocks/>
                        </wps:cNvSpPr>
                        <wps:spPr bwMode="auto">
                          <a:xfrm>
                            <a:off x="3450045" y="0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02" name="Freeform 1720">
                          <a:extLst/>
                        </wps:cNvPr>
                        <wps:cNvSpPr>
                          <a:spLocks/>
                        </wps:cNvSpPr>
                        <wps:spPr bwMode="auto">
                          <a:xfrm>
                            <a:off x="224253" y="109214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03" name="Freeform 1744">
                          <a:extLst/>
                        </wps:cNvPr>
                        <wps:cNvSpPr>
                          <a:spLocks/>
                        </wps:cNvSpPr>
                        <wps:spPr bwMode="auto">
                          <a:xfrm>
                            <a:off x="557758" y="109214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04" name="Freeform 1752">
                          <a:extLst/>
                        </wps:cNvPr>
                        <wps:cNvSpPr>
                          <a:spLocks/>
                        </wps:cNvSpPr>
                        <wps:spPr bwMode="auto">
                          <a:xfrm>
                            <a:off x="667009" y="109214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05" name="Freeform 1784">
                          <a:extLst/>
                        </wps:cNvPr>
                        <wps:cNvSpPr>
                          <a:spLocks/>
                        </wps:cNvSpPr>
                        <wps:spPr bwMode="auto">
                          <a:xfrm>
                            <a:off x="1115515" y="109214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06" name="Freeform 1792">
                          <a:extLst/>
                        </wps:cNvPr>
                        <wps:cNvSpPr>
                          <a:spLocks/>
                        </wps:cNvSpPr>
                        <wps:spPr bwMode="auto">
                          <a:xfrm>
                            <a:off x="1224766" y="109214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07" name="Freeform 1808">
                          <a:extLst/>
                        </wps:cNvPr>
                        <wps:cNvSpPr>
                          <a:spLocks/>
                        </wps:cNvSpPr>
                        <wps:spPr bwMode="auto">
                          <a:xfrm>
                            <a:off x="1449019" y="109214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08" name="Freeform 1816">
                          <a:extLst/>
                        </wps:cNvPr>
                        <wps:cNvSpPr>
                          <a:spLocks/>
                        </wps:cNvSpPr>
                        <wps:spPr bwMode="auto">
                          <a:xfrm>
                            <a:off x="1558271" y="109214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09" name="Freeform 1824">
                          <a:extLst/>
                        </wps:cNvPr>
                        <wps:cNvSpPr>
                          <a:spLocks/>
                        </wps:cNvSpPr>
                        <wps:spPr bwMode="auto">
                          <a:xfrm>
                            <a:off x="1667522" y="109214"/>
                            <a:ext cx="114283" cy="115831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3"/>
                              <a:gd name="T2" fmla="*/ 72 w 72"/>
                              <a:gd name="T3" fmla="*/ 0 h 73"/>
                              <a:gd name="T4" fmla="*/ 72 w 72"/>
                              <a:gd name="T5" fmla="*/ 73 h 73"/>
                              <a:gd name="T6" fmla="*/ 0 w 72"/>
                              <a:gd name="T7" fmla="*/ 73 h 73"/>
                              <a:gd name="T8" fmla="*/ 0 w 72"/>
                              <a:gd name="T9" fmla="*/ 0 h 73"/>
                              <a:gd name="T10" fmla="*/ 0 w 72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3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10" name="Freeform 1832">
                          <a:extLst/>
                        </wps:cNvPr>
                        <wps:cNvSpPr>
                          <a:spLocks/>
                        </wps:cNvSpPr>
                        <wps:spPr bwMode="auto">
                          <a:xfrm>
                            <a:off x="1782524" y="109214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11" name="Freeform 1856">
                          <a:extLst/>
                        </wps:cNvPr>
                        <wps:cNvSpPr>
                          <a:spLocks/>
                        </wps:cNvSpPr>
                        <wps:spPr bwMode="auto">
                          <a:xfrm>
                            <a:off x="2116028" y="109214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12" name="Freeform 1864">
                          <a:extLst/>
                        </wps:cNvPr>
                        <wps:cNvSpPr>
                          <a:spLocks/>
                        </wps:cNvSpPr>
                        <wps:spPr bwMode="auto">
                          <a:xfrm>
                            <a:off x="2225279" y="109214"/>
                            <a:ext cx="114283" cy="115831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3"/>
                              <a:gd name="T2" fmla="*/ 72 w 72"/>
                              <a:gd name="T3" fmla="*/ 0 h 73"/>
                              <a:gd name="T4" fmla="*/ 72 w 72"/>
                              <a:gd name="T5" fmla="*/ 73 h 73"/>
                              <a:gd name="T6" fmla="*/ 0 w 72"/>
                              <a:gd name="T7" fmla="*/ 73 h 73"/>
                              <a:gd name="T8" fmla="*/ 0 w 72"/>
                              <a:gd name="T9" fmla="*/ 0 h 73"/>
                              <a:gd name="T10" fmla="*/ 0 w 72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3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13" name="Freeform 1880">
                          <a:extLst/>
                        </wps:cNvPr>
                        <wps:cNvSpPr>
                          <a:spLocks/>
                        </wps:cNvSpPr>
                        <wps:spPr bwMode="auto">
                          <a:xfrm>
                            <a:off x="2449532" y="109214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14" name="Freeform 1896">
                          <a:extLst/>
                        </wps:cNvPr>
                        <wps:cNvSpPr>
                          <a:spLocks/>
                        </wps:cNvSpPr>
                        <wps:spPr bwMode="auto">
                          <a:xfrm>
                            <a:off x="2673785" y="109214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15" name="Freeform 1913">
                          <a:extLst/>
                        </wps:cNvPr>
                        <wps:cNvSpPr>
                          <a:spLocks/>
                        </wps:cNvSpPr>
                        <wps:spPr bwMode="auto">
                          <a:xfrm>
                            <a:off x="2898038" y="109214"/>
                            <a:ext cx="109520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16" name="Freeform 1921">
                          <a:extLst/>
                        </wps:cNvPr>
                        <wps:cNvSpPr>
                          <a:spLocks/>
                        </wps:cNvSpPr>
                        <wps:spPr bwMode="auto">
                          <a:xfrm>
                            <a:off x="3007290" y="109214"/>
                            <a:ext cx="109520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17" name="Freeform 1929">
                          <a:extLst/>
                        </wps:cNvPr>
                        <wps:cNvSpPr>
                          <a:spLocks/>
                        </wps:cNvSpPr>
                        <wps:spPr bwMode="auto">
                          <a:xfrm>
                            <a:off x="3116541" y="109214"/>
                            <a:ext cx="114283" cy="115831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3"/>
                              <a:gd name="T2" fmla="*/ 72 w 72"/>
                              <a:gd name="T3" fmla="*/ 0 h 73"/>
                              <a:gd name="T4" fmla="*/ 72 w 72"/>
                              <a:gd name="T5" fmla="*/ 73 h 73"/>
                              <a:gd name="T6" fmla="*/ 0 w 72"/>
                              <a:gd name="T7" fmla="*/ 73 h 73"/>
                              <a:gd name="T8" fmla="*/ 0 w 72"/>
                              <a:gd name="T9" fmla="*/ 0 h 73"/>
                              <a:gd name="T10" fmla="*/ 0 w 72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3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18" name="Freeform 1937">
                          <a:extLst/>
                        </wps:cNvPr>
                        <wps:cNvSpPr>
                          <a:spLocks/>
                        </wps:cNvSpPr>
                        <wps:spPr bwMode="auto">
                          <a:xfrm>
                            <a:off x="3231543" y="109214"/>
                            <a:ext cx="109520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19" name="Freeform 1953">
                          <a:extLst/>
                        </wps:cNvPr>
                        <wps:cNvSpPr>
                          <a:spLocks/>
                        </wps:cNvSpPr>
                        <wps:spPr bwMode="auto">
                          <a:xfrm>
                            <a:off x="3450045" y="109214"/>
                            <a:ext cx="114283" cy="115831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3"/>
                              <a:gd name="T2" fmla="*/ 72 w 72"/>
                              <a:gd name="T3" fmla="*/ 0 h 73"/>
                              <a:gd name="T4" fmla="*/ 72 w 72"/>
                              <a:gd name="T5" fmla="*/ 73 h 73"/>
                              <a:gd name="T6" fmla="*/ 0 w 72"/>
                              <a:gd name="T7" fmla="*/ 73 h 73"/>
                              <a:gd name="T8" fmla="*/ 0 w 72"/>
                              <a:gd name="T9" fmla="*/ 0 h 73"/>
                              <a:gd name="T10" fmla="*/ 0 w 72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3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20" name="Freeform 1961">
                          <a:extLst/>
                        </wps:cNvPr>
                        <wps:cNvSpPr>
                          <a:spLocks/>
                        </wps:cNvSpPr>
                        <wps:spPr bwMode="auto">
                          <a:xfrm>
                            <a:off x="3565047" y="109214"/>
                            <a:ext cx="109520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21" name="Freeform 1993">
                          <a:extLst/>
                        </wps:cNvPr>
                        <wps:cNvSpPr>
                          <a:spLocks/>
                        </wps:cNvSpPr>
                        <wps:spPr bwMode="auto">
                          <a:xfrm>
                            <a:off x="4007803" y="109214"/>
                            <a:ext cx="114283" cy="115831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3"/>
                              <a:gd name="T2" fmla="*/ 72 w 72"/>
                              <a:gd name="T3" fmla="*/ 0 h 73"/>
                              <a:gd name="T4" fmla="*/ 72 w 72"/>
                              <a:gd name="T5" fmla="*/ 73 h 73"/>
                              <a:gd name="T6" fmla="*/ 0 w 72"/>
                              <a:gd name="T7" fmla="*/ 73 h 73"/>
                              <a:gd name="T8" fmla="*/ 0 w 72"/>
                              <a:gd name="T9" fmla="*/ 0 h 73"/>
                              <a:gd name="T10" fmla="*/ 0 w 72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3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22" name="Freeform 2009">
                          <a:extLst/>
                        </wps:cNvPr>
                        <wps:cNvSpPr>
                          <a:spLocks/>
                        </wps:cNvSpPr>
                        <wps:spPr bwMode="auto">
                          <a:xfrm>
                            <a:off x="4232056" y="109214"/>
                            <a:ext cx="109520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23" name="Freeform 1978">
                          <a:extLst/>
                        </wps:cNvPr>
                        <wps:cNvSpPr>
                          <a:spLocks/>
                        </wps:cNvSpPr>
                        <wps:spPr bwMode="auto">
                          <a:xfrm>
                            <a:off x="3789300" y="109214"/>
                            <a:ext cx="109520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24" name="Freeform 1729">
                          <a:extLst/>
                        </wps:cNvPr>
                        <wps:cNvSpPr>
                          <a:spLocks/>
                        </wps:cNvSpPr>
                        <wps:spPr bwMode="auto">
                          <a:xfrm>
                            <a:off x="333505" y="229924"/>
                            <a:ext cx="109521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25" name="Freeform 1737">
                          <a:extLst/>
                        </wps:cNvPr>
                        <wps:cNvSpPr>
                          <a:spLocks/>
                        </wps:cNvSpPr>
                        <wps:spPr bwMode="auto">
                          <a:xfrm>
                            <a:off x="442756" y="229924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26" name="Freeform 1761">
                          <a:extLst/>
                        </wps:cNvPr>
                        <wps:cNvSpPr>
                          <a:spLocks/>
                        </wps:cNvSpPr>
                        <wps:spPr bwMode="auto">
                          <a:xfrm>
                            <a:off x="776261" y="229924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27" name="Freeform 1793">
                          <a:extLst/>
                        </wps:cNvPr>
                        <wps:cNvSpPr>
                          <a:spLocks/>
                        </wps:cNvSpPr>
                        <wps:spPr bwMode="auto">
                          <a:xfrm>
                            <a:off x="1224766" y="229924"/>
                            <a:ext cx="109521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28" name="Freeform 1801">
                          <a:extLst/>
                        </wps:cNvPr>
                        <wps:cNvSpPr>
                          <a:spLocks/>
                        </wps:cNvSpPr>
                        <wps:spPr bwMode="auto">
                          <a:xfrm>
                            <a:off x="1334018" y="229924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29" name="Freeform 1809">
                          <a:extLst/>
                        </wps:cNvPr>
                        <wps:cNvSpPr>
                          <a:spLocks/>
                        </wps:cNvSpPr>
                        <wps:spPr bwMode="auto">
                          <a:xfrm>
                            <a:off x="1449019" y="229924"/>
                            <a:ext cx="109521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30" name="Freeform 1825">
                          <a:extLst/>
                        </wps:cNvPr>
                        <wps:cNvSpPr>
                          <a:spLocks/>
                        </wps:cNvSpPr>
                        <wps:spPr bwMode="auto">
                          <a:xfrm>
                            <a:off x="1667522" y="229924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31" name="Freeform 1833">
                          <a:extLst/>
                        </wps:cNvPr>
                        <wps:cNvSpPr>
                          <a:spLocks/>
                        </wps:cNvSpPr>
                        <wps:spPr bwMode="auto">
                          <a:xfrm>
                            <a:off x="1782524" y="229924"/>
                            <a:ext cx="109521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32" name="Freeform 1841">
                          <a:extLst/>
                        </wps:cNvPr>
                        <wps:cNvSpPr>
                          <a:spLocks/>
                        </wps:cNvSpPr>
                        <wps:spPr bwMode="auto">
                          <a:xfrm>
                            <a:off x="1891775" y="229924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33" name="Freeform 1849">
                          <a:extLst/>
                        </wps:cNvPr>
                        <wps:cNvSpPr>
                          <a:spLocks/>
                        </wps:cNvSpPr>
                        <wps:spPr bwMode="auto">
                          <a:xfrm>
                            <a:off x="2006777" y="229924"/>
                            <a:ext cx="109521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34" name="Freeform 1865">
                          <a:extLst/>
                        </wps:cNvPr>
                        <wps:cNvSpPr>
                          <a:spLocks/>
                        </wps:cNvSpPr>
                        <wps:spPr bwMode="auto">
                          <a:xfrm>
                            <a:off x="2225279" y="229924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35" name="Freeform 1873">
                          <a:extLst/>
                        </wps:cNvPr>
                        <wps:cNvSpPr>
                          <a:spLocks/>
                        </wps:cNvSpPr>
                        <wps:spPr bwMode="auto">
                          <a:xfrm>
                            <a:off x="2340281" y="229924"/>
                            <a:ext cx="109521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36" name="Freeform 1897">
                          <a:extLst/>
                        </wps:cNvPr>
                        <wps:cNvSpPr>
                          <a:spLocks/>
                        </wps:cNvSpPr>
                        <wps:spPr bwMode="auto">
                          <a:xfrm>
                            <a:off x="2673785" y="229924"/>
                            <a:ext cx="109521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37" name="Freeform 1906">
                          <a:extLst/>
                        </wps:cNvPr>
                        <wps:cNvSpPr>
                          <a:spLocks/>
                        </wps:cNvSpPr>
                        <wps:spPr bwMode="auto">
                          <a:xfrm>
                            <a:off x="2783037" y="229924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38" name="Freeform 1922">
                          <a:extLst/>
                        </wps:cNvPr>
                        <wps:cNvSpPr>
                          <a:spLocks/>
                        </wps:cNvSpPr>
                        <wps:spPr bwMode="auto">
                          <a:xfrm>
                            <a:off x="3007290" y="229924"/>
                            <a:ext cx="109520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39" name="Freeform 1930">
                          <a:extLst/>
                        </wps:cNvPr>
                        <wps:cNvSpPr>
                          <a:spLocks/>
                        </wps:cNvSpPr>
                        <wps:spPr bwMode="auto">
                          <a:xfrm>
                            <a:off x="3116541" y="229924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40" name="Freeform 1946">
                          <a:extLst/>
                        </wps:cNvPr>
                        <wps:cNvSpPr>
                          <a:spLocks/>
                        </wps:cNvSpPr>
                        <wps:spPr bwMode="auto">
                          <a:xfrm>
                            <a:off x="3340793" y="229924"/>
                            <a:ext cx="109520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41" name="Freeform 1962">
                          <a:extLst/>
                        </wps:cNvPr>
                        <wps:cNvSpPr>
                          <a:spLocks/>
                        </wps:cNvSpPr>
                        <wps:spPr bwMode="auto">
                          <a:xfrm>
                            <a:off x="3565047" y="229924"/>
                            <a:ext cx="109520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42" name="Freeform 1978">
                          <a:extLst/>
                        </wps:cNvPr>
                        <wps:cNvSpPr>
                          <a:spLocks/>
                        </wps:cNvSpPr>
                        <wps:spPr bwMode="auto">
                          <a:xfrm>
                            <a:off x="3789300" y="229924"/>
                            <a:ext cx="109520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43" name="Freeform 1986">
                          <a:extLst/>
                        </wps:cNvPr>
                        <wps:cNvSpPr>
                          <a:spLocks/>
                        </wps:cNvSpPr>
                        <wps:spPr bwMode="auto">
                          <a:xfrm>
                            <a:off x="3898551" y="229924"/>
                            <a:ext cx="109520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44" name="Freeform 2002">
                          <a:extLst/>
                        </wps:cNvPr>
                        <wps:cNvSpPr>
                          <a:spLocks/>
                        </wps:cNvSpPr>
                        <wps:spPr bwMode="auto">
                          <a:xfrm>
                            <a:off x="4122804" y="229924"/>
                            <a:ext cx="109520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45" name="Freeform 1730">
                          <a:extLst/>
                        </wps:cNvPr>
                        <wps:cNvSpPr>
                          <a:spLocks/>
                        </wps:cNvSpPr>
                        <wps:spPr bwMode="auto">
                          <a:xfrm>
                            <a:off x="333505" y="339138"/>
                            <a:ext cx="109521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46" name="Freeform 1738">
                          <a:extLst/>
                        </wps:cNvPr>
                        <wps:cNvSpPr>
                          <a:spLocks/>
                        </wps:cNvSpPr>
                        <wps:spPr bwMode="auto">
                          <a:xfrm>
                            <a:off x="442756" y="339138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47" name="Freeform 1770">
                          <a:extLst/>
                        </wps:cNvPr>
                        <wps:cNvSpPr>
                          <a:spLocks/>
                        </wps:cNvSpPr>
                        <wps:spPr bwMode="auto">
                          <a:xfrm>
                            <a:off x="891262" y="339138"/>
                            <a:ext cx="109521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48" name="Freeform 1794">
                          <a:extLst/>
                        </wps:cNvPr>
                        <wps:cNvSpPr>
                          <a:spLocks/>
                        </wps:cNvSpPr>
                        <wps:spPr bwMode="auto">
                          <a:xfrm>
                            <a:off x="1224766" y="339138"/>
                            <a:ext cx="109521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49" name="Freeform 1802">
                          <a:extLst/>
                        </wps:cNvPr>
                        <wps:cNvSpPr>
                          <a:spLocks/>
                        </wps:cNvSpPr>
                        <wps:spPr bwMode="auto">
                          <a:xfrm>
                            <a:off x="1334018" y="339138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50" name="Freeform 1810">
                          <a:extLst/>
                        </wps:cNvPr>
                        <wps:cNvSpPr>
                          <a:spLocks/>
                        </wps:cNvSpPr>
                        <wps:spPr bwMode="auto">
                          <a:xfrm>
                            <a:off x="1449019" y="339138"/>
                            <a:ext cx="109521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51" name="Freeform 1834">
                          <a:extLst/>
                        </wps:cNvPr>
                        <wps:cNvSpPr>
                          <a:spLocks/>
                        </wps:cNvSpPr>
                        <wps:spPr bwMode="auto">
                          <a:xfrm>
                            <a:off x="1782524" y="339138"/>
                            <a:ext cx="109521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52" name="Freeform 1842">
                          <a:extLst/>
                        </wps:cNvPr>
                        <wps:cNvSpPr>
                          <a:spLocks/>
                        </wps:cNvSpPr>
                        <wps:spPr bwMode="auto">
                          <a:xfrm>
                            <a:off x="1891775" y="339138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53" name="Freeform 1850">
                          <a:extLst/>
                        </wps:cNvPr>
                        <wps:cNvSpPr>
                          <a:spLocks/>
                        </wps:cNvSpPr>
                        <wps:spPr bwMode="auto">
                          <a:xfrm>
                            <a:off x="2006777" y="339138"/>
                            <a:ext cx="109521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54" name="Freeform 1866">
                          <a:extLst/>
                        </wps:cNvPr>
                        <wps:cNvSpPr>
                          <a:spLocks/>
                        </wps:cNvSpPr>
                        <wps:spPr bwMode="auto">
                          <a:xfrm>
                            <a:off x="2225279" y="339138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55" name="Freeform 1874">
                          <a:extLst/>
                        </wps:cNvPr>
                        <wps:cNvSpPr>
                          <a:spLocks/>
                        </wps:cNvSpPr>
                        <wps:spPr bwMode="auto">
                          <a:xfrm>
                            <a:off x="2340281" y="339138"/>
                            <a:ext cx="109521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56" name="Freeform 1882">
                          <a:extLst/>
                        </wps:cNvPr>
                        <wps:cNvSpPr>
                          <a:spLocks/>
                        </wps:cNvSpPr>
                        <wps:spPr bwMode="auto">
                          <a:xfrm>
                            <a:off x="2449532" y="339138"/>
                            <a:ext cx="109521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57" name="Freeform 1907">
                          <a:extLst/>
                        </wps:cNvPr>
                        <wps:cNvSpPr>
                          <a:spLocks/>
                        </wps:cNvSpPr>
                        <wps:spPr bwMode="auto">
                          <a:xfrm>
                            <a:off x="2783037" y="339138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58" name="Freeform 1915">
                          <a:extLst/>
                        </wps:cNvPr>
                        <wps:cNvSpPr>
                          <a:spLocks/>
                        </wps:cNvSpPr>
                        <wps:spPr bwMode="auto">
                          <a:xfrm>
                            <a:off x="2898038" y="339138"/>
                            <a:ext cx="109520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59" name="Freeform 1923">
                          <a:extLst/>
                        </wps:cNvPr>
                        <wps:cNvSpPr>
                          <a:spLocks/>
                        </wps:cNvSpPr>
                        <wps:spPr bwMode="auto">
                          <a:xfrm>
                            <a:off x="3007290" y="339138"/>
                            <a:ext cx="109520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60" name="Freeform 1939">
                          <a:extLst/>
                        </wps:cNvPr>
                        <wps:cNvSpPr>
                          <a:spLocks/>
                        </wps:cNvSpPr>
                        <wps:spPr bwMode="auto">
                          <a:xfrm>
                            <a:off x="3231543" y="339138"/>
                            <a:ext cx="109520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61" name="Freeform 1955">
                          <a:extLst/>
                        </wps:cNvPr>
                        <wps:cNvSpPr>
                          <a:spLocks/>
                        </wps:cNvSpPr>
                        <wps:spPr bwMode="auto">
                          <a:xfrm>
                            <a:off x="3450045" y="339138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62" name="Freeform 1971">
                          <a:extLst/>
                        </wps:cNvPr>
                        <wps:cNvSpPr>
                          <a:spLocks/>
                        </wps:cNvSpPr>
                        <wps:spPr bwMode="auto">
                          <a:xfrm>
                            <a:off x="3674298" y="339138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63" name="Freeform 1979">
                          <a:extLst/>
                        </wps:cNvPr>
                        <wps:cNvSpPr>
                          <a:spLocks/>
                        </wps:cNvSpPr>
                        <wps:spPr bwMode="auto">
                          <a:xfrm>
                            <a:off x="3789300" y="339138"/>
                            <a:ext cx="109520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64" name="Freeform 1995">
                          <a:extLst/>
                        </wps:cNvPr>
                        <wps:cNvSpPr>
                          <a:spLocks/>
                        </wps:cNvSpPr>
                        <wps:spPr bwMode="auto">
                          <a:xfrm>
                            <a:off x="4007803" y="339138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65" name="Freeform 2011">
                          <a:extLst/>
                        </wps:cNvPr>
                        <wps:cNvSpPr>
                          <a:spLocks/>
                        </wps:cNvSpPr>
                        <wps:spPr bwMode="auto">
                          <a:xfrm>
                            <a:off x="4232056" y="339138"/>
                            <a:ext cx="109520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66" name="Freeform 2019">
                          <a:extLst/>
                        </wps:cNvPr>
                        <wps:cNvSpPr>
                          <a:spLocks/>
                        </wps:cNvSpPr>
                        <wps:spPr bwMode="auto">
                          <a:xfrm>
                            <a:off x="4341307" y="339138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67" name="Freeform 1707">
                          <a:extLst/>
                        </wps:cNvPr>
                        <wps:cNvSpPr>
                          <a:spLocks/>
                        </wps:cNvSpPr>
                        <wps:spPr bwMode="auto">
                          <a:xfrm>
                            <a:off x="0" y="448352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68" name="Freeform 1731">
                          <a:extLst/>
                        </wps:cNvPr>
                        <wps:cNvSpPr>
                          <a:spLocks/>
                        </wps:cNvSpPr>
                        <wps:spPr bwMode="auto">
                          <a:xfrm>
                            <a:off x="333505" y="448352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69" name="Freeform 1755">
                          <a:extLst/>
                        </wps:cNvPr>
                        <wps:cNvSpPr>
                          <a:spLocks/>
                        </wps:cNvSpPr>
                        <wps:spPr bwMode="auto">
                          <a:xfrm>
                            <a:off x="667009" y="448352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70" name="Freeform 1779">
                          <a:extLst/>
                        </wps:cNvPr>
                        <wps:cNvSpPr>
                          <a:spLocks/>
                        </wps:cNvSpPr>
                        <wps:spPr bwMode="auto">
                          <a:xfrm>
                            <a:off x="1000513" y="448352"/>
                            <a:ext cx="114283" cy="115831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3"/>
                              <a:gd name="T2" fmla="*/ 72 w 72"/>
                              <a:gd name="T3" fmla="*/ 0 h 73"/>
                              <a:gd name="T4" fmla="*/ 72 w 72"/>
                              <a:gd name="T5" fmla="*/ 73 h 73"/>
                              <a:gd name="T6" fmla="*/ 0 w 72"/>
                              <a:gd name="T7" fmla="*/ 73 h 73"/>
                              <a:gd name="T8" fmla="*/ 0 w 72"/>
                              <a:gd name="T9" fmla="*/ 0 h 73"/>
                              <a:gd name="T10" fmla="*/ 0 w 72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3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71" name="Freeform 1787">
                          <a:extLst/>
                        </wps:cNvPr>
                        <wps:cNvSpPr>
                          <a:spLocks/>
                        </wps:cNvSpPr>
                        <wps:spPr bwMode="auto">
                          <a:xfrm>
                            <a:off x="1115515" y="448352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72" name="Freeform 1795">
                          <a:extLst/>
                        </wps:cNvPr>
                        <wps:cNvSpPr>
                          <a:spLocks/>
                        </wps:cNvSpPr>
                        <wps:spPr bwMode="auto">
                          <a:xfrm>
                            <a:off x="1224766" y="448352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73" name="Freeform 1811">
                          <a:extLst/>
                        </wps:cNvPr>
                        <wps:cNvSpPr>
                          <a:spLocks/>
                        </wps:cNvSpPr>
                        <wps:spPr bwMode="auto">
                          <a:xfrm>
                            <a:off x="1449019" y="448352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74" name="Freeform 1819">
                          <a:extLst/>
                        </wps:cNvPr>
                        <wps:cNvSpPr>
                          <a:spLocks/>
                        </wps:cNvSpPr>
                        <wps:spPr bwMode="auto">
                          <a:xfrm>
                            <a:off x="1558271" y="448352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75" name="Freeform 1827">
                          <a:extLst/>
                        </wps:cNvPr>
                        <wps:cNvSpPr>
                          <a:spLocks/>
                        </wps:cNvSpPr>
                        <wps:spPr bwMode="auto">
                          <a:xfrm>
                            <a:off x="1667522" y="448352"/>
                            <a:ext cx="114283" cy="115831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3"/>
                              <a:gd name="T2" fmla="*/ 72 w 72"/>
                              <a:gd name="T3" fmla="*/ 0 h 73"/>
                              <a:gd name="T4" fmla="*/ 72 w 72"/>
                              <a:gd name="T5" fmla="*/ 73 h 73"/>
                              <a:gd name="T6" fmla="*/ 0 w 72"/>
                              <a:gd name="T7" fmla="*/ 73 h 73"/>
                              <a:gd name="T8" fmla="*/ 0 w 72"/>
                              <a:gd name="T9" fmla="*/ 0 h 73"/>
                              <a:gd name="T10" fmla="*/ 0 w 72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3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76" name="Freeform 1835">
                          <a:extLst/>
                        </wps:cNvPr>
                        <wps:cNvSpPr>
                          <a:spLocks/>
                        </wps:cNvSpPr>
                        <wps:spPr bwMode="auto">
                          <a:xfrm>
                            <a:off x="1782524" y="448352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77" name="Freeform 1843">
                          <a:extLst/>
                        </wps:cNvPr>
                        <wps:cNvSpPr>
                          <a:spLocks/>
                        </wps:cNvSpPr>
                        <wps:spPr bwMode="auto">
                          <a:xfrm>
                            <a:off x="1891775" y="448352"/>
                            <a:ext cx="114283" cy="115831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3"/>
                              <a:gd name="T2" fmla="*/ 72 w 72"/>
                              <a:gd name="T3" fmla="*/ 0 h 73"/>
                              <a:gd name="T4" fmla="*/ 72 w 72"/>
                              <a:gd name="T5" fmla="*/ 73 h 73"/>
                              <a:gd name="T6" fmla="*/ 0 w 72"/>
                              <a:gd name="T7" fmla="*/ 73 h 73"/>
                              <a:gd name="T8" fmla="*/ 0 w 72"/>
                              <a:gd name="T9" fmla="*/ 0 h 73"/>
                              <a:gd name="T10" fmla="*/ 0 w 72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3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78" name="Freeform 1851">
                          <a:extLst/>
                        </wps:cNvPr>
                        <wps:cNvSpPr>
                          <a:spLocks/>
                        </wps:cNvSpPr>
                        <wps:spPr bwMode="auto">
                          <a:xfrm>
                            <a:off x="2006777" y="448352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79" name="Freeform 1883">
                          <a:extLst/>
                        </wps:cNvPr>
                        <wps:cNvSpPr>
                          <a:spLocks/>
                        </wps:cNvSpPr>
                        <wps:spPr bwMode="auto">
                          <a:xfrm>
                            <a:off x="2449532" y="448352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80" name="Freeform 1891">
                          <a:extLst/>
                        </wps:cNvPr>
                        <wps:cNvSpPr>
                          <a:spLocks/>
                        </wps:cNvSpPr>
                        <wps:spPr bwMode="auto">
                          <a:xfrm>
                            <a:off x="2558784" y="448352"/>
                            <a:ext cx="114283" cy="115831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3"/>
                              <a:gd name="T2" fmla="*/ 72 w 72"/>
                              <a:gd name="T3" fmla="*/ 0 h 73"/>
                              <a:gd name="T4" fmla="*/ 72 w 72"/>
                              <a:gd name="T5" fmla="*/ 73 h 73"/>
                              <a:gd name="T6" fmla="*/ 0 w 72"/>
                              <a:gd name="T7" fmla="*/ 73 h 73"/>
                              <a:gd name="T8" fmla="*/ 0 w 72"/>
                              <a:gd name="T9" fmla="*/ 0 h 73"/>
                              <a:gd name="T10" fmla="*/ 0 w 72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3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81" name="Freeform 1916">
                          <a:extLst/>
                        </wps:cNvPr>
                        <wps:cNvSpPr>
                          <a:spLocks/>
                        </wps:cNvSpPr>
                        <wps:spPr bwMode="auto">
                          <a:xfrm>
                            <a:off x="2898038" y="448352"/>
                            <a:ext cx="109520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82" name="Freeform 1924">
                          <a:extLst/>
                        </wps:cNvPr>
                        <wps:cNvSpPr>
                          <a:spLocks/>
                        </wps:cNvSpPr>
                        <wps:spPr bwMode="auto">
                          <a:xfrm>
                            <a:off x="3007290" y="448352"/>
                            <a:ext cx="109520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83" name="Freeform 1932">
                          <a:extLst/>
                        </wps:cNvPr>
                        <wps:cNvSpPr>
                          <a:spLocks/>
                        </wps:cNvSpPr>
                        <wps:spPr bwMode="auto">
                          <a:xfrm>
                            <a:off x="3116541" y="448352"/>
                            <a:ext cx="114283" cy="115831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3"/>
                              <a:gd name="T2" fmla="*/ 72 w 72"/>
                              <a:gd name="T3" fmla="*/ 0 h 73"/>
                              <a:gd name="T4" fmla="*/ 72 w 72"/>
                              <a:gd name="T5" fmla="*/ 73 h 73"/>
                              <a:gd name="T6" fmla="*/ 0 w 72"/>
                              <a:gd name="T7" fmla="*/ 73 h 73"/>
                              <a:gd name="T8" fmla="*/ 0 w 72"/>
                              <a:gd name="T9" fmla="*/ 0 h 73"/>
                              <a:gd name="T10" fmla="*/ 0 w 72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3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84" name="Freeform 1948">
                          <a:extLst/>
                        </wps:cNvPr>
                        <wps:cNvSpPr>
                          <a:spLocks/>
                        </wps:cNvSpPr>
                        <wps:spPr bwMode="auto">
                          <a:xfrm>
                            <a:off x="3340793" y="448352"/>
                            <a:ext cx="109520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85" name="Freeform 1956">
                          <a:extLst/>
                        </wps:cNvPr>
                        <wps:cNvSpPr>
                          <a:spLocks/>
                        </wps:cNvSpPr>
                        <wps:spPr bwMode="auto">
                          <a:xfrm>
                            <a:off x="3450045" y="448352"/>
                            <a:ext cx="114283" cy="115831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3"/>
                              <a:gd name="T2" fmla="*/ 72 w 72"/>
                              <a:gd name="T3" fmla="*/ 0 h 73"/>
                              <a:gd name="T4" fmla="*/ 72 w 72"/>
                              <a:gd name="T5" fmla="*/ 73 h 73"/>
                              <a:gd name="T6" fmla="*/ 0 w 72"/>
                              <a:gd name="T7" fmla="*/ 73 h 73"/>
                              <a:gd name="T8" fmla="*/ 0 w 72"/>
                              <a:gd name="T9" fmla="*/ 0 h 73"/>
                              <a:gd name="T10" fmla="*/ 0 w 72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3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86" name="Freeform 1964">
                          <a:extLst/>
                        </wps:cNvPr>
                        <wps:cNvSpPr>
                          <a:spLocks/>
                        </wps:cNvSpPr>
                        <wps:spPr bwMode="auto">
                          <a:xfrm>
                            <a:off x="3565047" y="448352"/>
                            <a:ext cx="109520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87" name="Freeform 1980">
                          <a:extLst/>
                        </wps:cNvPr>
                        <wps:cNvSpPr>
                          <a:spLocks/>
                        </wps:cNvSpPr>
                        <wps:spPr bwMode="auto">
                          <a:xfrm>
                            <a:off x="3789300" y="448352"/>
                            <a:ext cx="109520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88" name="Freeform 1988">
                          <a:extLst/>
                        </wps:cNvPr>
                        <wps:cNvSpPr>
                          <a:spLocks/>
                        </wps:cNvSpPr>
                        <wps:spPr bwMode="auto">
                          <a:xfrm>
                            <a:off x="3898551" y="448352"/>
                            <a:ext cx="109520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89" name="Freeform 1996">
                          <a:extLst/>
                        </wps:cNvPr>
                        <wps:cNvSpPr>
                          <a:spLocks/>
                        </wps:cNvSpPr>
                        <wps:spPr bwMode="auto">
                          <a:xfrm>
                            <a:off x="4007803" y="448352"/>
                            <a:ext cx="114283" cy="115831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3"/>
                              <a:gd name="T2" fmla="*/ 72 w 72"/>
                              <a:gd name="T3" fmla="*/ 0 h 73"/>
                              <a:gd name="T4" fmla="*/ 72 w 72"/>
                              <a:gd name="T5" fmla="*/ 73 h 73"/>
                              <a:gd name="T6" fmla="*/ 0 w 72"/>
                              <a:gd name="T7" fmla="*/ 73 h 73"/>
                              <a:gd name="T8" fmla="*/ 0 w 72"/>
                              <a:gd name="T9" fmla="*/ 0 h 73"/>
                              <a:gd name="T10" fmla="*/ 0 w 72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3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90" name="Freeform 2004">
                          <a:extLst/>
                        </wps:cNvPr>
                        <wps:cNvSpPr>
                          <a:spLocks/>
                        </wps:cNvSpPr>
                        <wps:spPr bwMode="auto">
                          <a:xfrm>
                            <a:off x="4122804" y="448352"/>
                            <a:ext cx="109520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91" name="Freeform 2012">
                          <a:extLst/>
                        </wps:cNvPr>
                        <wps:cNvSpPr>
                          <a:spLocks/>
                        </wps:cNvSpPr>
                        <wps:spPr bwMode="auto">
                          <a:xfrm>
                            <a:off x="4232056" y="448352"/>
                            <a:ext cx="109520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92" name="Freeform 1716">
                          <a:extLst/>
                        </wps:cNvPr>
                        <wps:cNvSpPr>
                          <a:spLocks/>
                        </wps:cNvSpPr>
                        <wps:spPr bwMode="auto">
                          <a:xfrm>
                            <a:off x="109251" y="563315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93" name="Freeform 1724">
                          <a:extLst/>
                        </wps:cNvPr>
                        <wps:cNvSpPr>
                          <a:spLocks/>
                        </wps:cNvSpPr>
                        <wps:spPr bwMode="auto">
                          <a:xfrm>
                            <a:off x="224253" y="563315"/>
                            <a:ext cx="109521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94" name="Freeform 1764">
                          <a:extLst/>
                        </wps:cNvPr>
                        <wps:cNvSpPr>
                          <a:spLocks/>
                        </wps:cNvSpPr>
                        <wps:spPr bwMode="auto">
                          <a:xfrm>
                            <a:off x="776261" y="563315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95" name="Freeform 1772">
                          <a:extLst/>
                        </wps:cNvPr>
                        <wps:cNvSpPr>
                          <a:spLocks/>
                        </wps:cNvSpPr>
                        <wps:spPr bwMode="auto">
                          <a:xfrm>
                            <a:off x="891262" y="563315"/>
                            <a:ext cx="109521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96" name="Freeform 1796">
                          <a:extLst/>
                        </wps:cNvPr>
                        <wps:cNvSpPr>
                          <a:spLocks/>
                        </wps:cNvSpPr>
                        <wps:spPr bwMode="auto">
                          <a:xfrm>
                            <a:off x="1224766" y="563315"/>
                            <a:ext cx="109521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97" name="Freeform 1804">
                          <a:extLst/>
                        </wps:cNvPr>
                        <wps:cNvSpPr>
                          <a:spLocks/>
                        </wps:cNvSpPr>
                        <wps:spPr bwMode="auto">
                          <a:xfrm>
                            <a:off x="1334018" y="563315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98" name="Freeform 1812">
                          <a:extLst/>
                        </wps:cNvPr>
                        <wps:cNvSpPr>
                          <a:spLocks/>
                        </wps:cNvSpPr>
                        <wps:spPr bwMode="auto">
                          <a:xfrm>
                            <a:off x="1449019" y="563315"/>
                            <a:ext cx="109521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99" name="Freeform 1828">
                          <a:extLst/>
                        </wps:cNvPr>
                        <wps:cNvSpPr>
                          <a:spLocks/>
                        </wps:cNvSpPr>
                        <wps:spPr bwMode="auto">
                          <a:xfrm>
                            <a:off x="1667522" y="563315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00" name="Freeform 1836">
                          <a:extLst/>
                        </wps:cNvPr>
                        <wps:cNvSpPr>
                          <a:spLocks/>
                        </wps:cNvSpPr>
                        <wps:spPr bwMode="auto">
                          <a:xfrm>
                            <a:off x="1782524" y="563315"/>
                            <a:ext cx="109521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01" name="Freeform 1844">
                          <a:extLst/>
                        </wps:cNvPr>
                        <wps:cNvSpPr>
                          <a:spLocks/>
                        </wps:cNvSpPr>
                        <wps:spPr bwMode="auto">
                          <a:xfrm>
                            <a:off x="1891775" y="563315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02" name="Freeform 1868">
                          <a:extLst/>
                        </wps:cNvPr>
                        <wps:cNvSpPr>
                          <a:spLocks/>
                        </wps:cNvSpPr>
                        <wps:spPr bwMode="auto">
                          <a:xfrm>
                            <a:off x="2225279" y="563315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03" name="Freeform 1892">
                          <a:extLst/>
                        </wps:cNvPr>
                        <wps:cNvSpPr>
                          <a:spLocks/>
                        </wps:cNvSpPr>
                        <wps:spPr bwMode="auto">
                          <a:xfrm>
                            <a:off x="2558784" y="563315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04" name="Freeform 1900">
                          <a:extLst/>
                        </wps:cNvPr>
                        <wps:cNvSpPr>
                          <a:spLocks/>
                        </wps:cNvSpPr>
                        <wps:spPr bwMode="auto">
                          <a:xfrm>
                            <a:off x="2673785" y="563315"/>
                            <a:ext cx="109521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05" name="Freeform 1909">
                          <a:extLst/>
                        </wps:cNvPr>
                        <wps:cNvSpPr>
                          <a:spLocks/>
                        </wps:cNvSpPr>
                        <wps:spPr bwMode="auto">
                          <a:xfrm>
                            <a:off x="2783037" y="563315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06" name="Freeform 1917">
                          <a:extLst/>
                        </wps:cNvPr>
                        <wps:cNvSpPr>
                          <a:spLocks/>
                        </wps:cNvSpPr>
                        <wps:spPr bwMode="auto">
                          <a:xfrm>
                            <a:off x="2898038" y="563315"/>
                            <a:ext cx="109520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07" name="Freeform 1925">
                          <a:extLst/>
                        </wps:cNvPr>
                        <wps:cNvSpPr>
                          <a:spLocks/>
                        </wps:cNvSpPr>
                        <wps:spPr bwMode="auto">
                          <a:xfrm>
                            <a:off x="3007290" y="563315"/>
                            <a:ext cx="109520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08" name="Freeform 1933">
                          <a:extLst/>
                        </wps:cNvPr>
                        <wps:cNvSpPr>
                          <a:spLocks/>
                        </wps:cNvSpPr>
                        <wps:spPr bwMode="auto">
                          <a:xfrm>
                            <a:off x="3116541" y="563315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09" name="Freeform 1941">
                          <a:extLst/>
                        </wps:cNvPr>
                        <wps:cNvSpPr>
                          <a:spLocks/>
                        </wps:cNvSpPr>
                        <wps:spPr bwMode="auto">
                          <a:xfrm>
                            <a:off x="3231543" y="563315"/>
                            <a:ext cx="109520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10" name="Freeform 1949">
                          <a:extLst/>
                        </wps:cNvPr>
                        <wps:cNvSpPr>
                          <a:spLocks/>
                        </wps:cNvSpPr>
                        <wps:spPr bwMode="auto">
                          <a:xfrm>
                            <a:off x="3340793" y="563315"/>
                            <a:ext cx="109520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11" name="Freeform 1957">
                          <a:extLst/>
                        </wps:cNvPr>
                        <wps:cNvSpPr>
                          <a:spLocks/>
                        </wps:cNvSpPr>
                        <wps:spPr bwMode="auto">
                          <a:xfrm>
                            <a:off x="3450045" y="563315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12" name="Freeform 1989">
                          <a:extLst/>
                        </wps:cNvPr>
                        <wps:cNvSpPr>
                          <a:spLocks/>
                        </wps:cNvSpPr>
                        <wps:spPr bwMode="auto">
                          <a:xfrm>
                            <a:off x="3898551" y="563315"/>
                            <a:ext cx="109520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13" name="Freeform 2005">
                          <a:extLst/>
                        </wps:cNvPr>
                        <wps:cNvSpPr>
                          <a:spLocks/>
                        </wps:cNvSpPr>
                        <wps:spPr bwMode="auto">
                          <a:xfrm>
                            <a:off x="4122804" y="563315"/>
                            <a:ext cx="109520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14" name="Freeform 1877">
                          <a:extLst/>
                        </wps:cNvPr>
                        <wps:cNvSpPr>
                          <a:spLocks/>
                        </wps:cNvSpPr>
                        <wps:spPr bwMode="auto">
                          <a:xfrm>
                            <a:off x="2340281" y="563315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15" name="Freeform 1717">
                          <a:extLst/>
                        </wps:cNvPr>
                        <wps:cNvSpPr>
                          <a:spLocks/>
                        </wps:cNvSpPr>
                        <wps:spPr bwMode="auto">
                          <a:xfrm>
                            <a:off x="109251" y="672529"/>
                            <a:ext cx="114283" cy="115831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3"/>
                              <a:gd name="T2" fmla="*/ 72 w 72"/>
                              <a:gd name="T3" fmla="*/ 0 h 73"/>
                              <a:gd name="T4" fmla="*/ 72 w 72"/>
                              <a:gd name="T5" fmla="*/ 73 h 73"/>
                              <a:gd name="T6" fmla="*/ 0 w 72"/>
                              <a:gd name="T7" fmla="*/ 73 h 73"/>
                              <a:gd name="T8" fmla="*/ 0 w 72"/>
                              <a:gd name="T9" fmla="*/ 0 h 73"/>
                              <a:gd name="T10" fmla="*/ 0 w 72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3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16" name="Freeform 1725">
                          <a:extLst/>
                        </wps:cNvPr>
                        <wps:cNvSpPr>
                          <a:spLocks/>
                        </wps:cNvSpPr>
                        <wps:spPr bwMode="auto">
                          <a:xfrm>
                            <a:off x="224253" y="672529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17" name="Freeform 1733">
                          <a:extLst/>
                        </wps:cNvPr>
                        <wps:cNvSpPr>
                          <a:spLocks/>
                        </wps:cNvSpPr>
                        <wps:spPr bwMode="auto">
                          <a:xfrm>
                            <a:off x="333505" y="672529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18" name="Freeform 1757">
                          <a:extLst/>
                        </wps:cNvPr>
                        <wps:cNvSpPr>
                          <a:spLocks/>
                        </wps:cNvSpPr>
                        <wps:spPr bwMode="auto">
                          <a:xfrm>
                            <a:off x="667009" y="672529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19" name="Freeform 1765">
                          <a:extLst/>
                        </wps:cNvPr>
                        <wps:cNvSpPr>
                          <a:spLocks/>
                        </wps:cNvSpPr>
                        <wps:spPr bwMode="auto">
                          <a:xfrm>
                            <a:off x="776261" y="672529"/>
                            <a:ext cx="114283" cy="115831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3"/>
                              <a:gd name="T2" fmla="*/ 72 w 72"/>
                              <a:gd name="T3" fmla="*/ 0 h 73"/>
                              <a:gd name="T4" fmla="*/ 72 w 72"/>
                              <a:gd name="T5" fmla="*/ 73 h 73"/>
                              <a:gd name="T6" fmla="*/ 0 w 72"/>
                              <a:gd name="T7" fmla="*/ 73 h 73"/>
                              <a:gd name="T8" fmla="*/ 0 w 72"/>
                              <a:gd name="T9" fmla="*/ 0 h 73"/>
                              <a:gd name="T10" fmla="*/ 0 w 72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3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20" name="Freeform 1773">
                          <a:extLst/>
                        </wps:cNvPr>
                        <wps:cNvSpPr>
                          <a:spLocks/>
                        </wps:cNvSpPr>
                        <wps:spPr bwMode="auto">
                          <a:xfrm>
                            <a:off x="891262" y="672529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21" name="Freeform 1781">
                          <a:extLst/>
                        </wps:cNvPr>
                        <wps:cNvSpPr>
                          <a:spLocks/>
                        </wps:cNvSpPr>
                        <wps:spPr bwMode="auto">
                          <a:xfrm>
                            <a:off x="1000513" y="672529"/>
                            <a:ext cx="114283" cy="115831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3"/>
                              <a:gd name="T2" fmla="*/ 72 w 72"/>
                              <a:gd name="T3" fmla="*/ 0 h 73"/>
                              <a:gd name="T4" fmla="*/ 72 w 72"/>
                              <a:gd name="T5" fmla="*/ 73 h 73"/>
                              <a:gd name="T6" fmla="*/ 0 w 72"/>
                              <a:gd name="T7" fmla="*/ 73 h 73"/>
                              <a:gd name="T8" fmla="*/ 0 w 72"/>
                              <a:gd name="T9" fmla="*/ 0 h 73"/>
                              <a:gd name="T10" fmla="*/ 0 w 72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3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22" name="Freeform 1789">
                          <a:extLst/>
                        </wps:cNvPr>
                        <wps:cNvSpPr>
                          <a:spLocks/>
                        </wps:cNvSpPr>
                        <wps:spPr bwMode="auto">
                          <a:xfrm>
                            <a:off x="1115515" y="672529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23" name="Freeform 1797">
                          <a:extLst/>
                        </wps:cNvPr>
                        <wps:cNvSpPr>
                          <a:spLocks/>
                        </wps:cNvSpPr>
                        <wps:spPr bwMode="auto">
                          <a:xfrm>
                            <a:off x="1224766" y="672529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24" name="Freeform 1805">
                          <a:extLst/>
                        </wps:cNvPr>
                        <wps:cNvSpPr>
                          <a:spLocks/>
                        </wps:cNvSpPr>
                        <wps:spPr bwMode="auto">
                          <a:xfrm>
                            <a:off x="1334018" y="672529"/>
                            <a:ext cx="114283" cy="115831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3"/>
                              <a:gd name="T2" fmla="*/ 72 w 72"/>
                              <a:gd name="T3" fmla="*/ 0 h 73"/>
                              <a:gd name="T4" fmla="*/ 72 w 72"/>
                              <a:gd name="T5" fmla="*/ 73 h 73"/>
                              <a:gd name="T6" fmla="*/ 0 w 72"/>
                              <a:gd name="T7" fmla="*/ 73 h 73"/>
                              <a:gd name="T8" fmla="*/ 0 w 72"/>
                              <a:gd name="T9" fmla="*/ 0 h 73"/>
                              <a:gd name="T10" fmla="*/ 0 w 72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3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25" name="Freeform 1813">
                          <a:extLst/>
                        </wps:cNvPr>
                        <wps:cNvSpPr>
                          <a:spLocks/>
                        </wps:cNvSpPr>
                        <wps:spPr bwMode="auto">
                          <a:xfrm>
                            <a:off x="1449019" y="672529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26" name="Freeform 1829">
                          <a:extLst/>
                        </wps:cNvPr>
                        <wps:cNvSpPr>
                          <a:spLocks/>
                        </wps:cNvSpPr>
                        <wps:spPr bwMode="auto">
                          <a:xfrm>
                            <a:off x="1667522" y="672529"/>
                            <a:ext cx="114283" cy="115831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3"/>
                              <a:gd name="T2" fmla="*/ 72 w 72"/>
                              <a:gd name="T3" fmla="*/ 0 h 73"/>
                              <a:gd name="T4" fmla="*/ 72 w 72"/>
                              <a:gd name="T5" fmla="*/ 73 h 73"/>
                              <a:gd name="T6" fmla="*/ 0 w 72"/>
                              <a:gd name="T7" fmla="*/ 73 h 73"/>
                              <a:gd name="T8" fmla="*/ 0 w 72"/>
                              <a:gd name="T9" fmla="*/ 0 h 73"/>
                              <a:gd name="T10" fmla="*/ 0 w 72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3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27" name="Freeform 1837">
                          <a:extLst/>
                        </wps:cNvPr>
                        <wps:cNvSpPr>
                          <a:spLocks/>
                        </wps:cNvSpPr>
                        <wps:spPr bwMode="auto">
                          <a:xfrm>
                            <a:off x="1782524" y="672529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28" name="Freeform 1845">
                          <a:extLst/>
                        </wps:cNvPr>
                        <wps:cNvSpPr>
                          <a:spLocks/>
                        </wps:cNvSpPr>
                        <wps:spPr bwMode="auto">
                          <a:xfrm>
                            <a:off x="1891775" y="672529"/>
                            <a:ext cx="114283" cy="115831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3"/>
                              <a:gd name="T2" fmla="*/ 72 w 72"/>
                              <a:gd name="T3" fmla="*/ 0 h 73"/>
                              <a:gd name="T4" fmla="*/ 72 w 72"/>
                              <a:gd name="T5" fmla="*/ 73 h 73"/>
                              <a:gd name="T6" fmla="*/ 0 w 72"/>
                              <a:gd name="T7" fmla="*/ 73 h 73"/>
                              <a:gd name="T8" fmla="*/ 0 w 72"/>
                              <a:gd name="T9" fmla="*/ 0 h 73"/>
                              <a:gd name="T10" fmla="*/ 0 w 72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3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29" name="Freeform 1853">
                          <a:extLst/>
                        </wps:cNvPr>
                        <wps:cNvSpPr>
                          <a:spLocks/>
                        </wps:cNvSpPr>
                        <wps:spPr bwMode="auto">
                          <a:xfrm>
                            <a:off x="2006777" y="672529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30" name="Freeform 1869">
                          <a:extLst/>
                        </wps:cNvPr>
                        <wps:cNvSpPr>
                          <a:spLocks/>
                        </wps:cNvSpPr>
                        <wps:spPr bwMode="auto">
                          <a:xfrm>
                            <a:off x="2225279" y="672529"/>
                            <a:ext cx="114283" cy="115831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3"/>
                              <a:gd name="T2" fmla="*/ 72 w 72"/>
                              <a:gd name="T3" fmla="*/ 0 h 73"/>
                              <a:gd name="T4" fmla="*/ 72 w 72"/>
                              <a:gd name="T5" fmla="*/ 73 h 73"/>
                              <a:gd name="T6" fmla="*/ 0 w 72"/>
                              <a:gd name="T7" fmla="*/ 73 h 73"/>
                              <a:gd name="T8" fmla="*/ 0 w 72"/>
                              <a:gd name="T9" fmla="*/ 0 h 73"/>
                              <a:gd name="T10" fmla="*/ 0 w 72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3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31" name="Freeform 1877">
                          <a:extLst/>
                        </wps:cNvPr>
                        <wps:cNvSpPr>
                          <a:spLocks/>
                        </wps:cNvSpPr>
                        <wps:spPr bwMode="auto">
                          <a:xfrm>
                            <a:off x="2340281" y="672529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32" name="Freeform 1885">
                          <a:extLst/>
                        </wps:cNvPr>
                        <wps:cNvSpPr>
                          <a:spLocks/>
                        </wps:cNvSpPr>
                        <wps:spPr bwMode="auto">
                          <a:xfrm>
                            <a:off x="2449532" y="672529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33" name="Freeform 1901">
                          <a:extLst/>
                        </wps:cNvPr>
                        <wps:cNvSpPr>
                          <a:spLocks/>
                        </wps:cNvSpPr>
                        <wps:spPr bwMode="auto">
                          <a:xfrm>
                            <a:off x="2673785" y="672529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34" name="Freeform 1910">
                          <a:extLst/>
                        </wps:cNvPr>
                        <wps:cNvSpPr>
                          <a:spLocks/>
                        </wps:cNvSpPr>
                        <wps:spPr bwMode="auto">
                          <a:xfrm>
                            <a:off x="2783037" y="672529"/>
                            <a:ext cx="114283" cy="115831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3"/>
                              <a:gd name="T2" fmla="*/ 72 w 72"/>
                              <a:gd name="T3" fmla="*/ 0 h 73"/>
                              <a:gd name="T4" fmla="*/ 72 w 72"/>
                              <a:gd name="T5" fmla="*/ 73 h 73"/>
                              <a:gd name="T6" fmla="*/ 0 w 72"/>
                              <a:gd name="T7" fmla="*/ 73 h 73"/>
                              <a:gd name="T8" fmla="*/ 0 w 72"/>
                              <a:gd name="T9" fmla="*/ 0 h 73"/>
                              <a:gd name="T10" fmla="*/ 0 w 72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3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35" name="Freeform 1926">
                          <a:extLst/>
                        </wps:cNvPr>
                        <wps:cNvSpPr>
                          <a:spLocks/>
                        </wps:cNvSpPr>
                        <wps:spPr bwMode="auto">
                          <a:xfrm>
                            <a:off x="3007290" y="672529"/>
                            <a:ext cx="109520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36" name="Freeform 1950">
                          <a:extLst/>
                        </wps:cNvPr>
                        <wps:cNvSpPr>
                          <a:spLocks/>
                        </wps:cNvSpPr>
                        <wps:spPr bwMode="auto">
                          <a:xfrm>
                            <a:off x="3340793" y="672529"/>
                            <a:ext cx="109520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37" name="Freeform 1966">
                          <a:extLst/>
                        </wps:cNvPr>
                        <wps:cNvSpPr>
                          <a:spLocks/>
                        </wps:cNvSpPr>
                        <wps:spPr bwMode="auto">
                          <a:xfrm>
                            <a:off x="3565047" y="672529"/>
                            <a:ext cx="109520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38" name="Freeform 1982">
                          <a:extLst/>
                        </wps:cNvPr>
                        <wps:cNvSpPr>
                          <a:spLocks/>
                        </wps:cNvSpPr>
                        <wps:spPr bwMode="auto">
                          <a:xfrm>
                            <a:off x="3789300" y="672529"/>
                            <a:ext cx="109520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39" name="Freeform 2006">
                          <a:extLst/>
                        </wps:cNvPr>
                        <wps:cNvSpPr>
                          <a:spLocks/>
                        </wps:cNvSpPr>
                        <wps:spPr bwMode="auto">
                          <a:xfrm>
                            <a:off x="4122804" y="672529"/>
                            <a:ext cx="109520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40" name="Freeform 2014">
                          <a:extLst/>
                        </wps:cNvPr>
                        <wps:cNvSpPr>
                          <a:spLocks/>
                        </wps:cNvSpPr>
                        <wps:spPr bwMode="auto">
                          <a:xfrm>
                            <a:off x="4232056" y="672529"/>
                            <a:ext cx="109520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41" name="Freeform 1742">
                          <a:extLst/>
                        </wps:cNvPr>
                        <wps:cNvSpPr>
                          <a:spLocks/>
                        </wps:cNvSpPr>
                        <wps:spPr bwMode="auto">
                          <a:xfrm>
                            <a:off x="442756" y="790484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42" name="Freeform 1750">
                          <a:extLst/>
                        </wps:cNvPr>
                        <wps:cNvSpPr>
                          <a:spLocks/>
                        </wps:cNvSpPr>
                        <wps:spPr bwMode="auto">
                          <a:xfrm>
                            <a:off x="557758" y="790484"/>
                            <a:ext cx="109521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43" name="Freeform 1782">
                          <a:extLst/>
                        </wps:cNvPr>
                        <wps:cNvSpPr>
                          <a:spLocks/>
                        </wps:cNvSpPr>
                        <wps:spPr bwMode="auto">
                          <a:xfrm>
                            <a:off x="1000513" y="790484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44" name="Freeform 1790">
                          <a:extLst/>
                        </wps:cNvPr>
                        <wps:cNvSpPr>
                          <a:spLocks/>
                        </wps:cNvSpPr>
                        <wps:spPr bwMode="auto">
                          <a:xfrm>
                            <a:off x="1115515" y="790484"/>
                            <a:ext cx="109521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45" name="Freeform 1846">
                          <a:extLst/>
                        </wps:cNvPr>
                        <wps:cNvSpPr>
                          <a:spLocks/>
                        </wps:cNvSpPr>
                        <wps:spPr bwMode="auto">
                          <a:xfrm>
                            <a:off x="1891775" y="790484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46" name="Freeform 1878">
                          <a:extLst/>
                        </wps:cNvPr>
                        <wps:cNvSpPr>
                          <a:spLocks/>
                        </wps:cNvSpPr>
                        <wps:spPr bwMode="auto">
                          <a:xfrm>
                            <a:off x="2340281" y="790484"/>
                            <a:ext cx="109521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47" name="Freeform 1943">
                          <a:extLst/>
                        </wps:cNvPr>
                        <wps:cNvSpPr>
                          <a:spLocks/>
                        </wps:cNvSpPr>
                        <wps:spPr bwMode="auto">
                          <a:xfrm>
                            <a:off x="3231543" y="790484"/>
                            <a:ext cx="109520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48" name="Freeform 1967">
                          <a:extLst/>
                        </wps:cNvPr>
                        <wps:cNvSpPr>
                          <a:spLocks/>
                        </wps:cNvSpPr>
                        <wps:spPr bwMode="auto">
                          <a:xfrm>
                            <a:off x="3565047" y="790484"/>
                            <a:ext cx="109520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49" name="Freeform 1991">
                          <a:extLst/>
                        </wps:cNvPr>
                        <wps:cNvSpPr>
                          <a:spLocks/>
                        </wps:cNvSpPr>
                        <wps:spPr bwMode="auto">
                          <a:xfrm>
                            <a:off x="3898551" y="793238"/>
                            <a:ext cx="109520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50" name="Freeform 1743">
                          <a:extLst/>
                        </wps:cNvPr>
                        <wps:cNvSpPr>
                          <a:spLocks/>
                        </wps:cNvSpPr>
                        <wps:spPr bwMode="auto">
                          <a:xfrm>
                            <a:off x="442756" y="901668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51" name="Freeform 1751">
                          <a:extLst/>
                        </wps:cNvPr>
                        <wps:cNvSpPr>
                          <a:spLocks/>
                        </wps:cNvSpPr>
                        <wps:spPr bwMode="auto">
                          <a:xfrm>
                            <a:off x="557758" y="901668"/>
                            <a:ext cx="109521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52" name="Freeform 1867">
                          <a:extLst/>
                        </wps:cNvPr>
                        <wps:cNvSpPr>
                          <a:spLocks/>
                        </wps:cNvSpPr>
                        <wps:spPr bwMode="auto">
                          <a:xfrm>
                            <a:off x="2116297" y="448352"/>
                            <a:ext cx="114283" cy="115831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3"/>
                              <a:gd name="T2" fmla="*/ 72 w 72"/>
                              <a:gd name="T3" fmla="*/ 0 h 73"/>
                              <a:gd name="T4" fmla="*/ 72 w 72"/>
                              <a:gd name="T5" fmla="*/ 73 h 73"/>
                              <a:gd name="T6" fmla="*/ 0 w 72"/>
                              <a:gd name="T7" fmla="*/ 73 h 73"/>
                              <a:gd name="T8" fmla="*/ 0 w 72"/>
                              <a:gd name="T9" fmla="*/ 0 h 73"/>
                              <a:gd name="T10" fmla="*/ 0 w 72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3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53" name="Freeform 1867">
                          <a:extLst/>
                        </wps:cNvPr>
                        <wps:cNvSpPr>
                          <a:spLocks/>
                        </wps:cNvSpPr>
                        <wps:spPr bwMode="auto">
                          <a:xfrm>
                            <a:off x="2225279" y="448352"/>
                            <a:ext cx="114283" cy="115831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3"/>
                              <a:gd name="T2" fmla="*/ 72 w 72"/>
                              <a:gd name="T3" fmla="*/ 0 h 73"/>
                              <a:gd name="T4" fmla="*/ 72 w 72"/>
                              <a:gd name="T5" fmla="*/ 73 h 73"/>
                              <a:gd name="T6" fmla="*/ 0 w 72"/>
                              <a:gd name="T7" fmla="*/ 73 h 73"/>
                              <a:gd name="T8" fmla="*/ 0 w 72"/>
                              <a:gd name="T9" fmla="*/ 0 h 73"/>
                              <a:gd name="T10" fmla="*/ 0 w 72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3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</wpg:grpSp>
                  </wpg:wgp>
                </a:graphicData>
              </a:graphic>
              <wp14:sizeRelH relativeFrom="page">
                <wp14:pctWidth>100500</wp14:pctWidth>
              </wp14:sizeRelH>
              <wp14:sizeRelV relativeFrom="page">
                <wp14:pctHeight>100500</wp14:pctHeight>
              </wp14:sizeRelV>
            </wp:anchor>
          </w:drawing>
        </mc:Choice>
        <mc:Fallback>
          <w:pict>
            <v:group w14:anchorId="4AFDBB0F" id="Group 2086" o:spid="_x0000_s1026" alt="Background design images" style="position:absolute;left:0;text-align:left;margin-left:0;margin-top:0;width:612.05pt;height:792.55pt;z-index:-251640833;mso-width-percent:1005;mso-height-percent:1005;mso-position-horizontal:left;mso-position-horizontal-relative:page;mso-position-vertical:bottom;mso-position-vertical-relative:page;mso-width-percent:1005;mso-height-percent:1005" coordsize="77733,10065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">
              <v:group id="Group 1024" o:spid="_x0000_s1027" style="position:absolute;width:4572;height:35623" coordsize="4572,3562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D0yo9cxgAAAN0A&#10;AAAPAAAAAAAAAAAAAAAAAKoCAABkcnMvZG93bnJldi54bWxQSwUGAAAAAAQABAD6AAAAnQMAAAAA&#10;">
                <v:rect id="Rectangle 2088" o:spid="_x0000_s1028" style="position:absolute;top:12700;width:4572;height:229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" fillcolor="#dec18c [3208]" stroked="f"/>
                <v:rect id="Rectangle 2089" o:spid="_x0000_s1029" style="position:absolute;top:1047;width:4572;height:1228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xIEJMcA&#10;AADdAAAADwAAAGRycy9kb3ducmV2LnhtbESPQUvDQBSE70L/w/KE3uzGHjTGbosUWjyU0lZRvD12&#10;X5No9m3Ivqbx33cFocdhZr5hZovBN6qnLtaBDdxPMlDENriaSwPvb6u7HFQUZIdNYDLwSxEW89HN&#10;DAsXzryn/iClShCOBRqoRNpC62gr8hgnoSVO3jF0HiXJrtSuw3OC+0ZPs+xBe6w5LVTY0rIi+3M4&#10;eQPysc0fj9TvNl+fq31tv9dWlt6Y8e3w8gxKaJBr+L/96gxMs/wJ/t6kJ6DnF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DsSBCTHAAAA3QAAAA8AAAAAAAAAAAAAAAAAmAIAAGRy&#10;cy9kb3ducmV2LnhtbFBLBQYAAAAABAAEAPUAAACMAwAAAAA=&#10;" fillcolor="#ad8082 [3207]" stroked="f"/>
                <v:rect id="Rectangle 2090" o:spid="_x0000_s1030" style="position:absolute;width:4572;height:1228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ZqFk8MA&#10;AADdAAAADwAAAGRycy9kb3ducmV2LnhtbERPTWvCMBi+D/YfwjvwNhMLjlmNIqLFyw5+bODtJXnX&#10;ljVvShPb+u+Xw2DHh+d7tRldI3rqQu1Zw2yqQBAbb2suNVwvh9d3ECEiW2w8k4YHBdisn59WmFs/&#10;8In6cyxFCuGQo4YqxjaXMpiKHIapb4kT9+07hzHBrpS2wyGFu0ZmSr1JhzWnhgpb2lVkfs53p2Es&#10;MnX8uhkqtrvTDMNHP99/9lpPXsbtEkSkMf6L/9xHqyFTi7Q/vUlPQK5/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7ZqFk8MAAADdAAAADwAAAAAAAAAAAAAAAACYAgAAZHJzL2Rv&#10;d25yZXYueG1sUEsFBgAAAAAEAAQA9QAAAIgDAAAAAA==&#10;" fillcolor="#79a8a4 [3205]" stroked="f"/>
              </v:group>
              <v:rect id="Rectangle 2091" o:spid="_x0000_s1031" style="position:absolute;top:93795;width:48244;height:685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w1sGMMA&#10;AADdAAAADwAAAGRycy9kb3ducmV2LnhtbESP3YrCMBSE7wXfIRzBO03tgrjVVGRhYVnwwp8HOJsc&#10;29LmpDSx7b69EQQvh5n5htntR9uInjpfOVawWiYgiLUzFRcKrpfvxQaED8gGG8ek4J887PPpZIeZ&#10;cQOfqD+HQkQI+wwVlCG0mZRel2TRL11LHL2b6yyGKLtCmg6HCLeNTJNkLS1WHBdKbOmrJF2f71ZB&#10;0f/WH/p+0gHT9d/lOPjjAb1S89l42IIINIZ3+NX+MQrS5HMFzzfxCcj8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Qw1sGMMAAADdAAAADwAAAAAAAAAAAAAAAACYAgAAZHJzL2Rv&#10;d25yZXYueG1sUEsFBgAAAAAEAAQA9QAAAIgDAAAAAA==&#10;" fillcolor="#dec18c [3208]" stroked="f"/>
              <v:rect id="Rectangle 2092" o:spid="_x0000_s1032" style="position:absolute;left:31242;top:93795;width:46450;height:681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G8AiMcA&#10;AADdAAAADwAAAGRycy9kb3ducmV2LnhtbESPQUvDQBSE74X+h+UJ3tqNOWiN3RYptHgoxVZRvD12&#10;X5No9m3IPtP4791CocdhZr5h5svBN6qnLtaBDdxNM1DENriaSwPvb+vJDFQUZIdNYDLwRxGWi/Fo&#10;joULJ95Tf5BSJQjHAg1UIm2hdbQVeYzT0BIn7xg6j5JkV2rX4SnBfaPzLLvXHmtOCxW2tKrI/hx+&#10;vQH52M0ejtS/br8+1/vafm+srLwxtzfD8xMooUGu4Uv7xRnIs8cczm/SE9CLf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LBvAIjHAAAA3QAAAA8AAAAAAAAAAAAAAAAAmAIAAGRy&#10;cy9kb3ducmV2LnhtbFBLBQYAAAAABAAEAPUAAACMAwAAAAA=&#10;" fillcolor="#ad8082 [3207]" stroked="f"/>
              <v:rect id="Rectangle 2093" o:spid="_x0000_s1033" style="position:absolute;left:33181;top:93795;width:44549;height:685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Ugb5MUA&#10;AADdAAAADwAAAGRycy9kb3ducmV2LnhtbESPT4vCMBTE7wv7HcJb8LYmdnHRahQRV7zswb/g7dE8&#10;22LzUppY67c3Cwseh5n5DTOdd7YSLTW+dKxh0FcgiDNnSs41HPY/nyMQPiAbrByThgd5mM/e36aY&#10;GnfnLbW7kIsIYZ+ihiKEOpXSZwVZ9H1XE0fv4hqLIcoml6bBe4TbSiZKfUuLJceFAmtaFpRddzer&#10;oVsnanM6Z7ReLLcD9L/tcHVste59dIsJiEBdeIX/2xujIVHjL/h7E5+AnD0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dSBvkxQAAAN0AAAAPAAAAAAAAAAAAAAAAAJgCAABkcnMv&#10;ZG93bnJldi54bWxQSwUGAAAAAAQABAD1AAAAigMAAAAA&#10;" fillcolor="#79a8a4 [3205]" stroked="f">
                <v:textbox>
                  <w:txbxContent>
                    <w:p w:rsidR="00691944" w:rsidRDefault="00691944" w:rsidP="00691944">
                      <w:pPr>
                        <w:pStyle w:val="NormalWeb"/>
                        <w:spacing w:before="0" w:beforeAutospacing="0" w:after="0" w:afterAutospacing="0"/>
                        <w:rPr>
                          <w:sz w:val="24"/>
                        </w:rPr>
                      </w:pPr>
                      <w:r>
                        <w:rPr>
                          <w:rFonts w:asciiTheme="minorHAnsi" w:hAnsi="Calibri" w:cstheme="minorBidi"/>
                          <w:color w:val="000000" w:themeColor="text1"/>
                          <w:kern w:val="24"/>
                          <w:sz w:val="36"/>
                          <w:szCs w:val="36"/>
                        </w:rPr>
                        <w:t xml:space="preserve"> </w:t>
                      </w:r>
                    </w:p>
                  </w:txbxContent>
                </v:textbox>
              </v:rect>
              <v:group id="Group 3" o:spid="_x0000_s1034" style="position:absolute;left:33181;top:90331;width:44552;height:10123" coordsize="44555,1012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CBwYf2xgAAAN0A&#10;AAAPAAAAAAAAAAAAAAAAAKoCAABkcnMvZG93bnJldi54bWxQSwUGAAAAAAQABAD6AAAAnQMAAAAA&#10;">
                <v:shape id="Freeform 2112" o:spid="_x0000_s1035" style="position:absolute;left:14490;width:1095;height:1110;visibility:visible;mso-wrap-style:square;v-text-anchor:top" coordsize="69,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NFMdMQA&#10;AADdAAAADwAAAGRycy9kb3ducmV2LnhtbESP0YrCMBRE3xf8h3AFXxZNdVG0GkUF2X0StH7Atbm2&#10;xeamJFHr35sFwcdhZs4wi1VranEn5yvLCoaDBARxbnXFhYJTtutPQfiArLG2TAqe5GG17HwtMNX2&#10;wQe6H0MhIoR9igrKEJpUSp+XZNAPbEMcvYt1BkOUrpDa4SPCTS1HSTKRBiuOCyU2tC0pvx5vRsHt&#10;VFzG28xlu8lmc85/v/c/w2avVK/brucgArXhE363/7SCUTIbw/+b+ATk8g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jRTHTEAAAA3QAAAA8AAAAAAAAAAAAAAAAAmAIAAGRycy9k&#10;b3ducmV2LnhtbFBLBQYAAAAABAAEAPUAAACJAwAAAAA=&#10;" path="m,l69,r,70l,70,,,,xe" filled="f" strokecolor="white [3212]">
                  <v:stroke joinstyle="miter"/>
                  <v:path arrowok="t" o:connecttype="custom" o:connectlocs="0,0;109520,0;109520,111070;0,111070;0,0;0,0" o:connectangles="0,0,0,0,0,0"/>
                </v:shape>
                <v:shape id="Freeform 2116" o:spid="_x0000_s1036" style="position:absolute;left:18917;width:1143;height:1110;visibility:visible;mso-wrap-style:square;v-text-anchor:top" coordsize="72,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rf4PMQA&#10;AADdAAAADwAAAGRycy9kb3ducmV2LnhtbESPwW7CMBBE75X4B2uRuBWHHBAEDKqKULlVJHzAEm/j&#10;0HgdxW4S+vW4UiWOo5l5o9nuR9uInjpfO1awmCcgiEuna64UXIrj6wqED8gaG8ek4E4e9rvJyxYz&#10;7QY+U5+HSkQI+wwVmBDaTEpfGrLo564ljt6X6yyGKLtK6g6HCLeNTJNkKS3WHBcMtvRuqPzOf6yC&#10;388iHD6G3Fzvhz5Nb21xRn1TajYd3zYgAo3hGf5vn7SCNFkv4e9NfAJy9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q3+DzEAAAA3QAAAA8AAAAAAAAAAAAAAAAAmAIAAGRycy9k&#10;b3ducmV2LnhtbFBLBQYAAAAABAAEAPUAAACJAwAAAAA=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reeform 2120" o:spid="_x0000_s1037" style="position:absolute;left:23402;width:1096;height:1110;visibility:visible;mso-wrap-style:square;v-text-anchor:top" coordsize="69,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093mMUA&#10;AADdAAAADwAAAGRycy9kb3ducmV2LnhtbESP3YrCMBSE7xd8h3AEbxZNVdafahQVZPdK0PoAx+bY&#10;FpuTkkStb79ZWPBymJlvmOW6NbV4kPOVZQXDQQKCOLe64kLBOdv3ZyB8QNZYWyYFL/KwXnU+lphq&#10;++QjPU6hEBHCPkUFZQhNKqXPSzLoB7Yhjt7VOoMhSldI7fAZ4aaWoySZSIMVx4USG9qVlN9Od6Pg&#10;fi6uX7vMZfvJdnvJvz8P42FzUKrXbTcLEIHa8A7/t3+0glEyn8Lfm/gE5OoX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XT3eYxQAAAN0AAAAPAAAAAAAAAAAAAAAAAJgCAABkcnMv&#10;ZG93bnJldi54bWxQSwUGAAAAAAQABAD1AAAAigMAAAAA&#10;" path="m,l69,r,70l,70,,,,xe" filled="f" strokecolor="white [3212]">
                  <v:stroke joinstyle="miter"/>
                  <v:path arrowok="t" o:connecttype="custom" o:connectlocs="0,0;109520,0;109520,111070;0,111070;0,0;0,0" o:connectangles="0,0,0,0,0,0"/>
                </v:shape>
                <v:shape id="Freeform 2122" o:spid="_x0000_s1038" style="position:absolute;left:25587;width:1143;height:1110;visibility:visible;mso-wrap-style:square;v-text-anchor:top" coordsize="72,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GTJ1cEA&#10;AADdAAAADwAAAGRycy9kb3ducmV2LnhtbERPS27CMBDdV+IO1iCxKw5ZoDZgEAKhsqtIOMAQD3Eg&#10;HkexmwROXy8qdfn0/uvtaBvRU+drxwoW8wQEcel0zZWCS3F8/wDhA7LGxjEpeJKH7WbytsZMu4HP&#10;1OehEjGEfYYKTAhtJqUvDVn0c9cSR+7mOoshwq6SusMhhttGpkmylBZrjg0GW9obKh/5j1Xw+i7C&#10;4WvIzfV56NP03hZn1HelZtNxtwIRaAz/4j/3SStIk884N76JT0Bufg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IRkydXBAAAA3QAAAA8AAAAAAAAAAAAAAAAAmAIAAGRycy9kb3du&#10;cmV2LnhtbFBLBQYAAAAABAAEAPUAAACGAwAAAAA=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reeform 2126" o:spid="_x0000_s1039" style="position:absolute;left:30072;width:1096;height:1110;visibility:visible;mso-wrap-style:square;v-text-anchor:top" coordsize="69,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ZxGccQA&#10;AADdAAAADwAAAGRycy9kb3ducmV2LnhtbESP0YrCMBRE3xf8h3AFXxZNVVa0GkUFcZ8ErR9wba5t&#10;sbkpSdT690ZY2MdhZs4wi1VravEg5yvLCoaDBARxbnXFhYJztutPQfiArLG2TApe5GG17HwtMNX2&#10;yUd6nEIhIoR9igrKEJpUSp+XZNAPbEMcvat1BkOUrpDa4TPCTS1HSTKRBiuOCyU2tC0pv53uRsH9&#10;XFx/tpnLdpPN5pLvvw/jYXNQqtdt13MQgdrwH/5r/2oFo2Q2g8+b+ATk8g0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mcRnHEAAAA3QAAAA8AAAAAAAAAAAAAAAAAmAIAAGRycy9k&#10;b3ducmV2LnhtbFBLBQYAAAAABAAEAPUAAACJAwAAAAA=&#10;" path="m,l69,r,70l,70,,,,xe" filled="f" strokecolor="white [3212]">
                  <v:stroke joinstyle="miter"/>
                  <v:path arrowok="t" o:connecttype="custom" o:connectlocs="0,0;109520,0;109520,111070;0,111070;0,0;0,0" o:connectangles="0,0,0,0,0,0"/>
                </v:shape>
                <v:shape id="Freeform 2128" o:spid="_x0000_s1040" style="position:absolute;left:32315;width:1095;height:1110;visibility:visible;mso-wrap-style:square;v-text-anchor:top" coordsize="69,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k119sMA&#10;AADdAAAADwAAAGRycy9kb3ducmV2LnhtbERP3WrCMBS+F/YO4Qy8EU3rmEhnWtaCbFfCrA9w1hzb&#10;suakJFHr2y8Xgpcf3/+umMwgruR8b1lBukpAEDdW99wqONX75RaED8gaB8uk4E4eivxltsNM2xv/&#10;0PUYWhFD2GeooAthzKT0TUcG/cqOxJE7W2cwROhaqR3eYrgZ5DpJNtJgz7Ghw5Gqjpq/48UouJza&#10;83tVu3q/Kcvf5mtxeEvHg1Lz1+nzA0SgKTzFD/e3VrBOk7g/volPQOb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Bk119sMAAADdAAAADwAAAAAAAAAAAAAAAACYAgAAZHJzL2Rv&#10;d25yZXYueG1sUEsFBgAAAAAEAAQA9QAAAIgDAAAAAA==&#10;" path="m,l69,r,70l,70,,,,xe" filled="f" strokecolor="white [3212]">
                  <v:stroke joinstyle="miter"/>
                  <v:path arrowok="t" o:connecttype="custom" o:connectlocs="0,0;109520,0;109520,111070;0,111070;0,0;0,0" o:connectangles="0,0,0,0,0,0"/>
                </v:shape>
                <v:shape id="Freeform 2130" o:spid="_x0000_s1041" style="position:absolute;left:34500;width:1143;height:1110;visibility:visible;mso-wrap-style:square;v-text-anchor:top" coordsize="72,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7X6UsQA&#10;AADdAAAADwAAAGRycy9kb3ducmV2LnhtbESPQWvCQBSE7wX/w/KE3uomOUiJrlIq0t7ExB/wzL5m&#10;Y7NvQ3ZNYn+9KxQ8DjPzDbPeTrYVA/W+cawgXSQgiCunG64VnMr92zsIH5A1to5JwY08bDezlzXm&#10;2o18pKEItYgQ9jkqMCF0uZS+MmTRL1xHHL0f11sMUfa11D2OEW5bmSXJUlpsOC4Y7OjTUPVbXK2C&#10;v0MZdl9jYc633ZBll648or4o9TqfPlYgAk3hGf5vf2sFWZqk8HgTn4Dc3A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u1+lLEAAAA3QAAAA8AAAAAAAAAAAAAAAAAmAIAAGRycy9k&#10;b3ducmV2LnhtbFBLBQYAAAAABAAEAPUAAACJAwAAAAA=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reeform 1720" o:spid="_x0000_s1042" style="position:absolute;left:2242;top:1092;width:1095;height:1158;visibility:visible;mso-wrap-style:square;v-text-anchor:top" coordsize="69,7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7ApFMYA&#10;AADdAAAADwAAAGRycy9kb3ducmV2LnhtbESPQWvCQBSE7wX/w/KE3urGHIqkrqGE1krFQ7Wh10f2&#10;NQnJvg27WxP/vSsIPQ4z8w2zzifTizM531pWsFwkIIgrq1uuFXyf3p9WIHxA1thbJgUX8pBvZg9r&#10;zLQd+YvOx1CLCGGfoYImhCGT0lcNGfQLOxBH79c6gyFKV0vtcIxw08s0SZ6lwZbjQoMDFQ1V3fHP&#10;KBhWn2n58/F26Mx+57ZFUY7bolTqcT69voAINIX/8L290wrSZZLC7U18AnJzB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z7ApFMYAAADdAAAADwAAAAAAAAAAAAAAAACYAgAAZHJz&#10;L2Rvd25yZXYueG1sUEsFBgAAAAAEAAQA9QAAAIsDAAAAAA=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reeform 1744" o:spid="_x0000_s1043" style="position:absolute;left:5577;top:1092;width:1095;height:1158;visibility:visible;mso-wrap-style:square;v-text-anchor:top" coordsize="69,7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PyMj8YA&#10;AADdAAAADwAAAGRycy9kb3ducmV2LnhtbESPzWrDMBCE74W+g9hCbo0cB0Jwo4Ri8kdKD3Vrel2s&#10;rW1irYykxM7bR4VCj8PMfMOsNqPpxJWcby0rmE0TEMSV1S3XCr4+d89LED4ga+wsk4IbedisHx9W&#10;mGk78Addi1CLCGGfoYImhD6T0lcNGfRT2xNH78c6gyFKV0vtcIhw08k0SRbSYMtxocGe8oaqc3Ex&#10;CvrlKS2/D9v3s3k7un2el8M+L5WaPI2vLyACjeE//Nc+agXpLJnD75v4BOT6D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oPyMj8YAAADdAAAADwAAAAAAAAAAAAAAAACYAgAAZHJz&#10;L2Rvd25yZXYueG1sUEsFBgAAAAAEAAQA9QAAAIsDAAAAAA=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reeform 1752" o:spid="_x0000_s1044" style="position:absolute;left:6670;top:1092;width:1095;height:1158;visibility:visible;mso-wrap-style:square;v-text-anchor:top" coordsize="69,7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xUU+8YA&#10;AADdAAAADwAAAGRycy9kb3ducmV2LnhtbESPzWrDMBCE74W+g9hCbo0cE0Jwo4Ri8kdKD3Vrel2s&#10;rW1irYykxM7bR4VCj8PMfMOsNqPpxJWcby0rmE0TEMSV1S3XCr4+d89LED4ga+wsk4IbedisHx9W&#10;mGk78Addi1CLCGGfoYImhD6T0lcNGfRT2xNH78c6gyFKV0vtcIhw08k0SRbSYMtxocGe8oaqc3Ex&#10;CvrlKS2/D9v3s3k7un2el8M+L5WaPI2vLyACjeE//Nc+agXpLJnD75v4BOT6D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LxUU+8YAAADdAAAADwAAAAAAAAAAAAAAAACYAgAAZHJz&#10;L2Rvd25yZXYueG1sUEsFBgAAAAAEAAQA9QAAAIsDAAAAAA=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reeform 1784" o:spid="_x0000_s1045" style="position:absolute;left:11155;top:1092;width:1095;height:1158;visibility:visible;mso-wrap-style:square;v-text-anchor:top" coordsize="69,7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FmxYMYA&#10;AADdAAAADwAAAGRycy9kb3ducmV2LnhtbESPzWrDMBCE74W+g9hCbo0cQ0Jwo4Ri8kdKD3Vrel2s&#10;rW1irYykxM7bR4VCj8PMfMOsNqPpxJWcby0rmE0TEMSV1S3XCr4+d89LED4ga+wsk4IbedisHx9W&#10;mGk78Addi1CLCGGfoYImhD6T0lcNGfRT2xNH78c6gyFKV0vtcIhw08k0SRbSYMtxocGe8oaqc3Ex&#10;CvrlKS2/D9v3s3k7un2el8M+L5WaPI2vLyACjeE//Nc+agXpLJnD75v4BOT6D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QFmxYMYAAADdAAAADwAAAAAAAAAAAAAAAACYAgAAZHJz&#10;L2Rvd25yZXYueG1sUEsFBgAAAAAEAAQA9QAAAIsDAAAAAA=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reeform 1792" o:spid="_x0000_s1046" style="position:absolute;left:12247;top:1092;width:1095;height:1158;visibility:visible;mso-wrap-style:square;v-text-anchor:top" coordsize="69,7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IsvF8YA&#10;AADdAAAADwAAAGRycy9kb3ducmV2LnhtbESPT2vCQBTE74LfYXlCb7oxB5HUVUrwHy0etA29PrKv&#10;STD7NuyuJv323YLgcZiZ3zCrzWBacSfnG8sK5rMEBHFpdcOVgq/P3XQJwgdkja1lUvBLHjbr8WiF&#10;mbY9n+l+CZWIEPYZKqhD6DIpfVmTQT+zHXH0fqwzGKJ0ldQO+wg3rUyTZCENNhwXauwor6m8Xm5G&#10;Qbd8T4vvw/Z0NR9Ht8/zot/nhVIvk+HtFUSgITzDj/ZRK0jnyQL+38QnINd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sIsvF8YAAADdAAAADwAAAAAAAAAAAAAAAACYAgAAZHJz&#10;L2Rvd25yZXYueG1sUEsFBgAAAAAEAAQA9QAAAIsDAAAAAA=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reeform 1808" o:spid="_x0000_s1047" style="position:absolute;left:14490;top:1092;width:1095;height:1158;visibility:visible;mso-wrap-style:square;v-text-anchor:top" coordsize="69,7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8eKjMYA&#10;AADdAAAADwAAAGRycy9kb3ducmV2LnhtbESPzWrDMBCE74W+g9hCbo0cH5LgRgnF5I+UHurW9LpY&#10;W9vEWhlJiZ23jwqFHoeZ+YZZbUbTiSs531pWMJsmIIgrq1uuFXx97p6XIHxA1thZJgU38rBZPz6s&#10;MNN24A+6FqEWEcI+QwVNCH0mpa8aMuintieO3o91BkOUrpba4RDhppNpksylwZbjQoM95Q1V5+Ji&#10;FPTLU1p+H7bvZ/N2dPs8L4d9Xio1eRpfX0AEGsN/+K991ArSWbKA3zfxCcj1H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38eKjMYAAADdAAAADwAAAAAAAAAAAAAAAACYAgAAZHJz&#10;L2Rvd25yZXYueG1sUEsFBgAAAAAEAAQA9QAAAIsDAAAAAA=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reeform 1816" o:spid="_x0000_s1048" style="position:absolute;left:15582;top:1092;width:1095;height:1158;visibility:visible;mso-wrap-style:square;v-text-anchor:top" coordsize="69,7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lge/sIA&#10;AADdAAAADwAAAGRycy9kb3ducmV2LnhtbERPz2vCMBS+D/wfwhO8zdQeRDqjSFEnGx50Fq+P5tkW&#10;m5eSZLb775eD4PHj+71cD6YVD3K+saxgNk1AEJdWN1wpuPzs3hcgfEDW2FomBX/kYb0avS0x07bn&#10;Ez3OoRIxhH2GCuoQukxKX9Zk0E9tRxy5m3UGQ4SuktphH8NNK9MkmUuDDceGGjvKayrv51+joFt8&#10;pcX1c3u8m++D2+d50e/zQqnJeNh8gAg0hJf46T5oBeksiXPjm/gE5Oof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uWB7+wgAAAN0AAAAPAAAAAAAAAAAAAAAAAJgCAABkcnMvZG93&#10;bnJldi54bWxQSwUGAAAAAAQABAD1AAAAhwMAAAAA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reeform 1824" o:spid="_x0000_s1049" style="position:absolute;left:16675;top:1092;width:1143;height:1158;visibility:visible;mso-wrap-style:square;v-text-anchor:top" coordsize="72,7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aBpP8YA&#10;AADdAAAADwAAAGRycy9kb3ducmV2LnhtbESP0WrCQBRE3wX/YbmCL1I3UdA2zSoSsLSFFtR+wCV7&#10;m4Rk74bdVePfu4WCj8PMnGHy7WA6cSHnG8sK0nkCgri0uuFKwc9p//QMwgdkjZ1lUnAjD9vNeJRj&#10;pu2VD3Q5hkpECPsMFdQh9JmUvqzJoJ/bnjh6v9YZDFG6SmqH1wg3nVwkyUoabDgu1NhTUVPZHs9G&#10;Qbn+uBVf5/3ylH66Qr913z22M6Wmk2H3CiLQEB7h//a7VrBIkxf4exOfgNzc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uaBpP8YAAADdAAAADwAAAAAAAAAAAAAAAACYAgAAZHJz&#10;L2Rvd25yZXYueG1sUEsFBgAAAAAEAAQA9QAAAIsDAAAAAA==&#10;" path="m,l72,r,73l,73,,,,xe" filled="f" strokecolor="white [3212]">
                  <v:stroke joinstyle="miter"/>
                  <v:path arrowok="t" o:connecttype="custom" o:connectlocs="0,0;114283,0;114283,115831;0,115831;0,0;0,0" o:connectangles="0,0,0,0,0,0"/>
                </v:shape>
                <v:shape id="Freeform 1832" o:spid="_x0000_s1050" style="position:absolute;left:17825;top:1092;width:1095;height:1158;visibility:visible;mso-wrap-style:square;v-text-anchor:top" coordsize="69,7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feEJcMA&#10;AADdAAAADwAAAGRycy9kb3ducmV2LnhtbERPz2vCMBS+D/wfwhO8zbQ9iHRGkaJOHDvMWbw+mmdb&#10;bF5Kktn63y+HwY4f3+/VZjSdeJDzrWUF6TwBQVxZ3XKt4PK9f12C8AFZY2eZFDzJw2Y9eVlhru3A&#10;X/Q4h1rEEPY5KmhC6HMpfdWQQT+3PXHkbtYZDBG6WmqHQww3ncySZCENthwbGuypaKi6n3+Mgn55&#10;ysrr++7zbj6O7lAU5XAoSqVm03H7BiLQGP7Ff+6jVpCladwf38QnINe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1feEJcMAAADdAAAADwAAAAAAAAAAAAAAAACYAgAAZHJzL2Rv&#10;d25yZXYueG1sUEsFBgAAAAAEAAQA9QAAAIgDAAAAAA=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reeform 1856" o:spid="_x0000_s1051" style="position:absolute;left:21160;top:1092;width:1095;height:1158;visibility:visible;mso-wrap-style:square;v-text-anchor:top" coordsize="69,7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rshvsYA&#10;AADdAAAADwAAAGRycy9kb3ducmV2LnhtbESPzWrDMBCE74W+g9hCbo1sH0pwo4Rg8kdKD01qcl2s&#10;jW1irYykxs7bR4VCj8PMfMPMl6PpxI2cby0rSKcJCOLK6pZrBd+nzesMhA/IGjvLpOBOHpaL56c5&#10;5toO/EW3Y6hFhLDPUUETQp9L6auGDPqp7Ymjd7HOYIjS1VI7HCLcdDJLkjdpsOW40GBPRUPV9fhj&#10;FPSzQ1aed+vPq/nYu21RlMO2KJWavIyrdxCBxvAf/mvvtYIsTVP4fROfgFw8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urshvsYAAADdAAAADwAAAAAAAAAAAAAAAACYAgAAZHJz&#10;L2Rvd25yZXYueG1sUEsFBgAAAAAEAAQA9QAAAIsDAAAAAA=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reeform 1864" o:spid="_x0000_s1052" style="position:absolute;left:22252;top:1092;width:1143;height:1158;visibility:visible;mso-wrap-style:square;v-text-anchor:top" coordsize="72,7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t1tk8UA&#10;AADdAAAADwAAAGRycy9kb3ducmV2LnhtbESP0WrCQBRE3wX/YbmFvkjdJEJboqtIwFKFCo1+wCV7&#10;mwSzd8PuqvHvu4Lg4zAzZ5jFajCduJDzrWUF6TQBQVxZ3XKt4HjYvH2C8AFZY2eZFNzIw2o5Hi0w&#10;1/bKv3QpQy0ihH2OCpoQ+lxKXzVk0E9tTxy9P+sMhihdLbXDa4SbTmZJ8i4NthwXGuypaKg6lWej&#10;oPrY3oqf82Z2SHeu0F/dvsfTRKnXl2E9BxFoCM/wo/2tFWRpmsH9TXwCcvkP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y3W2TxQAAAN0AAAAPAAAAAAAAAAAAAAAAAJgCAABkcnMv&#10;ZG93bnJldi54bWxQSwUGAAAAAAQABAD1AAAAigMAAAAA&#10;" path="m,l72,r,73l,73,,,,xe" filled="f" strokecolor="white [3212]">
                  <v:stroke joinstyle="miter"/>
                  <v:path arrowok="t" o:connecttype="custom" o:connectlocs="0,0;114283,0;114283,115831;0,115831;0,0;0,0" o:connectangles="0,0,0,0,0,0"/>
                </v:shape>
                <v:shape id="Freeform 1880" o:spid="_x0000_s1053" style="position:absolute;left:24495;top:1092;width:1095;height:1158;visibility:visible;mso-wrap-style:square;v-text-anchor:top" coordsize="69,7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SUaUsYA&#10;AADdAAAADwAAAGRycy9kb3ducmV2LnhtbESPQWvCQBSE74X+h+UVequbpFAkuoqEVqXSQ9Xg9ZF9&#10;JsHs27C7mvTfd4VCj8PMfMPMl6PpxI2cby0rSCcJCOLK6pZrBcfDx8sUhA/IGjvLpOCHPCwXjw9z&#10;zLUd+Jtu+1CLCGGfo4ImhD6X0lcNGfQT2xNH72ydwRClq6V2OES46WSWJG/SYMtxocGeioaqy/5q&#10;FPTTz6w8bd6/Lma3deuiKId1USr1/DSuZiACjeE//NfeagVZmr7C/U18AnLxC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JSUaUsYAAADdAAAADwAAAAAAAAAAAAAAAACYAgAAZHJz&#10;L2Rvd25yZXYueG1sUEsFBgAAAAAEAAQA9QAAAIsDAAAAAA=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reeform 1896" o:spid="_x0000_s1054" style="position:absolute;left:26737;top:1092;width:1096;height:1158;visibility:visible;mso-wrap-style:square;v-text-anchor:top" coordsize="69,7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syCJsYA&#10;AADdAAAADwAAAGRycy9kb3ducmV2LnhtbESPQWvCQBSE74X+h+UVequbhFIkuoqEVqXSQ9Xg9ZF9&#10;JsHs27C7mvTfd4VCj8PMfMPMl6PpxI2cby0rSCcJCOLK6pZrBcfDx8sUhA/IGjvLpOCHPCwXjw9z&#10;zLUd+Jtu+1CLCGGfo4ImhD6X0lcNGfQT2xNH72ydwRClq6V2OES46WSWJG/SYMtxocGeioaqy/5q&#10;FPTTz6w8bd6/Lma3deuiKId1USr1/DSuZiACjeE//NfeagVZmr7C/U18AnLxC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qsyCJsYAAADdAAAADwAAAAAAAAAAAAAAAACYAgAAZHJz&#10;L2Rvd25yZXYueG1sUEsFBgAAAAAEAAQA9QAAAIsDAAAAAA=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reeform 1913" o:spid="_x0000_s1055" style="position:absolute;left:28980;top:1092;width:1095;height:1158;visibility:visible;mso-wrap-style:square;v-text-anchor:top" coordsize="69,7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YAnvcYA&#10;AADdAAAADwAAAGRycy9kb3ducmV2LnhtbESPQWvCQBSE74X+h+UVequbBFokuoqEVqXSQ9Xg9ZF9&#10;JsHs27C7mvTfd4VCj8PMfMPMl6PpxI2cby0rSCcJCOLK6pZrBcfDx8sUhA/IGjvLpOCHPCwXjw9z&#10;zLUd+Jtu+1CLCGGfo4ImhD6X0lcNGfQT2xNH72ydwRClq6V2OES46WSWJG/SYMtxocGeioaqy/5q&#10;FPTTz6w8bd6/Lma3deuiKId1USr1/DSuZiACjeE//NfeagVZmr7C/U18AnLxC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xYAnvcYAAADdAAAADwAAAAAAAAAAAAAAAACYAgAAZHJz&#10;L2Rvd25yZXYueG1sUEsFBgAAAAAEAAQA9QAAAIsDAAAAAA==&#10;" path="m,l69,r,73l,73,,,,xe" filled="f" strokecolor="white [3212]">
                  <v:stroke joinstyle="miter"/>
                  <v:path arrowok="t" o:connecttype="custom" o:connectlocs="0,0;109520,0;109520,115831;0,115831;0,0;0,0" o:connectangles="0,0,0,0,0,0"/>
                </v:shape>
                <v:shape id="Freeform 1921" o:spid="_x0000_s1056" style="position:absolute;left:30072;top:1092;width:1096;height:1158;visibility:visible;mso-wrap-style:square;v-text-anchor:top" coordsize="69,7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VK5ysYA&#10;AADdAAAADwAAAGRycy9kb3ducmV2LnhtbESPQWvCQBSE70L/w/IKvekmOYikriKhVWnpwbSh10f2&#10;mQSzb8PuatJ/3y0UPA4z8w2z3k6mFzdyvrOsIF0kIIhrqztuFHx9vs5XIHxA1thbJgU/5GG7eZit&#10;Mdd25BPdytCICGGfo4I2hCGX0tctGfQLOxBH72ydwRCla6R2OEa46WWWJEtpsOO40OJARUv1pbwa&#10;BcPqLau+Dy8fF/N+dPuiqMZ9USn19DjtnkEEmsI9/N8+agVZmi7h7018AnLzC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NVK5ysYAAADdAAAADwAAAAAAAAAAAAAAAACYAgAAZHJz&#10;L2Rvd25yZXYueG1sUEsFBgAAAAAEAAQA9QAAAIsDAAAAAA==&#10;" path="m,l69,r,73l,73,,,,xe" filled="f" strokecolor="white [3212]">
                  <v:stroke joinstyle="miter"/>
                  <v:path arrowok="t" o:connecttype="custom" o:connectlocs="0,0;109520,0;109520,115831;0,115831;0,0;0,0" o:connectangles="0,0,0,0,0,0"/>
                </v:shape>
                <v:shape id="Freeform 1929" o:spid="_x0000_s1057" style="position:absolute;left:31165;top:1092;width:1143;height:1158;visibility:visible;mso-wrap-style:square;v-text-anchor:top" coordsize="72,7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qrOC8QA&#10;AADdAAAADwAAAGRycy9kb3ducmV2LnhtbESP0YrCMBRE3xf8h3CFfVk0rcIq1ShScFFhF1b9gEtz&#10;bYvNTUmi1r83guDjMDNnmPmyM424kvO1ZQXpMAFBXFhdc6ngeFgPpiB8QNbYWCYFd/KwXPQ+5php&#10;e+N/uu5DKSKEfYYKqhDaTEpfVGTQD21LHL2TdQZDlK6U2uEtwk0jR0nyLQ3WHBcqbCmvqDjvL0ZB&#10;Mdne89/LenxIdy7XP81fi+cvpT773WoGIlAX3uFXe6MVjNJ0As838QnIxQ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KqzgvEAAAA3QAAAA8AAAAAAAAAAAAAAAAAmAIAAGRycy9k&#10;b3ducmV2LnhtbFBLBQYAAAAABAAEAPUAAACJAwAAAAA=&#10;" path="m,l72,r,73l,73,,,,xe" filled="f" strokecolor="white [3212]">
                  <v:stroke joinstyle="miter"/>
                  <v:path arrowok="t" o:connecttype="custom" o:connectlocs="0,0;114283,0;114283,115831;0,115831;0,0;0,0" o:connectangles="0,0,0,0,0,0"/>
                </v:shape>
                <v:shape id="Freeform 1937" o:spid="_x0000_s1058" style="position:absolute;left:32315;top:1092;width:1095;height:1158;visibility:visible;mso-wrap-style:square;v-text-anchor:top" coordsize="69,7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4GII8MA&#10;AADdAAAADwAAAGRycy9kb3ducmV2LnhtbERPz2vCMBS+D/wfwhO8zbQ9iHRGkaJOHDvMWbw+mmdb&#10;bF5Kktn63y+HwY4f3+/VZjSdeJDzrWUF6TwBQVxZ3XKt4PK9f12C8AFZY2eZFDzJw2Y9eVlhru3A&#10;X/Q4h1rEEPY5KmhC6HMpfdWQQT+3PXHkbtYZDBG6WmqHQww3ncySZCENthwbGuypaKi6n3+Mgn55&#10;ysrr++7zbj6O7lAU5XAoSqVm03H7BiLQGP7Ff+6jVpClaZwb38QnINe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K4GII8MAAADdAAAADwAAAAAAAAAAAAAAAACYAgAAZHJzL2Rv&#10;d25yZXYueG1sUEsFBgAAAAAEAAQA9QAAAIgDAAAAAA==&#10;" path="m,l69,r,73l,73,,,,xe" filled="f" strokecolor="white [3212]">
                  <v:stroke joinstyle="miter"/>
                  <v:path arrowok="t" o:connecttype="custom" o:connectlocs="0,0;109520,0;109520,115831;0,115831;0,0;0,0" o:connectangles="0,0,0,0,0,0"/>
                </v:shape>
                <v:shape id="Freeform 1953" o:spid="_x0000_s1059" style="position:absolute;left:34500;top:1092;width:1143;height:1158;visibility:visible;mso-wrap-style:square;v-text-anchor:top" coordsize="72,7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Hn/4sYA&#10;AADdAAAADwAAAGRycy9kb3ducmV2LnhtbESP0WrCQBRE3wX/YbmCL1I3UdA2zSoSsLSFFtR+wCV7&#10;m4Rk74bdVePfu4WCj8PMnGHy7WA6cSHnG8sK0nkCgri0uuFKwc9p//QMwgdkjZ1lUnAjD9vNeJRj&#10;pu2VD3Q5hkpECPsMFdQh9JmUvqzJoJ/bnjh6v9YZDFG6SmqH1wg3nVwkyUoabDgu1NhTUVPZHs9G&#10;Qbn+uBVf5/3ylH66Qr913z22M6Wmk2H3CiLQEB7h//a7VrBI0xf4exOfgNzc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PHn/4sYAAADdAAAADwAAAAAAAAAAAAAAAACYAgAAZHJz&#10;L2Rvd25yZXYueG1sUEsFBgAAAAAEAAQA9QAAAIsDAAAAAA==&#10;" path="m,l72,r,73l,73,,,,xe" filled="f" strokecolor="white [3212]">
                  <v:stroke joinstyle="miter"/>
                  <v:path arrowok="t" o:connecttype="custom" o:connectlocs="0,0;114283,0;114283,115831;0,115831;0,0;0,0" o:connectangles="0,0,0,0,0,0"/>
                </v:shape>
                <v:shape id="Freeform 1961" o:spid="_x0000_s1060" style="position:absolute;left:35650;top:1092;width:1095;height:1158;visibility:visible;mso-wrap-style:square;v-text-anchor:top" coordsize="69,7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5tOmMIA&#10;AADdAAAADwAAAGRycy9kb3ducmV2LnhtbERPz2vCMBS+D/wfwhO8zdQeRDqjSFEnGx50Fq+P5tkW&#10;m5eSZLb775eD4PHj+71cD6YVD3K+saxgNk1AEJdWN1wpuPzs3hcgfEDW2FomBX/kYb0avS0x07bn&#10;Ez3OoRIxhH2GCuoQukxKX9Zk0E9tRxy5m3UGQ4SuktphH8NNK9MkmUuDDceGGjvKayrv51+joFt8&#10;pcX1c3u8m++D2+d50e/zQqnJeNh8gAg0hJf46T5oBeksjfvjm/gE5Oof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bm06YwgAAAN0AAAAPAAAAAAAAAAAAAAAAAJgCAABkcnMvZG93&#10;bnJldi54bWxQSwUGAAAAAAQABAD1AAAAhwMAAAAA&#10;" path="m,l69,r,73l,73,,,,xe" filled="f" strokecolor="white [3212]">
                  <v:stroke joinstyle="miter"/>
                  <v:path arrowok="t" o:connecttype="custom" o:connectlocs="0,0;109520,0;109520,115831;0,115831;0,0;0,0" o:connectangles="0,0,0,0,0,0"/>
                </v:shape>
                <v:shape id="Freeform 1993" o:spid="_x0000_s1061" style="position:absolute;left:40078;top:1092;width:1142;height:1158;visibility:visible;mso-wrap-style:square;v-text-anchor:top" coordsize="72,7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GM5WcUA&#10;AADdAAAADwAAAGRycy9kb3ducmV2LnhtbESP0WrCQBRE3wX/YbmFvkjdJEJboqtIwFKFCo1+wCV7&#10;mwSzd8PuqvHvu4Lg4zAzZ5jFajCduJDzrWUF6TQBQVxZ3XKt4HjYvH2C8AFZY2eZFNzIw2o5Hi0w&#10;1/bKv3QpQy0ihH2OCpoQ+lxKXzVk0E9tTxy9P+sMhihdLbXDa4SbTmZJ8i4NthwXGuypaKg6lWej&#10;oPrY3oqf82Z2SHeu0F/dvsfTRKnXl2E9BxFoCM/wo/2tFWRplsL9TXwCcvkP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MYzlZxQAAAN0AAAAPAAAAAAAAAAAAAAAAAJgCAABkcnMv&#10;ZG93bnJldi54bWxQSwUGAAAAAAQABAD1AAAAigMAAAAA&#10;" path="m,l72,r,73l,73,,,,xe" filled="f" strokecolor="white [3212]">
                  <v:stroke joinstyle="miter"/>
                  <v:path arrowok="t" o:connecttype="custom" o:connectlocs="0,0;114283,0;114283,115831;0,115831;0,0;0,0" o:connectangles="0,0,0,0,0,0"/>
                </v:shape>
                <v:shape id="Freeform 2009" o:spid="_x0000_s1062" style="position:absolute;left:42320;top:1092;width:1095;height:1158;visibility:visible;mso-wrap-style:square;v-text-anchor:top" coordsize="69,7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AV1dMYA&#10;AADdAAAADwAAAGRycy9kb3ducmV2LnhtbESPQWvCQBSE70L/w/IKvenGPRRJXaWE1krFg9rQ6yP7&#10;mgSzb8Pu1qT/visIHoeZ+YZZrkfbiQv50DrWMJ9lIIgrZ1quNXyd3qcLECEiG+wck4Y/CrBePUyW&#10;mBs38IEux1iLBOGQo4Ymxj6XMlQNWQwz1xMn78d5izFJX0vjcUhw20mVZc/SYstpocGeioaq8/HX&#10;augXn6r8/njbn+1u6zdFUQ6botT66XF8fQERaYz38K29NRrUXCm4vklPQK7+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hAV1dMYAAADdAAAADwAAAAAAAAAAAAAAAACYAgAAZHJz&#10;L2Rvd25yZXYueG1sUEsFBgAAAAAEAAQA9QAAAIsDAAAAAA==&#10;" path="m,l69,r,73l,73,,,,xe" filled="f" strokecolor="white [3212]">
                  <v:stroke joinstyle="miter"/>
                  <v:path arrowok="t" o:connecttype="custom" o:connectlocs="0,0;109520,0;109520,115831;0,115831;0,0;0,0" o:connectangles="0,0,0,0,0,0"/>
                </v:shape>
                <v:shape id="Freeform 1978" o:spid="_x0000_s1063" style="position:absolute;left:37893;top:1092;width:1095;height:1110;visibility:visible;mso-wrap-style:square;v-text-anchor:top" coordsize="69,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Sq34cUA&#10;AADdAAAADwAAAGRycy9kb3ducmV2LnhtbESP0YrCMBRE3xf8h3CFfVnWtJWVpRpFBdEnYa0fcG2u&#10;bbG5KUnU7t8bQfBxmJkzzGzRm1bcyPnGsoJ0lIAgLq1uuFJwLDbfvyB8QNbYWiYF/+RhMR98zDDX&#10;9s5/dDuESkQI+xwV1CF0uZS+rMmgH9mOOHpn6wyGKF0ltcN7hJtWZkkykQYbjgs1drSuqbwcrkbB&#10;9Vidf9aFKzaT1epUbr/247TbK/U57JdTEIH68A6/2jutIEuzMTzfxCcg5w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9KrfhxQAAAN0AAAAPAAAAAAAAAAAAAAAAAJgCAABkcnMv&#10;ZG93bnJldi54bWxQSwUGAAAAAAQABAD1AAAAigMAAAAA&#10;" path="m,l69,r,70l,70,,,,xe" filled="f" strokecolor="white [3212]">
                  <v:stroke joinstyle="miter"/>
                  <v:path arrowok="t" o:connecttype="custom" o:connectlocs="0,0;109520,0;109520,111070;0,111070;0,0;0,0" o:connectangles="0,0,0,0,0,0"/>
                </v:shape>
                <v:shape id="Freeform 1729" o:spid="_x0000_s1064" style="position:absolute;left:3335;top:2299;width:1095;height:1110;visibility:visible;mso-wrap-style:square;v-text-anchor:top" coordsize="69,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sMvlcYA&#10;AADdAAAADwAAAGRycy9kb3ducmV2LnhtbESP0WrCQBRE3wX/YbmFvohukqqU1FVUkPZJMPEDrtlr&#10;Epq9G3ZXTf++Wyj4OMzMGWa1GUwn7uR8a1lBOktAEFdWt1wrOJeH6TsIH5A1dpZJwQ952KzHoxXm&#10;2j74RPci1CJC2OeooAmhz6X0VUMG/cz2xNG7WmcwROlqqR0+Itx0MkuSpTTYclxosKd9Q9V3cTMK&#10;buf6utiXrjwsd7tL9Tk5vqX9UanXl2H7ASLQEJ7h//aXVpCl2Rz+3sQnINe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MsMvlcYAAADdAAAADwAAAAAAAAAAAAAAAACYAgAAZHJz&#10;L2Rvd25yZXYueG1sUEsFBgAAAAAEAAQA9QAAAIsDAAAAAA==&#10;" path="m,l69,r,70l,70,,,,xe" filled="f" strokecolor="white [3212]">
                  <v:stroke joinstyle="miter"/>
                  <v:path arrowok="t" o:connecttype="custom" o:connectlocs="0,0;109521,0;109521,111070;0,111070;0,0;0,0" o:connectangles="0,0,0,0,0,0"/>
                </v:shape>
                <v:shape id="Freeform 1737" o:spid="_x0000_s1065" style="position:absolute;left:4427;top:2299;width:1143;height:1110;visibility:visible;mso-wrap-style:square;v-text-anchor:top" coordsize="72,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zugMcQA&#10;AADdAAAADwAAAGRycy9kb3ducmV2LnhtbESPwWrDMBBE74H+g9hCbokcQUJwo4TSUNpbiZ0P2Fpb&#10;y6m1MpZqO/36qFDIcZiZN8zuMLlWDNSHxrOG1TIDQVx503Ct4Vy+LrYgQkQ22HomDVcKcNg/zHaY&#10;Gz/yiYYi1iJBOOSowcbY5VKGypLDsPQdcfK+fO8wJtnX0vQ4JrhrpcqyjXTYcFqw2NGLpeq7+HEa&#10;fj/KeHwbC/t5PQ5KXbryhOai9fxxen4CEWmK9/B/+91oUCu1hr836QnI/Q0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87oDHEAAAA3QAAAA8AAAAAAAAAAAAAAAAAmAIAAGRycy9k&#10;b3ducmV2LnhtbFBLBQYAAAAABAAEAPUAAACJAwAAAAA=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reeform 1761" o:spid="_x0000_s1066" style="position:absolute;left:7762;top:2299;width:1143;height:1110;visibility:visible;mso-wrap-style:square;v-text-anchor:top" coordsize="72,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+k+RsQA&#10;AADdAAAADwAAAGRycy9kb3ducmV2LnhtbESPwW7CMBBE70j9B2sr9QYOPiCUYlBVVLW3ioQPWOJt&#10;HBqvo9hNQr8eIyFxHM3MG81mN7lWDNSHxrOG5SIDQVx503Ct4Vh+zNcgQkQ22HomDRcKsNs+zTaY&#10;Gz/ygYYi1iJBOOSowcbY5VKGypLDsPAdcfJ+fO8wJtnX0vQ4JrhrpcqylXTYcFqw2NG7peq3+HMa&#10;/r/LuP8cC3u67Aelzl15QHPW+uV5ensFEWmKj/C9/WU0qKVawe1NegJyew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/pPkbEAAAA3QAAAA8AAAAAAAAAAAAAAAAAmAIAAGRycy9k&#10;b3ducmV2LnhtbFBLBQYAAAAABAAEAPUAAACJAwAAAAA=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reeform 1793" o:spid="_x0000_s1067" style="position:absolute;left:12247;top:2299;width:1095;height:1110;visibility:visible;mso-wrap-style:square;v-text-anchor:top" coordsize="69,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hGx4sUA&#10;AADdAAAADwAAAGRycy9kb3ducmV2LnhtbESP0WrCQBRE3wv+w3KFvhTdJFIr0VVUEPsk1PgB1+w1&#10;CWbvht1V0793hUIfh5k5wyxWvWnFnZxvLCtIxwkI4tLqhisFp2I3moHwAVlja5kU/JKH1XLwtsBc&#10;2wf/0P0YKhEh7HNUUIfQ5VL6siaDfmw74uhdrDMYonSV1A4fEW5amSXJVBpsOC7U2NG2pvJ6vBkF&#10;t1N1+dwWrthNN5tzuf84TNLuoNT7sF/PQQTqw3/4r/2tFWRp9gWvN/EJyOUT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CEbHixQAAAN0AAAAPAAAAAAAAAAAAAAAAAJgCAABkcnMv&#10;ZG93bnJldi54bWxQSwUGAAAAAAQABAD1AAAAigMAAAAA&#10;" path="m,l69,r,70l,70,,,,xe" filled="f" strokecolor="white [3212]">
                  <v:stroke joinstyle="miter"/>
                  <v:path arrowok="t" o:connecttype="custom" o:connectlocs="0,0;109521,0;109521,111070;0,111070;0,0;0,0" o:connectangles="0,0,0,0,0,0"/>
                </v:shape>
                <v:shape id="Freeform 1801" o:spid="_x0000_s1068" style="position:absolute;left:13340;top:2299;width:1143;height:1110;visibility:visible;mso-wrap-style:square;v-text-anchor:top" coordsize="72,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ToPr8EA&#10;AADdAAAADwAAAGRycy9kb3ducmV2LnhtbERPS2rDMBDdF3oHMYXuGtlalOJGMaGhNLsQuweYWFPL&#10;iTUylmo7OX20KHT5eP91ubheTDSGzrOGfJWBIG686bjV8F1/vryBCBHZYO+ZNFwpQLl5fFhjYfzM&#10;R5qq2IoUwqFADTbGoZAyNJYchpUfiBP340eHMcGxlWbEOYW7Xqose5UOO04NFgf6sNRcql+n4Xao&#10;4+5rruzpupuUOg/1Ec1Z6+enZfsOItIS/8V/7r3RoHKV5qY36QnIzR0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FE6D6/BAAAA3QAAAA8AAAAAAAAAAAAAAAAAmAIAAGRycy9kb3du&#10;cmV2LnhtbFBLBQYAAAAABAAEAPUAAACGAwAAAAA=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reeform 1809" o:spid="_x0000_s1069" style="position:absolute;left:14490;top:2299;width:1095;height:1110;visibility:visible;mso-wrap-style:square;v-text-anchor:top" coordsize="69,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MKAC8UA&#10;AADdAAAADwAAAGRycy9kb3ducmV2LnhtbESP0WrCQBRE3wv+w3KFvhTdJFKp0VVUEPsk1PgB1+w1&#10;CWbvht1V0793hUIfh5k5wyxWvWnFnZxvLCtIxwkI4tLqhisFp2I3+gLhA7LG1jIp+CUPq+XgbYG5&#10;tg/+ofsxVCJC2OeooA6hy6X0ZU0G/dh2xNG7WGcwROkqqR0+Ity0MkuSqTTYcFyosaNtTeX1eDMK&#10;bqfq8rktXLGbbjbncv9xmKTdQan3Yb+egwjUh//wX/tbK8jSbAavN/EJyOUT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cwoALxQAAAN0AAAAPAAAAAAAAAAAAAAAAAJgCAABkcnMv&#10;ZG93bnJldi54bWxQSwUGAAAAAAQABAD1AAAAigMAAAAA&#10;" path="m,l69,r,70l,70,,,,xe" filled="f" strokecolor="white [3212]">
                  <v:stroke joinstyle="miter"/>
                  <v:path arrowok="t" o:connecttype="custom" o:connectlocs="0,0;109521,0;109521,111070;0,111070;0,0;0,0" o:connectangles="0,0,0,0,0,0"/>
                </v:shape>
                <v:shape id="Freeform 1825" o:spid="_x0000_s1070" style="position:absolute;left:16675;top:2299;width:1143;height:1110;visibility:visible;mso-wrap-style:square;v-text-anchor:top" coordsize="72,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pWVdMEA&#10;AADdAAAADwAAAGRycy9kb3ducmV2LnhtbERP3WrCMBS+H/gO4Qi7m6kVRKpRRJF5N2z3AGfNsak2&#10;J6XJ2rqnXy4ELz++/81utI3oqfO1YwXzWQKCuHS65krBd3H6WIHwAVlj45gUPMjDbjt522Cm3cAX&#10;6vNQiRjCPkMFJoQ2k9KXhiz6mWuJI3d1ncUQYVdJ3eEQw20j0yRZSos1xwaDLR0Mlff81yr4+yrC&#10;8XPIzc/j2KfprS0uqG9KvU/H/RpEoDG8xE/3WStI54u4P76JT0Bu/w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CqVlXTBAAAA3QAAAA8AAAAAAAAAAAAAAAAAmAIAAGRycy9kb3du&#10;cmV2LnhtbFBLBQYAAAAABAAEAPUAAACGAwAAAAA=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reeform 1833" o:spid="_x0000_s1071" style="position:absolute;left:17825;top:2299;width:1095;height:1110;visibility:visible;mso-wrap-style:square;v-text-anchor:top" coordsize="69,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20a0MQA&#10;AADdAAAADwAAAGRycy9kb3ducmV2LnhtbESP0YrCMBRE3xf8h3AFX5Y1rbKyVKOoIPokrPUDrs21&#10;LTY3JYla/94Igo/DzJxhZovONOJGzteWFaTDBARxYXXNpYJjvvn5A+EDssbGMil4kIfFvPc1w0zb&#10;O//T7RBKESHsM1RQhdBmUvqiIoN+aFvi6J2tMxiidKXUDu8Rbho5SpKJNFhzXKiwpXVFxeVwNQqu&#10;x/L8u85dvpmsVqdi+70fp+1eqUG/W05BBOrCJ/xu77SCUTpO4fUmPgE5fw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dtGtDEAAAA3QAAAA8AAAAAAAAAAAAAAAAAmAIAAGRycy9k&#10;b3ducmV2LnhtbFBLBQYAAAAABAAEAPUAAACJAwAAAAA=&#10;" path="m,l69,r,70l,70,,,,xe" filled="f" strokecolor="white [3212]">
                  <v:stroke joinstyle="miter"/>
                  <v:path arrowok="t" o:connecttype="custom" o:connectlocs="0,0;109521,0;109521,111070;0,111070;0,0;0,0" o:connectangles="0,0,0,0,0,0"/>
                </v:shape>
                <v:shape id="Freeform 1841" o:spid="_x0000_s1072" style="position:absolute;left:18917;top:2299;width:1143;height:1110;visibility:visible;mso-wrap-style:square;v-text-anchor:top" coordsize="72,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QuumMQA&#10;AADdAAAADwAAAGRycy9kb3ducmV2LnhtbESPwWrDMBBE74H+g9hCbokcBUJwo4TSUNpbiZ0P2Fpb&#10;y6m1MpZqO/36qFDIcZiZN8zuMLlWDNSHxrOG1TIDQVx503Ct4Vy+LrYgQkQ22HomDVcKcNg/zHaY&#10;Gz/yiYYi1iJBOOSowcbY5VKGypLDsPQdcfK+fO8wJtnX0vQ4JrhrpcqyjXTYcFqw2NGLpeq7+HEa&#10;fj/KeHwbC/t5PQ5KXbryhOai9fxxen4CEWmK9/B/+91oUKu1gr836QnI/Q0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ULrpjEAAAA3QAAAA8AAAAAAAAAAAAAAAAAmAIAAGRycy9k&#10;b3ducmV2LnhtbFBLBQYAAAAABAAEAPUAAACJAwAAAAA=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reeform 1849" o:spid="_x0000_s1073" style="position:absolute;left:20067;top:2299;width:1095;height:1110;visibility:visible;mso-wrap-style:square;v-text-anchor:top" coordsize="69,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PMhPMUA&#10;AADdAAAADwAAAGRycy9kb3ducmV2LnhtbESP0YrCMBRE3wX/IVxhX2RNa1lZqlFUEH0S1voB1+ba&#10;FpubkkTt/r0RFvZxmJkzzGLVm1Y8yPnGsoJ0koAgLq1uuFJwLnaf3yB8QNbYWiYFv+RhtRwOFphr&#10;++QfepxCJSKEfY4K6hC6XEpf1mTQT2xHHL2rdQZDlK6S2uEzwk0rp0kykwYbjgs1drStqbyd7kbB&#10;/Vxdv7aFK3azzeZS7sfHLO2OSn2M+vUcRKA+/If/2getYJpmGbzfxCcgly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48yE8xQAAAN0AAAAPAAAAAAAAAAAAAAAAAJgCAABkcnMv&#10;ZG93bnJldi54bWxQSwUGAAAAAAQABAD1AAAAigMAAAAA&#10;" path="m,l69,r,70l,70,,,,xe" filled="f" strokecolor="white [3212]">
                  <v:stroke joinstyle="miter"/>
                  <v:path arrowok="t" o:connecttype="custom" o:connectlocs="0,0;109521,0;109521,111070;0,111070;0,0;0,0" o:connectangles="0,0,0,0,0,0"/>
                </v:shape>
                <v:shape id="Freeform 1865" o:spid="_x0000_s1074" style="position:absolute;left:22252;top:2299;width:1143;height:1110;visibility:visible;mso-wrap-style:square;v-text-anchor:top" coordsize="72,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a6Td8UA&#10;AADdAAAADwAAAGRycy9kb3ducmV2LnhtbESP0WrCQBRE3wv+w3IF3+rGWEqJriJK0bdi0g+4Zq/Z&#10;aPZuyG6T2K/vFgp9HGbmDLPejrYRPXW+dqxgMU9AEJdO11wp+Czen99A+ICssXFMCh7kYbuZPK0x&#10;027gM/V5qESEsM9QgQmhzaT0pSGLfu5a4uhdXWcxRNlVUnc4RLhtZJokr9JizXHBYEt7Q+U9/7IK&#10;vj+KcDgOubk8Dn2a3trijPqm1Gw67lYgAo3hP/zXPmkF6WL5Ar9v4hOQmx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VrpN3xQAAAN0AAAAPAAAAAAAAAAAAAAAAAJgCAABkcnMv&#10;ZG93bnJldi54bWxQSwUGAAAAAAQABAD1AAAAigMAAAAA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reeform 1873" o:spid="_x0000_s1075" style="position:absolute;left:23402;top:2299;width:1096;height:1110;visibility:visible;mso-wrap-style:square;v-text-anchor:top" coordsize="69,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FYc08QA&#10;AADdAAAADwAAAGRycy9kb3ducmV2LnhtbESP0YrCMBRE3xf8h3AFXxZNqyjSNYoKsj4JWj/g2lzb&#10;ss1NSaJ2/94Igo/DzJxhFqvONOJOzteWFaSjBARxYXXNpYJzvhvOQfiArLGxTAr+ycNq2ftaYKbt&#10;g490P4VSRAj7DBVUIbSZlL6oyKAf2ZY4elfrDIYoXSm1w0eEm0aOk2QmDdYcFypsaVtR8Xe6GQW3&#10;c3mdbnOX72abzaX4/T5M0vag1KDfrX9ABOrCJ/xu77WCcTqZwutNfAJy+QQ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hWHNPEAAAA3QAAAA8AAAAAAAAAAAAAAAAAmAIAAGRycy9k&#10;b3ducmV2LnhtbFBLBQYAAAAABAAEAPUAAACJAwAAAAA=&#10;" path="m,l69,r,70l,70,,,,xe" filled="f" strokecolor="white [3212]">
                  <v:stroke joinstyle="miter"/>
                  <v:path arrowok="t" o:connecttype="custom" o:connectlocs="0,0;109521,0;109521,111070;0,111070;0,0;0,0" o:connectangles="0,0,0,0,0,0"/>
                </v:shape>
                <v:shape id="Freeform 1897" o:spid="_x0000_s1076" style="position:absolute;left:26737;top:2299;width:1096;height:1110;visibility:visible;mso-wrap-style:square;v-text-anchor:top" coordsize="69,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ISCpMUA&#10;AADdAAAADwAAAGRycy9kb3ducmV2LnhtbESP0YrCMBRE3xf8h3AXfFnWtIpl6RpFBdEnQesH3G2u&#10;bdnmpiRR698bQfBxmJkzzGzRm1ZcyfnGsoJ0lIAgLq1uuFJwKjbfPyB8QNbYWiYFd/KwmA8+Zphr&#10;e+MDXY+hEhHCPkcFdQhdLqUvazLoR7Yjjt7ZOoMhSldJ7fAW4aaV4yTJpMGG40KNHa1rKv+PF6Pg&#10;cqrO03Xhik22Wv2V26/9JO32Sg0/++UviEB9eIdf7Z1WME4nGTzfxCcg5w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ohIKkxQAAAN0AAAAPAAAAAAAAAAAAAAAAAJgCAABkcnMv&#10;ZG93bnJldi54bWxQSwUGAAAAAAQABAD1AAAAigMAAAAA&#10;" path="m,l69,r,70l,70,,,,xe" filled="f" strokecolor="white [3212]">
                  <v:stroke joinstyle="miter"/>
                  <v:path arrowok="t" o:connecttype="custom" o:connectlocs="0,0;109521,0;109521,111070;0,111070;0,0;0,0" o:connectangles="0,0,0,0,0,0"/>
                </v:shape>
                <v:shape id="Freeform 1906" o:spid="_x0000_s1077" style="position:absolute;left:27830;top:2299;width:1143;height:1110;visibility:visible;mso-wrap-style:square;v-text-anchor:top" coordsize="72,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XwNAMUA&#10;AADdAAAADwAAAGRycy9kb3ducmV2LnhtbESP0WrCQBRE3wv+w3IF3+rGCG2JriJK0bdi0g+4Zq/Z&#10;aPZuyG6T2K/vFgp9HGbmDLPejrYRPXW+dqxgMU9AEJdO11wp+Czen99A+ICssXFMCh7kYbuZPK0x&#10;027gM/V5qESEsM9QgQmhzaT0pSGLfu5a4uhdXWcxRNlVUnc4RLhtZJokL9JizXHBYEt7Q+U9/7IK&#10;vj+KcDgOubk8Dn2a3trijPqm1Gw67lYgAo3hP/zXPmkF6WL5Cr9v4hOQmx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lfA0AxQAAAN0AAAAPAAAAAAAAAAAAAAAAAJgCAABkcnMv&#10;ZG93bnJldi54bWxQSwUGAAAAAAQABAD1AAAAigMAAAAA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reeform 1922" o:spid="_x0000_s1078" style="position:absolute;left:30072;top:2299;width:1096;height:1110;visibility:visible;mso-wrap-style:square;v-text-anchor:top" coordsize="69,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lezTcIA&#10;AADdAAAADwAAAGRycy9kb3ducmV2LnhtbERPzYrCMBC+C/sOYRa8iE2rrEg1igqynoS1PsDYjG2x&#10;mZQk1e7bm8PCHj++//V2MK14kvONZQVZkoIgLq1uuFJwLY7TJQgfkDW2lknBL3nYbj5Ga8y1ffEP&#10;PS+hEjGEfY4K6hC6XEpf1mTQJ7YjjtzdOoMhQldJ7fAVw00rZ2m6kAYbjg01dnSoqXxceqOgv1b3&#10;r0PhiuNiv7+V35PzPOvOSo0/h90KRKAh/Iv/3CetYJbN49z4Jj4BuXk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2V7NNwgAAAN0AAAAPAAAAAAAAAAAAAAAAAJgCAABkcnMvZG93&#10;bnJldi54bWxQSwUGAAAAAAQABAD1AAAAhwMAAAAA&#10;" path="m,l69,r,70l,70,,,,xe" filled="f" strokecolor="white [3212]">
                  <v:stroke joinstyle="miter"/>
                  <v:path arrowok="t" o:connecttype="custom" o:connectlocs="0,0;109520,0;109520,111070;0,111070;0,0;0,0" o:connectangles="0,0,0,0,0,0"/>
                </v:shape>
                <v:shape id="Freeform 1930" o:spid="_x0000_s1079" style="position:absolute;left:31165;top:2299;width:1143;height:1110;visibility:visible;mso-wrap-style:square;v-text-anchor:top" coordsize="72,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6886cUA&#10;AADdAAAADwAAAGRycy9kb3ducmV2LnhtbESP0WrCQBRE3wv+w3IF3+rGCKWNriJK0bdi0g+4Zq/Z&#10;aPZuyG6T2K/vFgp9HGbmDLPejrYRPXW+dqxgMU9AEJdO11wp+Czen19B+ICssXFMCh7kYbuZPK0x&#10;027gM/V5qESEsM9QgQmhzaT0pSGLfu5a4uhdXWcxRNlVUnc4RLhtZJokL9JizXHBYEt7Q+U9/7IK&#10;vj+KcDgOubk8Dn2a3trijPqm1Gw67lYgAo3hP/zXPmkF6WL5Br9v4hOQmx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7rzzpxQAAAN0AAAAPAAAAAAAAAAAAAAAAAJgCAABkcnMv&#10;ZG93bnJldi54bWxQSwUGAAAAAAQABAD1AAAAigMAAAAA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reeform 1946" o:spid="_x0000_s1080" style="position:absolute;left:33407;top:2299;width:1096;height:1110;visibility:visible;mso-wrap-style:square;v-text-anchor:top" coordsize="69,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CfMNsIA&#10;AADdAAAADwAAAGRycy9kb3ducmV2LnhtbERPzYrCMBC+L/gOYQQvi6Z1VaQaRQXZPQlaH2BsxrbY&#10;TEoStb69OSx4/Pj+l+vONOJBzteWFaSjBARxYXXNpYJzvh/OQfiArLGxTApe5GG96n0tMdP2yUd6&#10;nEIpYgj7DBVUIbSZlL6oyKAf2ZY4clfrDIYIXSm1w2cMN40cJ8lMGqw5NlTY0q6i4na6GwX3c3md&#10;7nKX72fb7aX4/T78pO1BqUG/2yxABOrCR/zv/tMKxukk7o9v4hOQqzc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QJ8w2wgAAAN0AAAAPAAAAAAAAAAAAAAAAAJgCAABkcnMvZG93&#10;bnJldi54bWxQSwUGAAAAAAQABAD1AAAAhwMAAAAA&#10;" path="m,l69,r,70l,70,,,,xe" filled="f" strokecolor="white [3212]">
                  <v:stroke joinstyle="miter"/>
                  <v:path arrowok="t" o:connecttype="custom" o:connectlocs="0,0;109520,0;109520,111070;0,111070;0,0;0,0" o:connectangles="0,0,0,0,0,0"/>
                </v:shape>
                <v:shape id="Freeform 1962" o:spid="_x0000_s1081" style="position:absolute;left:35650;top:2299;width:1095;height:1110;visibility:visible;mso-wrap-style:square;v-text-anchor:top" coordsize="69,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2tprcUA&#10;AADdAAAADwAAAGRycy9kb3ducmV2LnhtbESP0YrCMBRE3xf8h3AFXxZNq7si1SgqiPskrPUDrs21&#10;LTY3JYla/94IC/s4zMwZZrHqTCPu5HxtWUE6SkAQF1bXXCo45bvhDIQPyBoby6TgSR5Wy97HAjNt&#10;H/xL92MoRYSwz1BBFUKbSemLigz6kW2Jo3exzmCI0pVSO3xEuGnkOEmm0mDNcaHClrYVFdfjzSi4&#10;ncrL9zZ3+W662ZyL/edhkrYHpQb9bj0HEagL/+G/9o9WME6/Uni/iU9ALl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/a2mtxQAAAN0AAAAPAAAAAAAAAAAAAAAAAJgCAABkcnMv&#10;ZG93bnJldi54bWxQSwUGAAAAAAQABAD1AAAAigMAAAAA&#10;" path="m,l69,r,70l,70,,,,xe" filled="f" strokecolor="white [3212]">
                  <v:stroke joinstyle="miter"/>
                  <v:path arrowok="t" o:connecttype="custom" o:connectlocs="0,0;109520,0;109520,111070;0,111070;0,0;0,0" o:connectangles="0,0,0,0,0,0"/>
                </v:shape>
                <v:shape id="Freeform 1978" o:spid="_x0000_s1082" style="position:absolute;left:37893;top:2299;width:1095;height:1110;visibility:visible;mso-wrap-style:square;v-text-anchor:top" coordsize="69,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7n32sYA&#10;AADdAAAADwAAAGRycy9kb3ducmV2LnhtbESP0WrCQBRE3wX/YbmFvohukqqU1FVUkPZJMPEDrtlr&#10;Epq9G3ZXTf++Wyj4OMzMGWa1GUwn7uR8a1lBOktAEFdWt1wrOJeH6TsIH5A1dpZJwQ952KzHoxXm&#10;2j74RPci1CJC2OeooAmhz6X0VUMG/cz2xNG7WmcwROlqqR0+Itx0MkuSpTTYclxosKd9Q9V3cTMK&#10;buf6utiXrjwsd7tL9Tk5vqX9UanXl2H7ASLQEJ7h//aXVpCl8wz+3sQnINe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D7n32sYAAADdAAAADwAAAAAAAAAAAAAAAACYAgAAZHJz&#10;L2Rvd25yZXYueG1sUEsFBgAAAAAEAAQA9QAAAIsDAAAAAA==&#10;" path="m,l69,r,70l,70,,,,xe" filled="f" strokecolor="white [3212]">
                  <v:stroke joinstyle="miter"/>
                  <v:path arrowok="t" o:connecttype="custom" o:connectlocs="0,0;109520,0;109520,111070;0,111070;0,0;0,0" o:connectangles="0,0,0,0,0,0"/>
                </v:shape>
                <v:shape id="Freeform 1986" o:spid="_x0000_s1083" style="position:absolute;left:38985;top:2299;width:1095;height:1110;visibility:visible;mso-wrap-style:square;v-text-anchor:top" coordsize="69,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PVSQcUA&#10;AADdAAAADwAAAGRycy9kb3ducmV2LnhtbESP0YrCMBRE34X9h3AX9kU0ra4i1SirIOuToPUDrs21&#10;LTY3JYla/94sCPs4zMwZZrHqTCPu5HxtWUE6TEAQF1bXXCo45dvBDIQPyBoby6TgSR5Wy4/eAjNt&#10;H3yg+zGUIkLYZ6igCqHNpPRFRQb90LbE0btYZzBE6UqpHT4i3DRylCRTabDmuFBhS5uKiuvxZhTc&#10;TuVlssldvp2u1+fit78fp+1eqa/P7mcOIlAX/sPv9k4rGKXfY/h7E5+AXL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g9VJBxQAAAN0AAAAPAAAAAAAAAAAAAAAAAJgCAABkcnMv&#10;ZG93bnJldi54bWxQSwUGAAAAAAQABAD1AAAAigMAAAAA&#10;" path="m,l69,r,70l,70,,,,xe" filled="f" strokecolor="white [3212]">
                  <v:stroke joinstyle="miter"/>
                  <v:path arrowok="t" o:connecttype="custom" o:connectlocs="0,0;109520,0;109520,111070;0,111070;0,0;0,0" o:connectangles="0,0,0,0,0,0"/>
                </v:shape>
                <v:shape id="Freeform 2002" o:spid="_x0000_s1084" style="position:absolute;left:41228;top:2299;width:1095;height:1110;visibility:visible;mso-wrap-style:square;v-text-anchor:top" coordsize="69,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xzKNcUA&#10;AADdAAAADwAAAGRycy9kb3ducmV2LnhtbESP3YrCMBSE74V9h3AW9kY0rX9I1yirIHolaH2AY3Ns&#10;yzYnJYnaffuNIHg5zMw3zGLVmUbcyfnasoJ0mIAgLqyuuVRwzreDOQgfkDU2lknBH3lYLT96C8y0&#10;ffCR7qdQighhn6GCKoQ2k9IXFRn0Q9sSR+9qncEQpSuldviIcNPIUZLMpMGa40KFLW0qKn5PN6Pg&#10;di6v003u8u1svb4Uu/5hnLYHpb4+u59vEIG68A6/2nutYJROJvB8E5+AXP4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vHMo1xQAAAN0AAAAPAAAAAAAAAAAAAAAAAJgCAABkcnMv&#10;ZG93bnJldi54bWxQSwUGAAAAAAQABAD1AAAAigMAAAAA&#10;" path="m,l69,r,70l,70,,,,xe" filled="f" strokecolor="white [3212]">
                  <v:stroke joinstyle="miter"/>
                  <v:path arrowok="t" o:connecttype="custom" o:connectlocs="0,0;109520,0;109520,111070;0,111070;0,0;0,0" o:connectangles="0,0,0,0,0,0"/>
                </v:shape>
                <v:shape id="Freeform 1730" o:spid="_x0000_s1085" style="position:absolute;left:3335;top:3391;width:1095;height:1111;visibility:visible;mso-wrap-style:square;v-text-anchor:top" coordsize="69,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FBvrsUA&#10;AADdAAAADwAAAGRycy9kb3ducmV2LnhtbESP0YrCMBRE3wX/IdwFX0TTuipL1ygqyPokaP2Aa3Nt&#10;yzY3JYla/36zIPg4zMwZZrHqTCPu5HxtWUE6TkAQF1bXXCo457vRFwgfkDU2lknBkzyslv3eAjNt&#10;H3yk+ymUIkLYZ6igCqHNpPRFRQb92LbE0btaZzBE6UqpHT4i3DRykiRzabDmuFBhS9uKit/TzSi4&#10;ncvrbJu7fDffbC7Fz/DwmbYHpQYf3fobRKAuvMOv9l4rmKTTGfy/iU9ALv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AUG+uxQAAAN0AAAAPAAAAAAAAAAAAAAAAAJgCAABkcnMv&#10;ZG93bnJldi54bWxQSwUGAAAAAAQABAD1AAAAigMAAAAA&#10;" path="m,l69,r,70l,70,,,,xe" filled="f" strokecolor="white [3212]">
                  <v:stroke joinstyle="miter"/>
                  <v:path arrowok="t" o:connecttype="custom" o:connectlocs="0,0;109521,0;109521,111070;0,111070;0,0;0,0" o:connectangles="0,0,0,0,0,0"/>
                </v:shape>
                <v:shape id="Freeform 1738" o:spid="_x0000_s1086" style="position:absolute;left:4427;top:3391;width:1143;height:1111;visibility:visible;mso-wrap-style:square;v-text-anchor:top" coordsize="72,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jbb5sUA&#10;AADdAAAADwAAAGRycy9kb3ducmV2LnhtbESPzWrDMBCE74W8g9hAb40cU0JxooQQE9pbid0H2Fob&#10;y4m1Mpbqnz59VSj0OMzMN8zuMNlWDNT7xrGC9SoBQVw53XCt4KM8P72A8AFZY+uYFMzk4bBfPOww&#10;027kCw1FqEWEsM9QgQmhy6T0lSGLfuU64uhdXW8xRNnXUvc4RrhtZZokG2mx4bhgsKOToepefFkF&#10;3+9lyF/HwnzO+ZCmt668oL4p9bicjlsQgabwH/5rv2kF6fp5A79v4hOQ+x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SNtvmxQAAAN0AAAAPAAAAAAAAAAAAAAAAAJgCAABkcnMv&#10;ZG93bnJldi54bWxQSwUGAAAAAAQABAD1AAAAigMAAAAA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reeform 1770" o:spid="_x0000_s1087" style="position:absolute;left:8912;top:3391;width:1095;height:1111;visibility:visible;mso-wrap-style:square;v-text-anchor:top" coordsize="69,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85UQsYA&#10;AADdAAAADwAAAGRycy9kb3ducmV2LnhtbESP3WrCQBSE74W+w3IKvZG6iX8t0VWqIPVK0PgAp9lj&#10;EsyeDburxrfvCoKXw8x8w8yXnWnElZyvLStIBwkI4sLqmksFx3zz+Q3CB2SNjWVScCcPy8Vbb46Z&#10;tjfe0/UQShEh7DNUUIXQZlL6oiKDfmBb4uidrDMYonSl1A5vEW4aOUySqTRYc1yosKV1RcX5cDEK&#10;LsfyNFnnLt9MV6u/4re/G6XtTqmP9+5nBiJQF17hZ3urFQzT8Rc83sQnIBf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H85UQsYAAADdAAAADwAAAAAAAAAAAAAAAACYAgAAZHJz&#10;L2Rvd25yZXYueG1sUEsFBgAAAAAEAAQA9QAAAIsDAAAAAA==&#10;" path="m,l69,r,70l,70,,,,xe" filled="f" strokecolor="white [3212]">
                  <v:stroke joinstyle="miter"/>
                  <v:path arrowok="t" o:connecttype="custom" o:connectlocs="0,0;109521,0;109521,111070;0,111070;0,0;0,0" o:connectangles="0,0,0,0,0,0"/>
                </v:shape>
                <v:shape id="Freeform 1794" o:spid="_x0000_s1088" style="position:absolute;left:12247;top:3391;width:1095;height:1111;visibility:visible;mso-wrap-style:square;v-text-anchor:top" coordsize="69,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lHAMMIA&#10;AADdAAAADwAAAGRycy9kb3ducmV2LnhtbERPzYrCMBC+L/gOYQQvi6Z1VaQaRQXZPQlaH2BsxrbY&#10;TEoStb69OSx4/Pj+l+vONOJBzteWFaSjBARxYXXNpYJzvh/OQfiArLGxTApe5GG96n0tMdP2yUd6&#10;nEIpYgj7DBVUIbSZlL6oyKAf2ZY4clfrDIYIXSm1w2cMN40cJ8lMGqw5NlTY0q6i4na6GwX3c3md&#10;7nKX72fb7aX4/T78pO1BqUG/2yxABOrCR/zv/tMKxukkzo1v4hOQqzc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uUcAwwgAAAN0AAAAPAAAAAAAAAAAAAAAAAJgCAABkcnMvZG93&#10;bnJldi54bWxQSwUGAAAAAAQABAD1AAAAhwMAAAAA&#10;" path="m,l69,r,70l,70,,,,xe" filled="f" strokecolor="white [3212]">
                  <v:stroke joinstyle="miter"/>
                  <v:path arrowok="t" o:connecttype="custom" o:connectlocs="0,0;109521,0;109521,111070;0,111070;0,0;0,0" o:connectangles="0,0,0,0,0,0"/>
                </v:shape>
                <v:shape id="Freeform 1802" o:spid="_x0000_s1089" style="position:absolute;left:13340;top:3391;width:1143;height:1111;visibility:visible;mso-wrap-style:square;v-text-anchor:top" coordsize="72,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6lPlMUA&#10;AADdAAAADwAAAGRycy9kb3ducmV2LnhtbESP0WrCQBRE3wv+w3IF3+rGIKWNriJK0bdi0g+4Zq/Z&#10;aPZuyG6T2K/vFgp9HGbmDLPejrYRPXW+dqxgMU9AEJdO11wp+Czen19B+ICssXFMCh7kYbuZPK0x&#10;027gM/V5qESEsM9QgQmhzaT0pSGLfu5a4uhdXWcxRNlVUnc4RLhtZJokL9JizXHBYEt7Q+U9/7IK&#10;vj+KcDgOubk8Dn2a3trijPqm1Gw67lYgAo3hP/zXPmkF6WL5Br9v4hOQmx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jqU+UxQAAAN0AAAAPAAAAAAAAAAAAAAAAAJgCAABkcnMv&#10;ZG93bnJldi54bWxQSwUGAAAAAAQABAD1AAAAigMAAAAA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reeform 1810" o:spid="_x0000_s1090" style="position:absolute;left:14490;top:3391;width:1095;height:1111;visibility:visible;mso-wrap-style:square;v-text-anchor:top" coordsize="69,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f5a68EA&#10;AADdAAAADwAAAGRycy9kb3ducmV2LnhtbERPzYrCMBC+L/gOYQQvi6ZVFKlGUUHck6D1AcZmbIvN&#10;pCRR69tvDoLHj+9/ue5MI57kfG1ZQTpKQBAXVtdcKrjk++EchA/IGhvLpOBNHtar3s8SM21ffKLn&#10;OZQihrDPUEEVQptJ6YuKDPqRbYkjd7POYIjQlVI7fMVw08hxksykwZpjQ4Ut7Soq7ueHUfC4lLfp&#10;Lnf5frbdXovD73GStkelBv1uswARqAtf8cf9pxWM02ncH9/EJyBX/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BX+WuvBAAAA3QAAAA8AAAAAAAAAAAAAAAAAmAIAAGRycy9kb3du&#10;cmV2LnhtbFBLBQYAAAAABAAEAPUAAACGAwAAAAA=&#10;" path="m,l69,r,70l,70,,,,xe" filled="f" strokecolor="white [3212]">
                  <v:stroke joinstyle="miter"/>
                  <v:path arrowok="t" o:connecttype="custom" o:connectlocs="0,0;109521,0;109521,111070;0,111070;0,0;0,0" o:connectangles="0,0,0,0,0,0"/>
                </v:shape>
                <v:shape id="Freeform 1834" o:spid="_x0000_s1091" style="position:absolute;left:17825;top:3391;width:1095;height:1111;visibility:visible;mso-wrap-style:square;v-text-anchor:top" coordsize="69,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rL/cMQA&#10;AADdAAAADwAAAGRycy9kb3ducmV2LnhtbESP0YrCMBRE3xf8h3CFfVnWtIqyVKOoIPokaP2Aa3Nt&#10;i81NSaJ2/94Igo/DzJxhZovONOJOzteWFaSDBARxYXXNpYJTvvn9A+EDssbGMin4Jw+Lee9rhpm2&#10;Dz7Q/RhKESHsM1RQhdBmUvqiIoN+YFvi6F2sMxiidKXUDh8Rbho5TJKJNFhzXKiwpXVFxfV4Mwpu&#10;p/IyXucu30xWq3Ox/dmP0nav1He/W05BBOrCJ/xu77SCYTpO4fUmPgE5fw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qy/3DEAAAA3QAAAA8AAAAAAAAAAAAAAAAAmAIAAGRycy9k&#10;b3ducmV2LnhtbFBLBQYAAAAABAAEAPUAAACJAwAAAAA=&#10;" path="m,l69,r,70l,70,,,,xe" filled="f" strokecolor="white [3212]">
                  <v:stroke joinstyle="miter"/>
                  <v:path arrowok="t" o:connecttype="custom" o:connectlocs="0,0;109521,0;109521,111070;0,111070;0,0;0,0" o:connectangles="0,0,0,0,0,0"/>
                </v:shape>
                <v:shape id="Freeform 1842" o:spid="_x0000_s1092" style="position:absolute;left:18917;top:3391;width:1143;height:1111;visibility:visible;mso-wrap-style:square;v-text-anchor:top" coordsize="72,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NRLOMQA&#10;AADdAAAADwAAAGRycy9kb3ducmV2LnhtbESPwWrDMBBE74H+g9hCbokcQUJwo4TSUNpbiZ0P2Fpb&#10;y6m1MpZqO/36qFDIcZiZN8zuMLlWDNSHxrOG1TIDQVx503Ct4Vy+LrYgQkQ22HomDVcKcNg/zHaY&#10;Gz/yiYYi1iJBOOSowcbY5VKGypLDsPQdcfK+fO8wJtnX0vQ4JrhrpcqyjXTYcFqw2NGLpeq7+HEa&#10;fj/KeHwbC/t5PQ5KXbryhOai9fxxen4CEWmK9/B/+91oUKu1gr836QnI/Q0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jUSzjEAAAA3QAAAA8AAAAAAAAAAAAAAAAAmAIAAGRycy9k&#10;b3ducmV2LnhtbFBLBQYAAAAABAAEAPUAAACJAwAAAAA=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reeform 1850" o:spid="_x0000_s1093" style="position:absolute;left:20067;top:3391;width:1095;height:1111;visibility:visible;mso-wrap-style:square;v-text-anchor:top" coordsize="69,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SzEnMQA&#10;AADdAAAADwAAAGRycy9kb3ducmV2LnhtbESP0YrCMBRE3xf8h3AFXxZNqyjSNYoKsj4JWj/g2lzb&#10;ss1NSaJ2/94Igo/DzJxhFqvONOJOzteWFaSjBARxYXXNpYJzvhvOQfiArLGxTAr+ycNq2ftaYKbt&#10;g490P4VSRAj7DBVUIbSZlL6oyKAf2ZY4elfrDIYoXSm1w0eEm0aOk2QmDdYcFypsaVtR8Xe6GQW3&#10;c3mdbnOX72abzaX4/T5M0vag1KDfrX9ABOrCJ/xu77WCcTqdwOtNfAJy+QQ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UsxJzEAAAA3QAAAA8AAAAAAAAAAAAAAAAAmAIAAGRycy9k&#10;b3ducmV2LnhtbFBLBQYAAAAABAAEAPUAAACJAwAAAAA=&#10;" path="m,l69,r,70l,70,,,,xe" filled="f" strokecolor="white [3212]">
                  <v:stroke joinstyle="miter"/>
                  <v:path arrowok="t" o:connecttype="custom" o:connectlocs="0,0;109521,0;109521,111070;0,111070;0,0;0,0" o:connectangles="0,0,0,0,0,0"/>
                </v:shape>
                <v:shape id="Freeform 1866" o:spid="_x0000_s1094" style="position:absolute;left:22252;top:3391;width:1143;height:1111;visibility:visible;mso-wrap-style:square;v-text-anchor:top" coordsize="72,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HF218UA&#10;AADdAAAADwAAAGRycy9kb3ducmV2LnhtbESP0WrCQBRE3wv+w3IF3+rGYEuJriJK0bdi0g+4Zq/Z&#10;aPZuyG6T2K/vFgp9HGbmDLPejrYRPXW+dqxgMU9AEJdO11wp+Czen99A+ICssXFMCh7kYbuZPK0x&#10;027gM/V5qESEsM9QgQmhzaT0pSGLfu5a4uhdXWcxRNlVUnc4RLhtZJokr9JizXHBYEt7Q+U9/7IK&#10;vj+KcDgOubk8Dn2a3trijPqm1Gw67lYgAo3hP/zXPmkF6eJlCb9v4hOQmx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IcXbXxQAAAN0AAAAPAAAAAAAAAAAAAAAAAJgCAABkcnMv&#10;ZG93bnJldi54bWxQSwUGAAAAAAQABAD1AAAAigMAAAAA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reeform 1874" o:spid="_x0000_s1095" style="position:absolute;left:23402;top:3391;width:1096;height:1111;visibility:visible;mso-wrap-style:square;v-text-anchor:top" coordsize="69,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Yn5c8UA&#10;AADdAAAADwAAAGRycy9kb3ducmV2LnhtbESP0YrCMBRE3xf8h3CFfVnWtEplqUZRQfRJ0PoB1+ba&#10;FpubkkTt/r1ZWPBxmJkzzHzZm1Y8yPnGsoJ0lIAgLq1uuFJwLrbfPyB8QNbYWiYFv+RhuRh8zDHX&#10;9slHepxCJSKEfY4K6hC6XEpf1mTQj2xHHL2rdQZDlK6S2uEzwk0rx0kylQYbjgs1drSpqbyd7kbB&#10;/Vxds03hiu10vb6Uu6/DJO0OSn0O+9UMRKA+vMP/7b1WME6zDP7exCcgFy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FiflzxQAAAN0AAAAPAAAAAAAAAAAAAAAAAJgCAABkcnMv&#10;ZG93bnJldi54bWxQSwUGAAAAAAQABAD1AAAAigMAAAAA&#10;" path="m,l69,r,70l,70,,,,xe" filled="f" strokecolor="white [3212]">
                  <v:stroke joinstyle="miter"/>
                  <v:path arrowok="t" o:connecttype="custom" o:connectlocs="0,0;109521,0;109521,111070;0,111070;0,0;0,0" o:connectangles="0,0,0,0,0,0"/>
                </v:shape>
                <v:shape id="Freeform 1882" o:spid="_x0000_s1096" style="position:absolute;left:24495;top:3391;width:1095;height:1111;visibility:visible;mso-wrap-style:square;v-text-anchor:top" coordsize="69,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VtnBMUA&#10;AADdAAAADwAAAGRycy9kb3ducmV2LnhtbESP0YrCMBRE3wX/IdyFfZE1rWJZukZRQfRJ0PoBd5tr&#10;W7a5KUnU7t8bQfBxmJkzzHzZm1bcyPnGsoJ0nIAgLq1uuFJwLrZf3yB8QNbYWiYF/+RhuRgO5phr&#10;e+cj3U6hEhHCPkcFdQhdLqUvazLox7Yjjt7FOoMhSldJ7fAe4aaVkyTJpMGG40KNHW1qKv9OV6Pg&#10;eq4us03him22Xv+Wu9FhmnYHpT4/+tUPiEB9eIdf7b1WMElnGTzfxCcgFw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1W2cExQAAAN0AAAAPAAAAAAAAAAAAAAAAAJgCAABkcnMv&#10;ZG93bnJldi54bWxQSwUGAAAAAAQABAD1AAAAigMAAAAA&#10;" path="m,l69,r,70l,70,,,,xe" filled="f" strokecolor="white [3212]">
                  <v:stroke joinstyle="miter"/>
                  <v:path arrowok="t" o:connecttype="custom" o:connectlocs="0,0;109521,0;109521,111070;0,111070;0,0;0,0" o:connectangles="0,0,0,0,0,0"/>
                </v:shape>
                <v:shape id="Freeform 1907" o:spid="_x0000_s1097" style="position:absolute;left:27830;top:3391;width:1143;height:1111;visibility:visible;mso-wrap-style:square;v-text-anchor:top" coordsize="72,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KPooMUA&#10;AADdAAAADwAAAGRycy9kb3ducmV2LnhtbESP0WrCQBRE3wv+w3IF3+rGgG2JriJK0bdi0g+4Zq/Z&#10;aPZuyG6T2K/vFgp9HGbmDLPejrYRPXW+dqxgMU9AEJdO11wp+Czen99A+ICssXFMCh7kYbuZPK0x&#10;027gM/V5qESEsM9QgQmhzaT0pSGLfu5a4uhdXWcxRNlVUnc4RLhtZJokL9JizXHBYEt7Q+U9/7IK&#10;vj+KcDgOubk8Dn2a3trijPqm1Gw67lYgAo3hP/zXPmkF6WL5Cr9v4hOQmx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4o+igxQAAAN0AAAAPAAAAAAAAAAAAAAAAAJgCAABkcnMv&#10;ZG93bnJldi54bWxQSwUGAAAAAAQABAD1AAAAigMAAAAA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reeform 1915" o:spid="_x0000_s1098" style="position:absolute;left:28980;top:3391;width:1095;height:1111;visibility:visible;mso-wrap-style:square;v-text-anchor:top" coordsize="69,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4hW7cEA&#10;AADdAAAADwAAAGRycy9kb3ducmV2LnhtbERPzYrCMBC+L/gOYQQvi6ZVFKlGUUHck6D1AcZmbIvN&#10;pCRR69tvDoLHj+9/ue5MI57kfG1ZQTpKQBAXVtdcKrjk++EchA/IGhvLpOBNHtar3s8SM21ffKLn&#10;OZQihrDPUEEVQptJ6YuKDPqRbYkjd7POYIjQlVI7fMVw08hxksykwZpjQ4Ut7Soq7ueHUfC4lLfp&#10;Lnf5frbdXovD73GStkelBv1uswARqAtf8cf9pxWM02mcG9/EJyBX/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OuIVu3BAAAA3QAAAA8AAAAAAAAAAAAAAAAAmAIAAGRycy9kb3du&#10;cmV2LnhtbFBLBQYAAAAABAAEAPUAAACGAwAAAAA=&#10;" path="m,l69,r,70l,70,,,,xe" filled="f" strokecolor="white [3212]">
                  <v:stroke joinstyle="miter"/>
                  <v:path arrowok="t" o:connecttype="custom" o:connectlocs="0,0;109520,0;109520,111070;0,111070;0,0;0,0" o:connectangles="0,0,0,0,0,0"/>
                </v:shape>
                <v:shape id="Freeform 1923" o:spid="_x0000_s1099" style="position:absolute;left:30072;top:3391;width:1096;height:1111;visibility:visible;mso-wrap-style:square;v-text-anchor:top" coordsize="69,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MTzdsUA&#10;AADdAAAADwAAAGRycy9kb3ducmV2LnhtbESP0YrCMBRE3xf8h3AFXxZN66JoNYoKsvskaP2Aa3Nt&#10;i81NSaLWvzcLC/s4zMwZZrnuTCMe5HxtWUE6SkAQF1bXXCo45/vhDIQPyBoby6TgRR7Wq97HEjNt&#10;n3ykxymUIkLYZ6igCqHNpPRFRQb9yLbE0btaZzBE6UqpHT4j3DRynCRTabDmuFBhS7uKitvpbhTc&#10;z+V1sstdvp9ut5fi+/PwlbYHpQb9brMAEagL/+G/9o9WME4nc/h9E5+AXL0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ExPN2xQAAAN0AAAAPAAAAAAAAAAAAAAAAAJgCAABkcnMv&#10;ZG93bnJldi54bWxQSwUGAAAAAAQABAD1AAAAigMAAAAA&#10;" path="m,l69,r,70l,70,,,,xe" filled="f" strokecolor="white [3212]">
                  <v:stroke joinstyle="miter"/>
                  <v:path arrowok="t" o:connecttype="custom" o:connectlocs="0,0;109520,0;109520,111070;0,111070;0,0;0,0" o:connectangles="0,0,0,0,0,0"/>
                </v:shape>
                <v:shape id="Freeform 1939" o:spid="_x0000_s1100" style="position:absolute;left:32315;top:3391;width:1095;height:1111;visibility:visible;mso-wrap-style:square;v-text-anchor:top" coordsize="69,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5KQVsEA&#10;AADdAAAADwAAAGRycy9kb3ducmV2LnhtbERPzYrCMBC+L/gOYYS9LJrWxSLVKCqIexK0PsDYjG2x&#10;mZQkavftzUHw+PH9L1a9acWDnG8sK0jHCQji0uqGKwXnYjeagfABWWNrmRT8k4fVcvC1wFzbJx/p&#10;cQqViCHsc1RQh9DlUvqyJoN+bDviyF2tMxgidJXUDp8x3LRykiSZNNhwbKixo21N5e10Nwru5+o6&#10;3Rau2GWbzaXc/xx+0+6g1PewX89BBOrDR/x2/2kFkzSL++Ob+ATk8gU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NuSkFbBAAAA3QAAAA8AAAAAAAAAAAAAAAAAmAIAAGRycy9kb3du&#10;cmV2LnhtbFBLBQYAAAAABAAEAPUAAACGAwAAAAA=&#10;" path="m,l69,r,70l,70,,,,xe" filled="f" strokecolor="white [3212]">
                  <v:stroke joinstyle="miter"/>
                  <v:path arrowok="t" o:connecttype="custom" o:connectlocs="0,0;109520,0;109520,111070;0,111070;0,0;0,0" o:connectangles="0,0,0,0,0,0"/>
                </v:shape>
                <v:shape id="Freeform 1955" o:spid="_x0000_s1101" style="position:absolute;left:34500;top:3391;width:1143;height:1111;visibility:visible;mso-wrap-style:square;v-text-anchor:top" coordsize="72,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mof8sQA&#10;AADdAAAADwAAAGRycy9kb3ducmV2LnhtbESPQWvCQBSE7wX/w/IEb3WTHKREVxFF2lsx6Q94Zp/Z&#10;aPZtyG6T6K/vFgo9DjPzDbPZTbYVA/W+cawgXSYgiCunG64VfJWn1zcQPiBrbB2Tggd52G1nLxvM&#10;tRv5TEMRahEh7HNUYELocil9ZciiX7qOOHpX11sMUfa11D2OEW5bmSXJSlpsOC4Y7OhgqLoX31bB&#10;87MMx/exMJfHcciyW1eeUd+UWsyn/RpEoCn8h//aH1pBlq5S+H0Tn4Dc/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ZqH/LEAAAA3QAAAA8AAAAAAAAAAAAAAAAAmAIAAGRycy9k&#10;b3ducmV2LnhtbFBLBQYAAAAABAAEAPUAAACJAwAAAAA=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reeform 1971" o:spid="_x0000_s1102" style="position:absolute;left:36742;top:3391;width:1143;height:1111;visibility:visible;mso-wrap-style:square;v-text-anchor:top" coordsize="72,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riBhcQA&#10;AADdAAAADwAAAGRycy9kb3ducmV2LnhtbESPwW7CMBBE70j9B2sr9QYOPiCUYlBVVLW3ioQPWOJt&#10;HBqvo9hNQr8eIyFxHM3MG81mN7lWDNSHxrOG5SIDQVx503Ct4Vh+zNcgQkQ22HomDRcKsNs+zTaY&#10;Gz/ygYYi1iJBOOSowcbY5VKGypLDsPAdcfJ+fO8wJtnX0vQ4JrhrpcqylXTYcFqw2NG7peq3+HMa&#10;/r/LuP8cC3u67Aelzl15QHPW+uV5ensFEWmKj/C9/WU0qOVKwe1NegJyew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a4gYXEAAAA3QAAAA8AAAAAAAAAAAAAAAAAmAIAAGRycy9k&#10;b3ducmV2LnhtbFBLBQYAAAAABAAEAPUAAACJAwAAAAA=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reeform 1979" o:spid="_x0000_s1103" style="position:absolute;left:37893;top:3391;width:1095;height:1111;visibility:visible;mso-wrap-style:square;v-text-anchor:top" coordsize="69,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0AOIcUA&#10;AADdAAAADwAAAGRycy9kb3ducmV2LnhtbESP0YrCMBRE3xf8h3AXfFnWtIpl6RpFBdEnQesH3G2u&#10;bdnmpiRR698bQfBxmJkzzGzRm1ZcyfnGsoJ0lIAgLq1uuFJwKjbfPyB8QNbYWiYFd/KwmA8+Zphr&#10;e+MDXY+hEhHCPkcFdQhdLqUvazLoR7Yjjt7ZOoMhSldJ7fAW4aaV4yTJpMGG40KNHa1rKv+PF6Pg&#10;cqrO03Xhik22Wv2V26/9JO32Sg0/++UviEB9eIdf7Z1WME6zCTzfxCcg5w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rQA4hxQAAAN0AAAAPAAAAAAAAAAAAAAAAAJgCAABkcnMv&#10;ZG93bnJldi54bWxQSwUGAAAAAAQABAD1AAAAigMAAAAA&#10;" path="m,l69,r,70l,70,,,,xe" filled="f" strokecolor="white [3212]">
                  <v:stroke joinstyle="miter"/>
                  <v:path arrowok="t" o:connecttype="custom" o:connectlocs="0,0;109520,0;109520,111070;0,111070;0,0;0,0" o:connectangles="0,0,0,0,0,0"/>
                </v:shape>
                <v:shape id="Freeform 1995" o:spid="_x0000_s1104" style="position:absolute;left:40078;top:3391;width:1142;height:1111;visibility:visible;mso-wrap-style:square;v-text-anchor:top" coordsize="72,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h28asUA&#10;AADdAAAADwAAAGRycy9kb3ducmV2LnhtbESPzWrDMBCE74W8g9hAb40cU0JxooQQE9pbid0H2Fob&#10;y4m1Mpbqnz59VSj0OMzMN8zuMNlWDNT7xrGC9SoBQVw53XCt4KM8P72A8AFZY+uYFMzk4bBfPOww&#10;027kCw1FqEWEsM9QgQmhy6T0lSGLfuU64uhdXW8xRNnXUvc4RrhtZZokG2mx4bhgsKOToepefFkF&#10;3+9lyF/HwnzO+ZCmt668oL4p9bicjlsQgabwH/5rv2kF6XrzDL9v4hOQ+x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GHbxqxQAAAN0AAAAPAAAAAAAAAAAAAAAAAJgCAABkcnMv&#10;ZG93bnJldi54bWxQSwUGAAAAAAQABAD1AAAAigMAAAAA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reeform 2011" o:spid="_x0000_s1105" style="position:absolute;left:42320;top:3391;width:1095;height:1111;visibility:visible;mso-wrap-style:square;v-text-anchor:top" coordsize="69,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+UzzsUA&#10;AADdAAAADwAAAGRycy9kb3ducmV2LnhtbESP0YrCMBRE3wX/IdyFfZE1rWJZukZRQfRJ0PoBd5tr&#10;W7a5KUnU7t8bQfBxmJkzzHzZm1bcyPnGsoJ0nIAgLq1uuFJwLrZf3yB8QNbYWiYF/+RhuRgO5phr&#10;e+cj3U6hEhHCPkcFdQhdLqUvazLox7Yjjt7FOoMhSldJ7fAe4aaVkyTJpMGG40KNHW1qKv9OV6Pg&#10;eq4us03him22Xv+Wu9FhmnYHpT4/+tUPiEB9eIdf7b1WMEmzGTzfxCcgFw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L5TPOxQAAAN0AAAAPAAAAAAAAAAAAAAAAAJgCAABkcnMv&#10;ZG93bnJldi54bWxQSwUGAAAAAAQABAD1AAAAigMAAAAA&#10;" path="m,l69,r,70l,70,,,,xe" filled="f" strokecolor="white [3212]">
                  <v:stroke joinstyle="miter"/>
                  <v:path arrowok="t" o:connecttype="custom" o:connectlocs="0,0;109520,0;109520,111070;0,111070;0,0;0,0" o:connectangles="0,0,0,0,0,0"/>
                </v:shape>
                <v:shape id="Freeform 2019" o:spid="_x0000_s1106" style="position:absolute;left:43413;top:3391;width:1142;height:1111;visibility:visible;mso-wrap-style:square;v-text-anchor:top" coordsize="72,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YOHhsQA&#10;AADdAAAADwAAAGRycy9kb3ducmV2LnhtbESPQWvCQBSE70L/w/IKvenGHIKkriKVYm/FxB/wzL5m&#10;o9m3Ibsmsb++WxA8DjPzDbPeTrYVA/W+caxguUhAEFdON1wrOJWf8xUIH5A1to5JwZ08bDcvszXm&#10;2o18pKEItYgQ9jkqMCF0uZS+MmTRL1xHHL0f11sMUfa11D2OEW5bmSZJJi02HBcMdvRhqLoWN6vg&#10;97sM+8NYmPN9P6TppSuPqC9Kvb1Ou3cQgabwDD/aX1pBuswy+H8Tn4Dc/A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mDh4bEAAAA3QAAAA8AAAAAAAAAAAAAAAAAmAIAAGRycy9k&#10;b3ducmV2LnhtbFBLBQYAAAAABAAEAPUAAACJAwAAAAA=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reeform 1707" o:spid="_x0000_s1107" style="position:absolute;top:4483;width:1095;height:1158;visibility:visible;mso-wrap-style:square;v-text-anchor:top" coordsize="69,7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hhvLMcA&#10;AADdAAAADwAAAGRycy9kb3ducmV2LnhtbESPT2vCQBTE74V+h+UVvNWNOVhJXaWE+gelh9oGr4/s&#10;Mwlm34bd1cRv3xUKHoeZ+Q0zXw6mFVdyvrGsYDJOQBCXVjdcKfj9Wb3OQPiArLG1TApu5GG5eH6a&#10;Y6Ztz990PYRKRAj7DBXUIXSZlL6syaAf2444eifrDIYoXSW1wz7CTSvTJJlKgw3HhRo7ymsqz4eL&#10;UdDNdmlx3Hx+nc1+69Z5XvTrvFBq9DJ8vIMINIRH+L+91QrSyfQN7m/iE5CLP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AIYbyzHAAAA3QAAAA8AAAAAAAAAAAAAAAAAmAIAAGRy&#10;cy9kb3ducmV2LnhtbFBLBQYAAAAABAAEAPUAAACMAwAAAAA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reeform 1731" o:spid="_x0000_s1108" style="position:absolute;left:3335;top:4483;width:1095;height:1158;visibility:visible;mso-wrap-style:square;v-text-anchor:top" coordsize="69,7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4f7XsMA&#10;AADdAAAADwAAAGRycy9kb3ducmV2LnhtbERPz2vCMBS+C/sfwhvspqk9iFSjSHFONjysWrw+mmdb&#10;bF5Kktnuv18Owo4f3+/1djSdeJDzrWUF81kCgriyuuVaweX8Pl2C8AFZY2eZFPySh+3mZbLGTNuB&#10;v+lRhFrEEPYZKmhC6DMpfdWQQT+zPXHkbtYZDBG6WmqHQww3nUyTZCENthwbGuwpb6i6Fz9GQb/8&#10;TMvrx/50N19Hd8jzcjjkpVJvr+NuBSLQGP7FT/dRK0jnizg3volPQG7+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c4f7XsMAAADdAAAADwAAAAAAAAAAAAAAAACYAgAAZHJzL2Rv&#10;d25yZXYueG1sUEsFBgAAAAAEAAQA9QAAAIgDAAAAAA=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reeform 1755" o:spid="_x0000_s1109" style="position:absolute;left:6670;top:4483;width:1095;height:1158;visibility:visible;mso-wrap-style:square;v-text-anchor:top" coordsize="69,7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MtexcYA&#10;AADdAAAADwAAAGRycy9kb3ducmV2LnhtbESPQWvCQBSE74X+h+UJvdWNOYhGV5HQWmnxUGvw+sg+&#10;k2D2bdjdmvTfdwXB4zAz3zDL9WBacSXnG8sKJuMEBHFpdcOVguPP++sMhA/IGlvLpOCPPKxXz09L&#10;zLTt+Zuuh1CJCGGfoYI6hC6T0pc1GfRj2xFH72ydwRClq6R22Ee4aWWaJFNpsOG4UGNHeU3l5fBr&#10;FHSzz7Q4fbztL+Zr57Z5XvTbvFDqZTRsFiACDeERvrd3WkE6mc7h9iY+Abn6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HMtexcYAAADdAAAADwAAAAAAAAAAAAAAAACYAgAAZHJz&#10;L2Rvd25yZXYueG1sUEsFBgAAAAAEAAQA9QAAAIsDAAAAAA=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reeform 1779" o:spid="_x0000_s1110" style="position:absolute;left:10005;top:4483;width:1142;height:1158;visibility:visible;mso-wrap-style:square;v-text-anchor:top" coordsize="72,7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Jyz38EA&#10;AADdAAAADwAAAGRycy9kb3ducmV2LnhtbERPzYrCMBC+C75DGMGLrGkVVukaRQqKCiuo+wBDM9sW&#10;m0lJota3NwfB48f3v1h1phF3cr62rCAdJyCIC6trLhX8XTZfcxA+IGtsLJOCJ3lYLfu9BWbaPvhE&#10;93MoRQxhn6GCKoQ2k9IXFRn0Y9sSR+7fOoMhQldK7fARw00jJ0nyLQ3WHBsqbCmvqLieb0ZBMds/&#10;89/bZnpJDy7X2+bY4nWk1HDQrX9ABOrCR/x277SCSTqL++Ob+ATk8gU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HCcs9/BAAAA3QAAAA8AAAAAAAAAAAAAAAAAmAIAAGRycy9kb3du&#10;cmV2LnhtbFBLBQYAAAAABAAEAPUAAACGAwAAAAA=&#10;" path="m,l72,r,73l,73,,,,xe" filled="f" strokecolor="white [3212]">
                  <v:stroke joinstyle="miter"/>
                  <v:path arrowok="t" o:connecttype="custom" o:connectlocs="0,0;114283,0;114283,115831;0,115831;0,0;0,0" o:connectangles="0,0,0,0,0,0"/>
                </v:shape>
                <v:shape id="Freeform 1787" o:spid="_x0000_s1111" style="position:absolute;left:11155;top:4483;width:1095;height:1158;visibility:visible;mso-wrap-style:square;v-text-anchor:top" coordsize="69,7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2TEHsYA&#10;AADdAAAADwAAAGRycy9kb3ducmV2LnhtbESPQWvCQBSE74X+h+UVequb5NBKdBUJrUqlh6rB6yP7&#10;TILZt2F3Nem/7wqFHoeZ+YaZL0fTiRs531pWkE4SEMSV1S3XCo6Hj5cpCB+QNXaWScEPeVguHh/m&#10;mGs78Dfd9qEWEcI+RwVNCH0upa8aMugntieO3tk6gyFKV0vtcIhw08ksSV6lwZbjQoM9FQ1Vl/3V&#10;KOinn1l52rx/Xcxu69ZFUQ7rolTq+WlczUAEGsN/+K+91Qqy9C2F+5v4BOTiF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Z2TEHsYAAADdAAAADwAAAAAAAAAAAAAAAACYAgAAZHJz&#10;L2Rvd25yZXYueG1sUEsFBgAAAAAEAAQA9QAAAIsDAAAAAA=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reeform 1795" o:spid="_x0000_s1112" style="position:absolute;left:12247;top:4483;width:1095;height:1158;visibility:visible;mso-wrap-style:square;v-text-anchor:top" coordsize="69,7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7ZaacYA&#10;AADdAAAADwAAAGRycy9kb3ducmV2LnhtbESPQWvCQBSE70L/w/IK3nRjDlaiq0hQKy0eahu8PrLP&#10;JJh9G3a3Jv333YLQ4zAz3zCrzWBacSfnG8sKZtMEBHFpdcOVgq/P/WQBwgdkja1lUvBDHjbrp9EK&#10;M217/qD7OVQiQthnqKAOocuk9GVNBv3UdsTRu1pnMETpKqkd9hFuWpkmyVwabDgu1NhRXlN5O38b&#10;Bd3iLS0ur7vTzbwf3SHPi/6QF0qNn4ftEkSgIfyHH+2jVpDOXlL4exOfgFz/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l7ZaacYAAADdAAAADwAAAAAAAAAAAAAAAACYAgAAZHJz&#10;L2Rvd25yZXYueG1sUEsFBgAAAAAEAAQA9QAAAIsDAAAAAA=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reeform 1811" o:spid="_x0000_s1113" style="position:absolute;left:14490;top:4483;width:1095;height:1158;visibility:visible;mso-wrap-style:square;v-text-anchor:top" coordsize="69,7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Pr/8scA&#10;AADdAAAADwAAAGRycy9kb3ducmV2LnhtbESPQWvCQBSE74X+h+UJvdWNEVqJriKhWmnxUGvw+sg+&#10;k2D2bdjdmvjv3UKhx2FmvmEWq8G04krON5YVTMYJCOLS6oYrBcfvzfMMhA/IGlvLpOBGHlbLx4cF&#10;Ztr2/EXXQ6hEhLDPUEEdQpdJ6cuaDPqx7Yijd7bOYIjSVVI77CPctDJNkhdpsOG4UGNHeU3l5fBj&#10;FHSzj7Q4vb/tL+Zz57Z5XvTbvFDqaTSs5yACDeE//NfeaQXp5HUKv2/iE5DLO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Pj6//LHAAAA3QAAAA8AAAAAAAAAAAAAAAAAmAIAAGRy&#10;cy9kb3ducmV2LnhtbFBLBQYAAAAABAAEAPUAAACMAwAAAAA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reeform 1819" o:spid="_x0000_s1114" style="position:absolute;left:15582;top:4483;width:1095;height:1158;visibility:visible;mso-wrap-style:square;v-text-anchor:top" coordsize="69,7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xNnhscA&#10;AADdAAAADwAAAGRycy9kb3ducmV2LnhtbESPQWvCQBSE74X+h+UJvdWNQVqJriKhWmnxUGvw+sg+&#10;k2D2bdjdmvjv3UKhx2FmvmEWq8G04krON5YVTMYJCOLS6oYrBcfvzfMMhA/IGlvLpOBGHlbLx4cF&#10;Ztr2/EXXQ6hEhLDPUEEdQpdJ6cuaDPqx7Yijd7bOYIjSVVI77CPctDJNkhdpsOG4UGNHeU3l5fBj&#10;FHSzj7Q4vb/tL+Zz57Z5XvTbvFDqaTSs5yACDeE//NfeaQXp5HUKv2/iE5DLO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HcTZ4bHAAAA3QAAAA8AAAAAAAAAAAAAAAAAmAIAAGRy&#10;cy9kb3ducmV2LnhtbFBLBQYAAAAABAAEAPUAAACMAwAAAAA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reeform 1827" o:spid="_x0000_s1115" style="position:absolute;left:16675;top:4483;width:1143;height:1158;visibility:visible;mso-wrap-style:square;v-text-anchor:top" coordsize="72,7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OsQR8YA&#10;AADdAAAADwAAAGRycy9kb3ducmV2LnhtbESP3WrCQBSE7wu+w3IEb4puYmkjqatIQLGCBX8e4JA9&#10;TYLZs2F31fj23YLQy2FmvmHmy9604kbON5YVpJMEBHFpdcOVgvNpPZ6B8AFZY2uZFDzIw3IxeJlj&#10;ru2dD3Q7hkpECPscFdQhdLmUvqzJoJ/Yjjh6P9YZDFG6SmqH9wg3rZwmyYc02HBcqLGjoqbycrwa&#10;BWX29Sj21/XbKd25Qm/a7w4vr0qNhv3qE0SgPvyHn+2tVjBNs3f4exOfgFz8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YOsQR8YAAADdAAAADwAAAAAAAAAAAAAAAACYAgAAZHJz&#10;L2Rvd25yZXYueG1sUEsFBgAAAAAEAAQA9QAAAIsDAAAAAA==&#10;" path="m,l72,r,73l,73,,,,xe" filled="f" strokecolor="white [3212]">
                  <v:stroke joinstyle="miter"/>
                  <v:path arrowok="t" o:connecttype="custom" o:connectlocs="0,0;114283,0;114283,115831;0,115831;0,0;0,0" o:connectangles="0,0,0,0,0,0"/>
                </v:shape>
                <v:shape id="Freeform 1835" o:spid="_x0000_s1116" style="position:absolute;left:17825;top:4483;width:1095;height:1158;visibility:visible;mso-wrap-style:square;v-text-anchor:top" coordsize="69,7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I1cascA&#10;AADdAAAADwAAAGRycy9kb3ducmV2LnhtbESPT2vCQBTE74V+h+UVvNWNOVhJXaWE+gelh9oGr4/s&#10;Mwlm34bd1cRv3xUKHoeZ+Q0zXw6mFVdyvrGsYDJOQBCXVjdcKfj9Wb3OQPiArLG1TApu5GG5eH6a&#10;Y6Ztz990PYRKRAj7DBXUIXSZlL6syaAf2444eifrDIYoXSW1wz7CTSvTJJlKgw3HhRo7ymsqz4eL&#10;UdDNdmlx3Hx+nc1+69Z5XvTrvFBq9DJ8vIMINIRH+L+91QrSydsU7m/iE5CLP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OiNXGrHAAAA3QAAAA8AAAAAAAAAAAAAAAAAmAIAAGRy&#10;cy9kb3ducmV2LnhtbFBLBQYAAAAABAAEAPUAAACMAwAAAAA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reeform 1843" o:spid="_x0000_s1117" style="position:absolute;left:18917;top:4483;width:1143;height:1158;visibility:visible;mso-wrap-style:square;v-text-anchor:top" coordsize="72,7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3Urq8UA&#10;AADdAAAADwAAAGRycy9kb3ducmV2LnhtbESP0WrCQBRE3wv+w3KFvhTdRKGR6CoSsKjQQtUPuGSv&#10;STB7N+yuGv/eFQp9HGbmDLNY9aYVN3K+sawgHScgiEurG64UnI6b0QyED8gaW8uk4EEeVsvB2wJz&#10;be/8S7dDqESEsM9RQR1Cl0vpy5oM+rHtiKN3ts5giNJVUju8R7hp5SRJPqXBhuNCjR0VNZWXw9Uo&#10;KLPdo/i+bqbHdO8K/dX+dHj5UOp92K/nIAL14T/8195qBZM0y+D1Jj4BuXw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/dSurxQAAAN0AAAAPAAAAAAAAAAAAAAAAAJgCAABkcnMv&#10;ZG93bnJldi54bWxQSwUGAAAAAAQABAD1AAAAigMAAAAA&#10;" path="m,l72,r,73l,73,,,,xe" filled="f" strokecolor="white [3212]">
                  <v:stroke joinstyle="miter"/>
                  <v:path arrowok="t" o:connecttype="custom" o:connectlocs="0,0;114283,0;114283,115831;0,115831;0,0;0,0" o:connectangles="0,0,0,0,0,0"/>
                </v:shape>
                <v:shape id="Freeform 1851" o:spid="_x0000_s1118" style="position:absolute;left:20067;top:4483;width:1095;height:1158;visibility:visible;mso-wrap-style:square;v-text-anchor:top" coordsize="69,7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l5tg8MA&#10;AADdAAAADwAAAGRycy9kb3ducmV2LnhtbERPyWrDMBC9F/IPYgK5NXJ8SIMbJRSTjZQespheB2tq&#10;m1gjIymx8/fVodDj4+3L9WBa8SDnG8sKZtMEBHFpdcOVgutl+7oA4QOyxtYyKXiSh/Vq9LLETNue&#10;T/Q4h0rEEPYZKqhD6DIpfVmTQT+1HXHkfqwzGCJ0ldQO+xhuWpkmyVwabDg21NhRXlN5O9+Ngm5x&#10;TIvv/ebrZj4PbpfnRb/LC6Um4+HjHUSgIfyL/9wHrSCdvcW58U18AnL1C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9l5tg8MAAADdAAAADwAAAAAAAAAAAAAAAACYAgAAZHJzL2Rv&#10;d25yZXYueG1sUEsFBgAAAAAEAAQA9QAAAIgDAAAAAA=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reeform 1883" o:spid="_x0000_s1119" style="position:absolute;left:24495;top:4483;width:1095;height:1158;visibility:visible;mso-wrap-style:square;v-text-anchor:top" coordsize="69,7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RLIGMcA&#10;AADdAAAADwAAAGRycy9kb3ducmV2LnhtbESPQWvCQBSE74X+h+UVvNWNOaiNrlJCq1LxUNvg9ZF9&#10;TYLZt2F3NfHfd4VCj8PMfMMs14NpxZWcbywrmIwTEMSl1Q1XCr6/3p/nIHxA1thaJgU38rBePT4s&#10;MdO250+6HkMlIoR9hgrqELpMSl/WZNCPbUccvR/rDIYoXSW1wz7CTSvTJJlKgw3HhRo7ymsqz8eL&#10;UdDNP9LitH07nM1+5zZ5XvSbvFBq9DS8LkAEGsJ/+K+90wrSyewF7m/iE5CrX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JkSyBjHAAAA3QAAAA8AAAAAAAAAAAAAAAAAmAIAAGRy&#10;cy9kb3ducmV2LnhtbFBLBQYAAAAABAAEAPUAAACMAwAAAAA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reeform 1891" o:spid="_x0000_s1120" style="position:absolute;left:25587;top:4483;width:1143;height:1158;visibility:visible;mso-wrap-style:square;v-text-anchor:top" coordsize="72,7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UnD+MMA&#10;AADdAAAADwAAAGRycy9kb3ducmV2LnhtbERP3WrCMBS+H+wdwhl4M2ZaB65UYxmFDjdQWLsHODTH&#10;tticlCRqffvlYrDLj+9/W8xmFFdyfrCsIF0mIIhbqwfuFPw01UsGwgdkjaNlUnAnD8Xu8WGLubY3&#10;/qZrHToRQ9jnqKAPYcql9G1PBv3STsSRO1lnMEToOqkd3mK4GeUqSdbS4MCxoceJyp7ac30xCtq3&#10;z3t5uFSvTfrlSv0xHic8Pyu1eJrfNyACzeFf/OfeawWrNIv745v4BOTuF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RUnD+MMAAADdAAAADwAAAAAAAAAAAAAAAACYAgAAZHJzL2Rv&#10;d25yZXYueG1sUEsFBgAAAAAEAAQA9QAAAIgDAAAAAA==&#10;" path="m,l72,r,73l,73,,,,xe" filled="f" strokecolor="white [3212]">
                  <v:stroke joinstyle="miter"/>
                  <v:path arrowok="t" o:connecttype="custom" o:connectlocs="0,0;114283,0;114283,115831;0,115831;0,0;0,0" o:connectangles="0,0,0,0,0,0"/>
                </v:shape>
                <v:shape id="Freeform 1916" o:spid="_x0000_s1121" style="position:absolute;left:28980;top:4483;width:1095;height:1158;visibility:visible;mso-wrap-style:square;v-text-anchor:top" coordsize="69,7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rG0OcYA&#10;AADdAAAADwAAAGRycy9kb3ducmV2LnhtbESPQWvCQBSE70L/w/IKvekmOZSQuooEa6WlB7XB6yP7&#10;TILZt2F3a9J/3y0UPA4z8w2zXE+mFzdyvrOsIF0kIIhrqztuFHydXuc5CB+QNfaWScEPeVivHmZL&#10;LLQd+UC3Y2hEhLAvUEEbwlBI6euWDPqFHYijd7HOYIjSNVI7HCPc9DJLkmdpsOO40OJAZUv19fht&#10;FAz5e1ad37afV/Oxd7uyrMZdWSn19DhtXkAEmsI9/N/eawVZmqfw9yY+Abn6B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UrG0OcYAAADdAAAADwAAAAAAAAAAAAAAAACYAgAAZHJz&#10;L2Rvd25yZXYueG1sUEsFBgAAAAAEAAQA9QAAAIsDAAAAAA==&#10;" path="m,l69,r,73l,73,,,,xe" filled="f" strokecolor="white [3212]">
                  <v:stroke joinstyle="miter"/>
                  <v:path arrowok="t" o:connecttype="custom" o:connectlocs="0,0;109520,0;109520,115831;0,115831;0,0;0,0" o:connectangles="0,0,0,0,0,0"/>
                </v:shape>
                <v:shape id="Freeform 1924" o:spid="_x0000_s1122" style="position:absolute;left:30072;top:4483;width:1096;height:1158;visibility:visible;mso-wrap-style:square;v-text-anchor:top" coordsize="69,7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mMqTsYA&#10;AADdAAAADwAAAGRycy9kb3ducmV2LnhtbESPQWvCQBSE7wX/w/KE3urGHEqIriLBWmnpoWrw+sg+&#10;k2D2bdjdmvjv3UKhx2FmvmGW69F04kbOt5YVzGcJCOLK6pZrBafj20sGwgdkjZ1lUnAnD+vV5GmJ&#10;ubYDf9PtEGoRIexzVNCE0OdS+qohg35me+LoXawzGKJ0tdQOhwg3nUyT5FUabDkuNNhT0VB1PfwY&#10;BX32kZbn9+3X1Xzu3a4oymFXlEo9T8fNAkSgMfyH/9p7rSCdZyn8volPQK4e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omMqTsYAAADdAAAADwAAAAAAAAAAAAAAAACYAgAAZHJz&#10;L2Rvd25yZXYueG1sUEsFBgAAAAAEAAQA9QAAAIsDAAAAAA==&#10;" path="m,l69,r,73l,73,,,,xe" filled="f" strokecolor="white [3212]">
                  <v:stroke joinstyle="miter"/>
                  <v:path arrowok="t" o:connecttype="custom" o:connectlocs="0,0;109520,0;109520,115831;0,115831;0,0;0,0" o:connectangles="0,0,0,0,0,0"/>
                </v:shape>
                <v:shape id="Freeform 1932" o:spid="_x0000_s1123" style="position:absolute;left:31165;top:4483;width:1143;height:1158;visibility:visible;mso-wrap-style:square;v-text-anchor:top" coordsize="72,7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Ztdj8UA&#10;AADdAAAADwAAAGRycy9kb3ducmV2LnhtbESP0YrCMBRE3xf2H8Jd8GVZ0yqsUo0iBUWFFdT9gEtz&#10;bYvNTUmi1r83guDjMDNnmOm8M424kvO1ZQVpPwFBXFhdc6ng/7j8GYPwAVljY5kU3MnDfPb5McVM&#10;2xvv6XoIpYgQ9hkqqEJoMyl9UZFB37ctcfRO1hkMUbpSaoe3CDeNHCTJrzRYc1yosKW8ouJ8uBgF&#10;xWhzz/8uy+Ex3bpcr5pdi+dvpXpf3WICIlAX3uFXe60VDNLxEJ5v4hOQsw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1m12PxQAAAN0AAAAPAAAAAAAAAAAAAAAAAJgCAABkcnMv&#10;ZG93bnJldi54bWxQSwUGAAAAAAQABAD1AAAAigMAAAAA&#10;" path="m,l72,r,73l,73,,,,xe" filled="f" strokecolor="white [3212]">
                  <v:stroke joinstyle="miter"/>
                  <v:path arrowok="t" o:connecttype="custom" o:connectlocs="0,0;114283,0;114283,115831;0,115831;0,0;0,0" o:connectangles="0,0,0,0,0,0"/>
                </v:shape>
                <v:shape id="Freeform 1948" o:spid="_x0000_s1124" style="position:absolute;left:33407;top:4483;width:1096;height:1158;visibility:visible;mso-wrap-style:square;v-text-anchor:top" coordsize="69,7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sYXocYA&#10;AADdAAAADwAAAGRycy9kb3ducmV2LnhtbESPQWvCQBSE74X+h+UVeqsbQ5EQXUVCq9LSQ9Xg9ZF9&#10;JsHs27C7mvTfu4VCj8PMfMMsVqPpxI2cby0rmE4SEMSV1S3XCo6H95cMhA/IGjvLpOCHPKyWjw8L&#10;zLUd+Jtu+1CLCGGfo4ImhD6X0lcNGfQT2xNH72ydwRClq6V2OES46WSaJDNpsOW40GBPRUPVZX81&#10;CvrsIy1P27evi/ncuU1RlMOmKJV6fhrXcxCBxvAf/mvvtIJ0mr3C75v4BOTyD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QsYXocYAAADdAAAADwAAAAAAAAAAAAAAAACYAgAAZHJz&#10;L2Rvd25yZXYueG1sUEsFBgAAAAAEAAQA9QAAAIsDAAAAAA==&#10;" path="m,l69,r,73l,73,,,,xe" filled="f" strokecolor="white [3212]">
                  <v:stroke joinstyle="miter"/>
                  <v:path arrowok="t" o:connecttype="custom" o:connectlocs="0,0;109520,0;109520,115831;0,115831;0,0;0,0" o:connectangles="0,0,0,0,0,0"/>
                </v:shape>
                <v:shape id="Freeform 1956" o:spid="_x0000_s1125" style="position:absolute;left:34500;top:4483;width:1143;height:1158;visibility:visible;mso-wrap-style:square;v-text-anchor:top" coordsize="72,7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T5gYMYA&#10;AADdAAAADwAAAGRycy9kb3ducmV2LnhtbESP0WrCQBRE3wv+w3IFX4puorSV1FUkoFjBQqMfcMne&#10;JsHs3bC7avx7tyD0cZiZM8xi1ZtWXMn5xrKCdJKAIC6tbrhScDpuxnMQPiBrbC2Tgjt5WC0HLwvM&#10;tL3xD12LUIkIYZ+hgjqELpPSlzUZ9BPbEUfv1zqDIUpXSe3wFuGmldMkeZcGG44LNXaU11Sei4tR&#10;UH583fPDZTM7pnuX62373eH5VanRsF9/ggjUh//ws73TCqbp/A3+3sQnIJcP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VT5gYMYAAADdAAAADwAAAAAAAAAAAAAAAACYAgAAZHJz&#10;L2Rvd25yZXYueG1sUEsFBgAAAAAEAAQA9QAAAIsDAAAAAA==&#10;" path="m,l72,r,73l,73,,,,xe" filled="f" strokecolor="white [3212]">
                  <v:stroke joinstyle="miter"/>
                  <v:path arrowok="t" o:connecttype="custom" o:connectlocs="0,0;114283,0;114283,115831;0,115831;0,0;0,0" o:connectangles="0,0,0,0,0,0"/>
                </v:shape>
                <v:shape id="Freeform 1964" o:spid="_x0000_s1126" style="position:absolute;left:35650;top:4483;width:1095;height:1158;visibility:visible;mso-wrap-style:square;v-text-anchor:top" coordsize="69,7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VgsTcYA&#10;AADdAAAADwAAAGRycy9kb3ducmV2LnhtbESPQWvCQBSE70L/w/IKvenGHCREV5HQWql4qDb0+sg+&#10;k2D2bdjdmvTfdwWhx2FmvmFWm9F04kbOt5YVzGcJCOLK6pZrBV/nt2kGwgdkjZ1lUvBLHjbrp8kK&#10;c20H/qTbKdQiQtjnqKAJoc+l9FVDBv3M9sTRu1hnMETpaqkdDhFuOpkmyUIabDkuNNhT0VB1Pf0Y&#10;BX32kZbf76/Hqzns3a4oymFXlEq9PI/bJYhAY/gPP9p7rSCdZwu4v4lPQK7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3VgsTcYAAADdAAAADwAAAAAAAAAAAAAAAACYAgAAZHJz&#10;L2Rvd25yZXYueG1sUEsFBgAAAAAEAAQA9QAAAIsDAAAAAA==&#10;" path="m,l69,r,73l,73,,,,xe" filled="f" strokecolor="white [3212]">
                  <v:stroke joinstyle="miter"/>
                  <v:path arrowok="t" o:connecttype="custom" o:connectlocs="0,0;109520,0;109520,115831;0,115831;0,0;0,0" o:connectangles="0,0,0,0,0,0"/>
                </v:shape>
                <v:shape id="Freeform 1980" o:spid="_x0000_s1127" style="position:absolute;left:37893;top:4483;width:1095;height:1158;visibility:visible;mso-wrap-style:square;v-text-anchor:top" coordsize="69,7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hSJ1sYA&#10;AADdAAAADwAAAGRycy9kb3ducmV2LnhtbESPQWvCQBSE74X+h+UVeqsbc6ghuoqEVqWlh6rB6yP7&#10;TILZt2F3Nem/dwuFHoeZ+YZZrEbTiRs531pWMJ0kIIgrq1uuFRwP7y8ZCB+QNXaWScEPeVgtHx8W&#10;mGs78Dfd9qEWEcI+RwVNCH0upa8aMugntieO3tk6gyFKV0vtcIhw08k0SV6lwZbjQoM9FQ1Vl/3V&#10;KOizj7Q8bd++LuZz5zZFUQ6bolTq+Wlcz0EEGsN/+K+90wrSaTaD3zfxCcjlH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shSJ1sYAAADdAAAADwAAAAAAAAAAAAAAAACYAgAAZHJz&#10;L2Rvd25yZXYueG1sUEsFBgAAAAAEAAQA9QAAAIsDAAAAAA==&#10;" path="m,l69,r,73l,73,,,,xe" filled="f" strokecolor="white [3212]">
                  <v:stroke joinstyle="miter"/>
                  <v:path arrowok="t" o:connecttype="custom" o:connectlocs="0,0;109520,0;109520,115831;0,115831;0,0;0,0" o:connectangles="0,0,0,0,0,0"/>
                </v:shape>
                <v:shape id="Freeform 1988" o:spid="_x0000_s1128" style="position:absolute;left:38985;top:4483;width:1095;height:1158;visibility:visible;mso-wrap-style:square;v-text-anchor:top" coordsize="69,7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4sdpMMA&#10;AADdAAAADwAAAGRycy9kb3ducmV2LnhtbERPz2vCMBS+D/wfwhO8zdQepFSjjKJONjyoK7s+mre2&#10;2LyUJLPdf78cBI8f3+/1djSduJPzrWUFi3kCgriyuuVawdd1/5qB8AFZY2eZFPyRh+1m8rLGXNuB&#10;z3S/hFrEEPY5KmhC6HMpfdWQQT+3PXHkfqwzGCJ0tdQOhxhuOpkmyVIabDk2NNhT0VB1u/waBX32&#10;kZbf77vTzXwe3aEoyuFQlErNpuPbCkSgMTzFD/dRK0gXWZwb38QnIDf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w4sdpMMAAADdAAAADwAAAAAAAAAAAAAAAACYAgAAZHJzL2Rv&#10;d25yZXYueG1sUEsFBgAAAAAEAAQA9QAAAIgDAAAAAA==&#10;" path="m,l69,r,73l,73,,,,xe" filled="f" strokecolor="white [3212]">
                  <v:stroke joinstyle="miter"/>
                  <v:path arrowok="t" o:connecttype="custom" o:connectlocs="0,0;109520,0;109520,115831;0,115831;0,0;0,0" o:connectangles="0,0,0,0,0,0"/>
                </v:shape>
                <v:shape id="Freeform 1996" o:spid="_x0000_s1129" style="position:absolute;left:40078;top:4483;width:1142;height:1158;visibility:visible;mso-wrap-style:square;v-text-anchor:top" coordsize="72,7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HNqZcYA&#10;AADdAAAADwAAAGRycy9kb3ducmV2LnhtbESP3WrCQBSE7wu+w3IEb4puYqGNqatIQLGCBX8e4JA9&#10;TYLZs2F31fj23YLQy2FmvmHmy9604kbON5YVpJMEBHFpdcOVgvNpPc5A+ICssbVMCh7kYbkYvMwx&#10;1/bOB7odQyUihH2OCuoQulxKX9Zk0E9sRxy9H+sMhihdJbXDe4SbVk6T5F0abDgu1NhRUVN5OV6N&#10;gvLj61Hsr+u3U7pzhd603x1eXpUaDfvVJ4hAffgPP9tbrWCaZjP4exOfgFz8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1HNqZcYAAADdAAAADwAAAAAAAAAAAAAAAACYAgAAZHJz&#10;L2Rvd25yZXYueG1sUEsFBgAAAAAEAAQA9QAAAIsDAAAAAA==&#10;" path="m,l72,r,73l,73,,,,xe" filled="f" strokecolor="white [3212]">
                  <v:stroke joinstyle="miter"/>
                  <v:path arrowok="t" o:connecttype="custom" o:connectlocs="0,0;114283,0;114283,115831;0,115831;0,0;0,0" o:connectangles="0,0,0,0,0,0"/>
                </v:shape>
                <v:shape id="Freeform 2004" o:spid="_x0000_s1130" style="position:absolute;left:41228;top:4483;width:1095;height:1158;visibility:visible;mso-wrap-style:square;v-text-anchor:top" coordsize="69,7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CSHf8QA&#10;AADdAAAADwAAAGRycy9kb3ducmV2LnhtbERPz2vCMBS+C/4P4Qm7adoehnbGMoo62fCgW9n10by1&#10;xealJJnt/vvlMNjx4/u9LSbTizs531lWkK4SEMS11R03Cj7eD8s1CB+QNfaWScEPeSh289kWc21H&#10;vtD9GhoRQ9jnqKANYcil9HVLBv3KDsSR+7LOYIjQNVI7HGO46WWWJI/SYMexocWBypbq2/XbKBjW&#10;r1n1+bI/38zbyR3LshqPZaXUw2J6fgIRaAr/4j/3SSvI0k3cH9/EJyB3v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gkh3/EAAAA3QAAAA8AAAAAAAAAAAAAAAAAmAIAAGRycy9k&#10;b3ducmV2LnhtbFBLBQYAAAAABAAEAPUAAACJAwAAAAA=&#10;" path="m,l69,r,73l,73,,,,xe" filled="f" strokecolor="white [3212]">
                  <v:stroke joinstyle="miter"/>
                  <v:path arrowok="t" o:connecttype="custom" o:connectlocs="0,0;109520,0;109520,115831;0,115831;0,0;0,0" o:connectangles="0,0,0,0,0,0"/>
                </v:shape>
                <v:shape id="Freeform 2012" o:spid="_x0000_s1131" style="position:absolute;left:42320;top:4483;width:1095;height:1158;visibility:visible;mso-wrap-style:square;v-text-anchor:top" coordsize="69,7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2gi5MYA&#10;AADdAAAADwAAAGRycy9kb3ducmV2LnhtbESPQWvCQBSE74X+h+UVequb5FBsdBUJrUqlh6rB6yP7&#10;TILZt2F3Nem/dwuFHoeZ+YaZL0fTiRs531pWkE4SEMSV1S3XCo6Hj5cpCB+QNXaWScEPeVguHh/m&#10;mGs78Dfd9qEWEcI+RwVNCH0upa8aMugntieO3tk6gyFKV0vtcIhw08ksSV6lwZbjQoM9FQ1Vl/3V&#10;KOinn1l52rx/Xcxu69ZFUQ7rolTq+WlczUAEGsN/+K+91Qqy9C2F3zfxCcjFH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12gi5MYAAADdAAAADwAAAAAAAAAAAAAAAACYAgAAZHJz&#10;L2Rvd25yZXYueG1sUEsFBgAAAAAEAAQA9QAAAIsDAAAAAA==&#10;" path="m,l69,r,73l,73,,,,xe" filled="f" strokecolor="white [3212]">
                  <v:stroke joinstyle="miter"/>
                  <v:path arrowok="t" o:connecttype="custom" o:connectlocs="0,0;109520,0;109520,115831;0,115831;0,0;0,0" o:connectangles="0,0,0,0,0,0"/>
                </v:shape>
                <v:shape id="Freeform 1716" o:spid="_x0000_s1132" style="position:absolute;left:1092;top:5633;width:1143;height:1110;visibility:visible;mso-wrap-style:square;v-text-anchor:top" coordsize="72,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23xosUA&#10;AADdAAAADwAAAGRycy9kb3ducmV2LnhtbESPwW7CMBBE70j9B2srcQMHHxCkGFQVVe2tIuEDtvE2&#10;Do3XUewmoV+PK1XiOJqZN5rdYXKtGKgPjWcNq2UGgrjypuFaw7l8XWxAhIhssPVMGq4U4LB/mO0w&#10;N37kEw1FrEWCcMhRg42xy6UMlSWHYek74uR9+d5hTLKvpelxTHDXSpVla+mw4bRgsaMXS9V38eM0&#10;/H6U8fg2FvbzehyUunTlCc1F6/nj9PwEItIU7+H/9rvRoFZbBX9v0hOQ+xs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TbfGixQAAAN0AAAAPAAAAAAAAAAAAAAAAAJgCAABkcnMv&#10;ZG93bnJldi54bWxQSwUGAAAAAAQABAD1AAAAigMAAAAA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reeform 1724" o:spid="_x0000_s1133" style="position:absolute;left:2242;top:5633;width:1095;height:1110;visibility:visible;mso-wrap-style:square;v-text-anchor:top" coordsize="69,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pV+BsUA&#10;AADdAAAADwAAAGRycy9kb3ducmV2LnhtbESP0YrCMBRE34X9h3AX9kU0rbKi1SirIOuToPUDrs21&#10;LTY3JYla/94sCPs4zMwZZrHqTCPu5HxtWUE6TEAQF1bXXCo45dvBFIQPyBoby6TgSR5Wy4/eAjNt&#10;H3yg+zGUIkLYZ6igCqHNpPRFRQb90LbE0btYZzBE6UqpHT4i3DRylCQTabDmuFBhS5uKiuvxZhTc&#10;TuXle5O7fDtZr8/Fb38/Ttu9Ul+f3c8cRKAu/Iff7Z1WMEpnY/h7E5+AXL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elX4GxQAAAN0AAAAPAAAAAAAAAAAAAAAAAJgCAABkcnMv&#10;ZG93bnJldi54bWxQSwUGAAAAAAQABAD1AAAAigMAAAAA&#10;" path="m,l69,r,70l,70,,,,xe" filled="f" strokecolor="white [3212]">
                  <v:stroke joinstyle="miter"/>
                  <v:path arrowok="t" o:connecttype="custom" o:connectlocs="0,0;109521,0;109521,111070;0,111070;0,0;0,0" o:connectangles="0,0,0,0,0,0"/>
                </v:shape>
                <v:shape id="Freeform 1764" o:spid="_x0000_s1134" style="position:absolute;left:7762;top:5633;width:1143;height:1110;visibility:visible;mso-wrap-style:square;v-text-anchor:top" coordsize="72,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8jMTcUA&#10;AADdAAAADwAAAGRycy9kb3ducmV2LnhtbESP0WrCQBRE3wv+w3IF3+rGIKWNriJK0bdi0g+4Zq/Z&#10;aPZuyG6T2K/vFgp9HGbmDLPejrYRPXW+dqxgMU9AEJdO11wp+Czen19B+ICssXFMCh7kYbuZPK0x&#10;027gM/V5qESEsM9QgQmhzaT0pSGLfu5a4uhdXWcxRNlVUnc4RLhtZJokL9JizXHBYEt7Q+U9/7IK&#10;vj+KcDgOubk8Dn2a3trijPqm1Gw67lYgAo3hP/zXPmkF6eJtCb9v4hOQmx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zyMxNxQAAAN0AAAAPAAAAAAAAAAAAAAAAAJgCAABkcnMv&#10;ZG93bnJldi54bWxQSwUGAAAAAAQABAD1AAAAigMAAAAA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reeform 1772" o:spid="_x0000_s1135" style="position:absolute;left:8912;top:5633;width:1095;height:1110;visibility:visible;mso-wrap-style:square;v-text-anchor:top" coordsize="69,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jBD6cUA&#10;AADdAAAADwAAAGRycy9kb3ducmV2LnhtbESP0YrCMBRE3xf8h3AFXxZN66JoNYoKsvskaP2Aa3Nt&#10;i81NSaLWvzcLC/s4zMwZZrnuTCMe5HxtWUE6SkAQF1bXXCo45/vhDIQPyBoby6TgRR7Wq97HEjNt&#10;n3ykxymUIkLYZ6igCqHNpPRFRQb9yLbE0btaZzBE6UqpHT4j3DRynCRTabDmuFBhS7uKitvpbhTc&#10;z+V1sstdvp9ut5fi+/PwlbYHpQb9brMAEagL/+G/9o9WME7nE/h9E5+AXL0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+MEPpxQAAAN0AAAAPAAAAAAAAAAAAAAAAAJgCAABkcnMv&#10;ZG93bnJldi54bWxQSwUGAAAAAAQABAD1AAAAigMAAAAA&#10;" path="m,l69,r,70l,70,,,,xe" filled="f" strokecolor="white [3212]">
                  <v:stroke joinstyle="miter"/>
                  <v:path arrowok="t" o:connecttype="custom" o:connectlocs="0,0;109521,0;109521,111070;0,111070;0,0;0,0" o:connectangles="0,0,0,0,0,0"/>
                </v:shape>
                <v:shape id="Freeform 1796" o:spid="_x0000_s1136" style="position:absolute;left:12247;top:5633;width:1095;height:1110;visibility:visible;mso-wrap-style:square;v-text-anchor:top" coordsize="69,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uLdnsYA&#10;AADdAAAADwAAAGRycy9kb3ducmV2LnhtbESP0WrCQBRE3wX/YbmFvohuYjHY1FVUkPZJMPEDrtlr&#10;Epq9G3ZXTf++Wyj4OMzMGWa1GUwn7uR8a1lBOktAEFdWt1wrOJeH6RKED8gaO8uk4Ic8bNbj0Qpz&#10;bR98onsRahEh7HNU0ITQ51L6qiGDfmZ74uhdrTMYonS11A4fEW46OU+STBpsOS402NO+oeq7uBkF&#10;t3N9XexLVx6y3e5SfU6Ob2l/VOr1Zdh+gAg0hGf4v/2lFczT9wz+3sQnINe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DuLdnsYAAADdAAAADwAAAAAAAAAAAAAAAACYAgAAZHJz&#10;L2Rvd25yZXYueG1sUEsFBgAAAAAEAAQA9QAAAIsDAAAAAA==&#10;" path="m,l69,r,70l,70,,,,xe" filled="f" strokecolor="white [3212]">
                  <v:stroke joinstyle="miter"/>
                  <v:path arrowok="t" o:connecttype="custom" o:connectlocs="0,0;109521,0;109521,111070;0,111070;0,0;0,0" o:connectangles="0,0,0,0,0,0"/>
                </v:shape>
                <v:shape id="Freeform 1804" o:spid="_x0000_s1137" style="position:absolute;left:13340;top:5633;width:1143;height:1110;visibility:visible;mso-wrap-style:square;v-text-anchor:top" coordsize="72,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xpSOsUA&#10;AADdAAAADwAAAGRycy9kb3ducmV2LnhtbESPwW7CMBBE75X4B2uRuBWHHGgbMAiBKrhVJP2AJV7i&#10;QLyOYjcJ/fq6UqUeRzPzRrPejrYRPXW+dqxgMU9AEJdO11wp+Czen19B+ICssXFMCh7kYbuZPK0x&#10;027gM/V5qESEsM9QgQmhzaT0pSGLfu5a4uhdXWcxRNlVUnc4RLhtZJokS2mx5rhgsKW9ofKef1kF&#10;3x9FOByH3Fwehz5Nb21xRn1TajYddysQgcbwH/5rn7SCdPH2Ar9v4hOQmx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DGlI6xQAAAN0AAAAPAAAAAAAAAAAAAAAAAJgCAABkcnMv&#10;ZG93bnJldi54bWxQSwUGAAAAAAQABAD1AAAAigMAAAAA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reeform 1812" o:spid="_x0000_s1138" style="position:absolute;left:14490;top:5633;width:1095;height:1110;visibility:visible;mso-wrap-style:square;v-text-anchor:top" coordsize="69,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DHsd8IA&#10;AADdAAAADwAAAGRycy9kb3ducmV2LnhtbERPzYrCMBC+L/gOYQQvi6Z1UbQaRQXZPQlaH2BsxrbY&#10;TEoStb69OSx4/Pj+l+vONOJBzteWFaSjBARxYXXNpYJzvh/OQPiArLGxTApe5GG96n0tMdP2yUd6&#10;nEIpYgj7DBVUIbSZlL6oyKAf2ZY4clfrDIYIXSm1w2cMN40cJ8lUGqw5NlTY0q6i4na6GwX3c3md&#10;7HKX76fb7aX4/T78pO1BqUG/2yxABOrCR/zv/tMKxuk8zo1v4hOQqzc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QMex3wgAAAN0AAAAPAAAAAAAAAAAAAAAAAJgCAABkcnMvZG93&#10;bnJldi54bWxQSwUGAAAAAAQABAD1AAAAhwMAAAAA&#10;" path="m,l69,r,70l,70,,,,xe" filled="f" strokecolor="white [3212]">
                  <v:stroke joinstyle="miter"/>
                  <v:path arrowok="t" o:connecttype="custom" o:connectlocs="0,0;109521,0;109521,111070;0,111070;0,0;0,0" o:connectangles="0,0,0,0,0,0"/>
                </v:shape>
                <v:shape id="Freeform 1828" o:spid="_x0000_s1139" style="position:absolute;left:16675;top:5633;width:1143;height:1110;visibility:visible;mso-wrap-style:square;v-text-anchor:top" coordsize="72,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clj08QA&#10;AADdAAAADwAAAGRycy9kb3ducmV2LnhtbESPwW7CMBBE75X4B2uRuBWHHFBJMagCoXJDJP2AbbyN&#10;Q+N1FLtJ4OtxJSSOo5l5o1lvR9uInjpfO1awmCcgiEuna64UfBWH1zcQPiBrbByTgit52G4mL2vM&#10;tBv4TH0eKhEh7DNUYEJoMyl9aciin7uWOHo/rrMYouwqqTscItw2Mk2SpbRYc1ww2NLOUPmb/1kF&#10;t1MR9p9Dbr6v+z5NL21xRn1RajYdP95BBBrDM/xoH7WCdLFawf+b+ATk5g4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3JY9PEAAAA3QAAAA8AAAAAAAAAAAAAAAAAmAIAAGRycy9k&#10;b3ducmV2LnhtbFBLBQYAAAAABAAEAPUAAACJAwAAAAA=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reeform 1836" o:spid="_x0000_s1140" style="position:absolute;left:17825;top:5633;width:1095;height:1110;visibility:visible;mso-wrap-style:square;v-text-anchor:top" coordsize="69,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WgUisUA&#10;AADdAAAADwAAAGRycy9kb3ducmV2LnhtbESP0WrCQBRE3wv9h+UWfCm6iVKR1E0wgtgnocYPuGav&#10;SWj2bthdNf59Vyj0cZiZM8y6GE0vbuR8Z1lBOktAENdWd9woOFW76QqED8gae8uk4EEeivz1ZY2Z&#10;tnf+ptsxNCJC2GeooA1hyKT0dUsG/cwOxNG7WGcwROkaqR3eI9z0cp4kS2mw47jQ4kDbluqf49Uo&#10;uJ6ay8e2ctVuWZbnev9+WKTDQanJ27j5BBFoDP/hv/aXVjCPSHi+iU9A5r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daBSKxQAAAN0AAAAPAAAAAAAAAAAAAAAAAJgCAABkcnMv&#10;ZG93bnJldi54bWxQSwUGAAAAAAQABAD1AAAAigMAAAAA&#10;" path="m,l69,r,70l,70,,,,xe" filled="f" strokecolor="white [3212]">
                  <v:stroke joinstyle="miter"/>
                  <v:path arrowok="t" o:connecttype="custom" o:connectlocs="0,0;109521,0;109521,111070;0,111070;0,0;0,0" o:connectangles="0,0,0,0,0,0"/>
                </v:shape>
                <v:shape id="Freeform 1844" o:spid="_x0000_s1141" style="position:absolute;left:18917;top:5633;width:1143;height:1110;visibility:visible;mso-wrap-style:square;v-text-anchor:top" coordsize="72,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JCbLsQA&#10;AADdAAAADwAAAGRycy9kb3ducmV2LnhtbESPwW7CMBBE75X6D9ZW6q04+FChgEEIVMGtIuEDlngb&#10;h8brKHaT0K+vKyFxHM3MG81qM7lWDNSHxrOG+SwDQVx503Ct4Vx+vC1AhIhssPVMGm4UYLN+flph&#10;bvzIJxqKWIsE4ZCjBhtjl0sZKksOw8x3xMn78r3DmGRfS9PjmOCulSrL3qXDhtOCxY52lqrv4sdp&#10;+P0s4/4wFvZy2w9KXbvyhOaq9evLtF2CiDTFR/jePhoNSmVz+H+TnoBc/w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CQmy7EAAAA3QAAAA8AAAAAAAAAAAAAAAAAmAIAAGRycy9k&#10;b3ducmV2LnhtbFBLBQYAAAAABAAEAPUAAACJAwAAAAA=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reeform 1868" o:spid="_x0000_s1142" style="position:absolute;left:22252;top:5633;width:1143;height:1110;visibility:visible;mso-wrap-style:square;v-text-anchor:top" coordsize="72,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EIFWcQA&#10;AADdAAAADwAAAGRycy9kb3ducmV2LnhtbESPwW7CMBBE75X6D9ZW6q049QGhFINQUdXeEAkfsMTb&#10;OBCvo9hNQr8eIyFxHM3MG81yPblWDNSHxrOG91kGgrjypuFaw6H8eluACBHZYOuZNFwowHr1/LTE&#10;3PiR9zQUsRYJwiFHDTbGLpcyVJYchpnviJP363uHMcm+lqbHMcFdK1WWzaXDhtOCxY4+LVXn4s9p&#10;+N+Vcfs9FvZ42Q5Knbpyj+ak9evLtPkAEWmKj/C9/WM0KJUpuL1JT0Cur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BCBVnEAAAA3QAAAA8AAAAAAAAAAAAAAAAAmAIAAGRycy9k&#10;b3ducmV2LnhtbFBLBQYAAAAABAAEAPUAAACJAwAAAAA=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reeform 1892" o:spid="_x0000_s1143" style="position:absolute;left:25587;top:5633;width:1143;height:1110;visibility:visible;mso-wrap-style:square;v-text-anchor:top" coordsize="72,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w6gwsQA&#10;AADdAAAADwAAAGRycy9kb3ducmV2LnhtbESPwWrDMBBE74X+g9hCb40cFUJwooSQUNpbid0P2Fob&#10;y4m1MpZqO/36qFDIcZiZN8x6O7lWDNSHxrOG+SwDQVx503Ct4at8e1mCCBHZYOuZNFwpwHbz+LDG&#10;3PiRjzQUsRYJwiFHDTbGLpcyVJYchpnviJN38r3DmGRfS9PjmOCulSrLFtJhw2nBYkd7S9Wl+HEa&#10;fj/LeHgfC/t9PQxKnbvyiOas9fPTtFuBiDTFe/i//WE0KJW9wt+b9ATk5gY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8OoMLEAAAA3QAAAA8AAAAAAAAAAAAAAAAAmAIAAGRycy9k&#10;b3ducmV2LnhtbFBLBQYAAAAABAAEAPUAAACJAwAAAAA=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reeform 1900" o:spid="_x0000_s1144" style="position:absolute;left:26737;top:5633;width:1096;height:1110;visibility:visible;mso-wrap-style:square;v-text-anchor:top" coordsize="69,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lMSicUA&#10;AADdAAAADwAAAGRycy9kb3ducmV2LnhtbESP0YrCMBRE3xf8h3AFXxZNrbsi1SgqiPskrPUDrs21&#10;LTY3JYla/94IC/s4zMwZZrHqTCPu5HxtWcF4lIAgLqyuuVRwynfDGQgfkDU2lknBkzyslr2PBWba&#10;PviX7sdQighhn6GCKoQ2k9IXFRn0I9sSR+9incEQpSuldviIcNPINEmm0mDNcaHClrYVFdfjzSi4&#10;ncrL9zZ3+W662ZyL/edhMm4PSg363XoOIlAX/sN/7R+tIE2TL3i/iU9ALl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iUxKJxQAAAN0AAAAPAAAAAAAAAAAAAAAAAJgCAABkcnMv&#10;ZG93bnJldi54bWxQSwUGAAAAAAQABAD1AAAAigMAAAAA&#10;" path="m,l69,r,70l,70,,,,xe" filled="f" strokecolor="white [3212]">
                  <v:stroke joinstyle="miter"/>
                  <v:path arrowok="t" o:connecttype="custom" o:connectlocs="0,0;109521,0;109521,111070;0,111070;0,0;0,0" o:connectangles="0,0,0,0,0,0"/>
                </v:shape>
                <v:shape id="Freeform 1909" o:spid="_x0000_s1145" style="position:absolute;left:27830;top:5633;width:1143;height:1110;visibility:visible;mso-wrap-style:square;v-text-anchor:top" coordsize="72,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6udLcQA&#10;AADdAAAADwAAAGRycy9kb3ducmV2LnhtbESPwWrDMBBE74X+g9hCb40cQUNwooSQUNpbid0P2Fob&#10;y4m1MpZqO/36qFDIcZiZN8x6O7lWDNSHxrOG+SwDQVx503Ct4at8e1mCCBHZYOuZNFwpwHbz+LDG&#10;3PiRjzQUsRYJwiFHDTbGLpcyVJYchpnviJN38r3DmGRfS9PjmOCulSrLFtJhw2nBYkd7S9Wl+HEa&#10;fj/LeHgfC/t9PQxKnbvyiOas9fPTtFuBiDTFe/i//WE0KJW9wt+b9ATk5gY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+rnS3EAAAA3QAAAA8AAAAAAAAAAAAAAAAAmAIAAGRycy9k&#10;b3ducmV2LnhtbFBLBQYAAAAABAAEAPUAAACJAwAAAAA=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reeform 1917" o:spid="_x0000_s1146" style="position:absolute;left:28980;top:5633;width:1095;height:1110;visibility:visible;mso-wrap-style:square;v-text-anchor:top" coordsize="69,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c0pZcUA&#10;AADdAAAADwAAAGRycy9kb3ducmV2LnhtbESP0YrCMBRE3xf8h3AFXxZNrWyRahQVxH0S1voB1+ba&#10;FpubkkStf78RFvZxmJkzzHLdm1Y8yPnGsoLpJAFBXFrdcKXgXOzHcxA+IGtsLZOCF3lYrwYfS8y1&#10;ffIPPU6hEhHCPkcFdQhdLqUvazLoJ7Yjjt7VOoMhSldJ7fAZ4aaVaZJk0mDDcaHGjnY1lbfT3Si4&#10;n6vr165wxT7bbi/l4fM4m3ZHpUbDfrMAEagP/+G/9rdWkKZJBu838QnI1S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9zSllxQAAAN0AAAAPAAAAAAAAAAAAAAAAAJgCAABkcnMv&#10;ZG93bnJldi54bWxQSwUGAAAAAAQABAD1AAAAigMAAAAA&#10;" path="m,l69,r,70l,70,,,,xe" filled="f" strokecolor="white [3212]">
                  <v:stroke joinstyle="miter"/>
                  <v:path arrowok="t" o:connecttype="custom" o:connectlocs="0,0;109520,0;109520,111070;0,111070;0,0;0,0" o:connectangles="0,0,0,0,0,0"/>
                </v:shape>
                <v:shape id="Freeform 1925" o:spid="_x0000_s1147" style="position:absolute;left:30072;top:5633;width:1096;height:1110;visibility:visible;mso-wrap-style:square;v-text-anchor:top" coordsize="69,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oGM/sUA&#10;AADdAAAADwAAAGRycy9kb3ducmV2LnhtbESP0YrCMBRE3xf8h3AFXxZNrawr1SgqiPskrPUDrs21&#10;LTY3JYla/94IC/s4zMwZZrHqTCPu5HxtWcF4lIAgLqyuuVRwynfDGQgfkDU2lknBkzyslr2PBWba&#10;PviX7sdQighhn6GCKoQ2k9IXFRn0I9sSR+9incEQpSuldviIcNPINEmm0mDNcaHClrYVFdfjzSi4&#10;ncrL1zZ3+W662ZyL/edhMm4PSg363XoOIlAX/sN/7R+tIE2Tb3i/iU9ALl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SgYz+xQAAAN0AAAAPAAAAAAAAAAAAAAAAAJgCAABkcnMv&#10;ZG93bnJldi54bWxQSwUGAAAAAAQABAD1AAAAigMAAAAA&#10;" path="m,l69,r,70l,70,,,,xe" filled="f" strokecolor="white [3212]">
                  <v:stroke joinstyle="miter"/>
                  <v:path arrowok="t" o:connecttype="custom" o:connectlocs="0,0;109520,0;109520,111070;0,111070;0,0;0,0" o:connectangles="0,0,0,0,0,0"/>
                </v:shape>
                <v:shape id="Freeform 1933" o:spid="_x0000_s1148" style="position:absolute;left:31165;top:5633;width:1143;height:1110;visibility:visible;mso-wrap-style:square;v-text-anchor:top" coordsize="72,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aoys8EA&#10;AADdAAAADwAAAGRycy9kb3ducmV2LnhtbERPS2rDMBDdF3IHMYHuGjlalOBGMaUmpLsSuweYWlPL&#10;qTUylmI7PX21CHT5eP99sbheTDSGzrOG7SYDQdx403Gr4bM+Pu1AhIhssPdMGm4UoDisHvaYGz/z&#10;maYqtiKFcMhRg41xyKUMjSWHYeMH4sR9+9FhTHBspRlxTuGulyrLnqXDjlODxYHeLDU/1dVp+P2o&#10;Y3maK/t1KyelLkN9RnPR+nG9vL6AiLTEf/Hd/W40KJWluelNegLy8Ac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MGqMrPBAAAA3QAAAA8AAAAAAAAAAAAAAAAAmAIAAGRycy9kb3du&#10;cmV2LnhtbFBLBQYAAAAABAAEAPUAAACGAwAAAAA=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reeform 1941" o:spid="_x0000_s1149" style="position:absolute;left:32315;top:5633;width:1095;height:1110;visibility:visible;mso-wrap-style:square;v-text-anchor:top" coordsize="69,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FK9F8UA&#10;AADdAAAADwAAAGRycy9kb3ducmV2LnhtbESP0YrCMBRE3xf8h3AFXxZNrays1SgqiPskrPUDrs21&#10;LTY3JYla/94IC/s4zMwZZrHqTCPu5HxtWcF4lIAgLqyuuVRwynfDbxA+IGtsLJOCJ3lYLXsfC8y0&#10;ffAv3Y+hFBHCPkMFVQhtJqUvKjLoR7Yljt7FOoMhSldK7fAR4aaRaZJMpcGa40KFLW0rKq7Hm1Fw&#10;O5WXr23u8t10szkX+8/DZNwelBr0u/UcRKAu/If/2j9aQZomM3i/iU9ALl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MUr0XxQAAAN0AAAAPAAAAAAAAAAAAAAAAAJgCAABkcnMv&#10;ZG93bnJldi54bWxQSwUGAAAAAAQABAD1AAAAigMAAAAA&#10;" path="m,l69,r,70l,70,,,,xe" filled="f" strokecolor="white [3212]">
                  <v:stroke joinstyle="miter"/>
                  <v:path arrowok="t" o:connecttype="custom" o:connectlocs="0,0;109520,0;109520,111070;0,111070;0,0;0,0" o:connectangles="0,0,0,0,0,0"/>
                </v:shape>
                <v:shape id="Freeform 1949" o:spid="_x0000_s1150" style="position:absolute;left:33407;top:5633;width:1096;height:1110;visibility:visible;mso-wrap-style:square;v-text-anchor:top" coordsize="69,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LGCV8EA&#10;AADdAAAADwAAAGRycy9kb3ducmV2LnhtbERPzYrCMBC+L/gOYYS9LJq2iyLVKCqIexK0PsDYjG2x&#10;mZQkavftzUHw+PH9L1a9acWDnG8sK0jHCQji0uqGKwXnYjeagfABWWNrmRT8k4fVcvC1wFzbJx/p&#10;cQqViCHsc1RQh9DlUvqyJoN+bDviyF2tMxgidJXUDp8x3LQyS5KpNNhwbKixo21N5e10Nwru5+o6&#10;2Rau2E03m0u5/zn8pt1Bqe9hv56DCNSHj/jt/tMKsiyN++Ob+ATk8gU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FixglfBAAAA3QAAAA8AAAAAAAAAAAAAAAAAmAIAAGRycy9kb3du&#10;cmV2LnhtbFBLBQYAAAAABAAEAPUAAACGAwAAAAA=&#10;" path="m,l69,r,70l,70,,,,xe" filled="f" strokecolor="white [3212]">
                  <v:stroke joinstyle="miter"/>
                  <v:path arrowok="t" o:connecttype="custom" o:connectlocs="0,0;109520,0;109520,111070;0,111070;0,0;0,0" o:connectangles="0,0,0,0,0,0"/>
                </v:shape>
                <v:shape id="Freeform 1957" o:spid="_x0000_s1151" style="position:absolute;left:34500;top:5633;width:1143;height:1110;visibility:visible;mso-wrap-style:square;v-text-anchor:top" coordsize="72,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UkN88QA&#10;AADdAAAADwAAAGRycy9kb3ducmV2LnhtbESPwWrDMBBE74X+g9hCbo1sHUpxo4SQUJJbid0P2Fob&#10;y4m1MpZqO/n6qlDocZiZN8xqM7tOjDSE1rOGfJmBIK69abnR8Fm9P7+CCBHZYOeZNNwowGb9+LDC&#10;wviJTzSWsREJwqFADTbGvpAy1JYchqXviZN39oPDmOTQSDPglOCukyrLXqTDltOCxZ52lupr+e00&#10;3D+quD9Mpf267UelLn11QnPRevE0b99ARJrjf/ivfTQalMpz+H2TnoBc/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VJDfPEAAAA3QAAAA8AAAAAAAAAAAAAAAAAmAIAAGRycy9k&#10;b3ducmV2LnhtbFBLBQYAAAAABAAEAPUAAACJAwAAAAA=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reeform 1989" o:spid="_x0000_s1152" style="position:absolute;left:38985;top:5633;width:1095;height:1110;visibility:visible;mso-wrap-style:square;v-text-anchor:top" coordsize="69,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y+5u8UA&#10;AADdAAAADwAAAGRycy9kb3ducmV2LnhtbESP0YrCMBRE3xf8h3AFXxZNW1mRahQVxH0S1voB1+ba&#10;FpubkkStf78RFvZxmJkzzHLdm1Y8yPnGsoJ0koAgLq1uuFJwLvbjOQgfkDW2lknBizysV4OPJeba&#10;PvmHHqdQiQhhn6OCOoQul9KXNRn0E9sRR+9qncEQpaukdviMcNPKLElm0mDDcaHGjnY1lbfT3Si4&#10;n6vr165wxX623V7Kw+dxmnZHpUbDfrMAEagP/+G/9rdWkGVpBu838QnI1S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HL7m7xQAAAN0AAAAPAAAAAAAAAAAAAAAAAJgCAABkcnMv&#10;ZG93bnJldi54bWxQSwUGAAAAAAQABAD1AAAAigMAAAAA&#10;" path="m,l69,r,70l,70,,,,xe" filled="f" strokecolor="white [3212]">
                  <v:stroke joinstyle="miter"/>
                  <v:path arrowok="t" o:connecttype="custom" o:connectlocs="0,0;109520,0;109520,111070;0,111070;0,0;0,0" o:connectangles="0,0,0,0,0,0"/>
                </v:shape>
                <v:shape id="Freeform 2005" o:spid="_x0000_s1153" style="position:absolute;left:41228;top:5633;width:1095;height:1110;visibility:visible;mso-wrap-style:square;v-text-anchor:top" coordsize="69,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GMcIMUA&#10;AADdAAAADwAAAGRycy9kb3ducmV2LnhtbESP0YrCMBRE3xf8h3CFfVnWtJWVpRpFBdEnYa0fcG2u&#10;bbG5KUnU7t8bQfBxmJkzzGzRm1bcyPnGsoJ0lIAgLq1uuFJwLDbfvyB8QNbYWiYF/+RhMR98zDDX&#10;9s5/dDuESkQI+xwV1CF0uZS+rMmgH9mOOHpn6wyGKF0ltcN7hJtWZkkykQYbjgs1drSuqbwcrkbB&#10;9Vidf9aFKzaT1epUbr/247TbK/U57JdTEIH68A6/2jutIMvSMTzfxCcg5w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oYxwgxQAAAN0AAAAPAAAAAAAAAAAAAAAAAJgCAABkcnMv&#10;ZG93bnJldi54bWxQSwUGAAAAAAQABAD1AAAAigMAAAAA&#10;" path="m,l69,r,70l,70,,,,xe" filled="f" strokecolor="white [3212]">
                  <v:stroke joinstyle="miter"/>
                  <v:path arrowok="t" o:connecttype="custom" o:connectlocs="0,0;109520,0;109520,111070;0,111070;0,0;0,0" o:connectangles="0,0,0,0,0,0"/>
                </v:shape>
                <v:shape id="Freeform 1877" o:spid="_x0000_s1154" style="position:absolute;left:23402;top:5633;width:1096;height:1158;visibility:visible;mso-wrap-style:square;v-text-anchor:top" coordsize="69,7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enjWsYA&#10;AADdAAAADwAAAGRycy9kb3ducmV2LnhtbESPQWvCQBSE70L/w/IK3nRjkCLRVSSolRYPtQ1eH9ln&#10;Esy+Dbtbk/77bkHocZiZb5jVZjCtuJPzjWUFs2kCgri0uuFKwdfnfrIA4QOyxtYyKfghD5v102iF&#10;mbY9f9D9HCoRIewzVFCH0GVS+rImg35qO+LoXa0zGKJ0ldQO+wg3rUyT5EUabDgu1NhRXlN5O38b&#10;Bd3iLS0ur7vTzbwf3SHPi/6QF0qNn4ftEkSgIfyHH+2jVpCmszn8vYlPQK5/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cenjWsYAAADdAAAADwAAAAAAAAAAAAAAAACYAgAAZHJz&#10;L2Rvd25yZXYueG1sUEsFBgAAAAAEAAQA9QAAAIsDAAAAAA=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reeform 1717" o:spid="_x0000_s1155" style="position:absolute;left:1092;top:6725;width:1143;height:1158;visibility:visible;mso-wrap-style:square;v-text-anchor:top" coordsize="72,7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hGUm8YA&#10;AADdAAAADwAAAGRycy9kb3ducmV2LnhtbESP0WrCQBRE3wv+w3IFX0Q3SbFKdBUJWNqCQtUPuGSv&#10;STB7N+yuGv++Wyj0cZiZM8xq05tW3Mn5xrKCdJqAIC6tbrhScD7tJgsQPiBrbC2Tgid52KwHLyvM&#10;tX3wN92PoRIRwj5HBXUIXS6lL2sy6Ke2I47exTqDIUpXSe3wEeGmlVmSvEmDDceFGjsqaiqvx5tR&#10;UM4/n8X+tns9pV+u0O/tocPrWKnRsN8uQQTqw3/4r/2hFWRZOoPfN/EJyPUP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ZhGUm8YAAADdAAAADwAAAAAAAAAAAAAAAACYAgAAZHJz&#10;L2Rvd25yZXYueG1sUEsFBgAAAAAEAAQA9QAAAIsDAAAAAA==&#10;" path="m,l72,r,73l,73,,,,xe" filled="f" strokecolor="white [3212]">
                  <v:stroke joinstyle="miter"/>
                  <v:path arrowok="t" o:connecttype="custom" o:connectlocs="0,0;114283,0;114283,115831;0,115831;0,0;0,0" o:connectangles="0,0,0,0,0,0"/>
                </v:shape>
                <v:shape id="Freeform 1725" o:spid="_x0000_s1156" style="position:absolute;left:2242;top:6725;width:1095;height:1158;visibility:visible;mso-wrap-style:square;v-text-anchor:top" coordsize="69,7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nfYtsYA&#10;AADdAAAADwAAAGRycy9kb3ducmV2LnhtbESPQWvCQBSE7wX/w/KE3urGHERS1yBBrbT0UGvw+sg+&#10;k5Ds27C7Nem/7xYKPQ4z8w2zySfTizs531pWsFwkIIgrq1uuFVw+D09rED4ga+wtk4Jv8pBvZw8b&#10;zLQd+YPu51CLCGGfoYImhCGT0lcNGfQLOxBH72adwRClq6V2OEa46WWaJCtpsOW40OBARUNVd/4y&#10;Cob1a1peX/bvnXk7uWNRlOOxKJV6nE+7ZxCBpvAf/muftII0Xa7g9018AnL7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7nfYtsYAAADdAAAADwAAAAAAAAAAAAAAAACYAgAAZHJz&#10;L2Rvd25yZXYueG1sUEsFBgAAAAAEAAQA9QAAAIsDAAAAAA=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reeform 1733" o:spid="_x0000_s1157" style="position:absolute;left:3335;top:6725;width:1095;height:1158;visibility:visible;mso-wrap-style:square;v-text-anchor:top" coordsize="69,7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Tt9LcYA&#10;AADdAAAADwAAAGRycy9kb3ducmV2LnhtbESPQWvCQBSE70L/w/IK3nRjDlaiq0hQKy0eahu8PrLP&#10;JJh9G3a3Jv333YLQ4zAz3zCrzWBacSfnG8sKZtMEBHFpdcOVgq/P/WQBwgdkja1lUvBDHjbrp9EK&#10;M217/qD7OVQiQthnqKAOocuk9GVNBv3UdsTRu1pnMETpKqkd9hFuWpkmyVwabDgu1NhRXlN5O38b&#10;Bd3iLS0ur7vTzbwf3SHPi/6QF0qNn4ftEkSgIfyHH+2jVpCmsxf4exOfgFz/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gTt9LcYAAADdAAAADwAAAAAAAAAAAAAAAACYAgAAZHJz&#10;L2Rvd25yZXYueG1sUEsFBgAAAAAEAAQA9QAAAIsDAAAAAA=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reeform 1757" o:spid="_x0000_s1158" style="position:absolute;left:6670;top:6725;width:1095;height:1158;visibility:visible;mso-wrap-style:square;v-text-anchor:top" coordsize="69,7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KTpX8IA&#10;AADdAAAADwAAAGRycy9kb3ducmV2LnhtbERPz2vCMBS+D/wfwhO8zdQeRDqjSFEnGx50Fq+P5tkW&#10;m5eSZLb775eD4PHj+71cD6YVD3K+saxgNk1AEJdWN1wpuPzs3hcgfEDW2FomBX/kYb0avS0x07bn&#10;Ez3OoRIxhH2GCuoQukxKX9Zk0E9tRxy5m3UGQ4SuktphH8NNK9MkmUuDDceGGjvKayrv51+joFt8&#10;pcX1c3u8m++D2+d50e/zQqnJeNh8gAg0hJf46T5oBWk6i3Pjm/gE5Oof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wpOlfwgAAAN0AAAAPAAAAAAAAAAAAAAAAAJgCAABkcnMvZG93&#10;bnJldi54bWxQSwUGAAAAAAQABAD1AAAAhwMAAAAA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reeform 1765" o:spid="_x0000_s1159" style="position:absolute;left:7762;top:6725;width:1143;height:1158;visibility:visible;mso-wrap-style:square;v-text-anchor:top" coordsize="72,7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1yensYA&#10;AADdAAAADwAAAGRycy9kb3ducmV2LnhtbESP0WrCQBRE3wv+w3IFX0Q3ScFqdBUJWNqCQtUPuGSv&#10;STB7N+yuGv++Wyj0cZiZM8xq05tW3Mn5xrKCdJqAIC6tbrhScD7tJnMQPiBrbC2Tgid52KwHLyvM&#10;tX3wN92PoRIRwj5HBXUIXS6lL2sy6Ke2I47exTqDIUpXSe3wEeGmlVmSzKTBhuNCjR0VNZXX480o&#10;KN8+n8X+tns9pV+u0O/tocPrWKnRsN8uQQTqw3/4r/2hFWRZuoDfN/EJyPUP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51yensYAAADdAAAADwAAAAAAAAAAAAAAAACYAgAAZHJz&#10;L2Rvd25yZXYueG1sUEsFBgAAAAAEAAQA9QAAAIsDAAAAAA==&#10;" path="m,l72,r,73l,73,,,,xe" filled="f" strokecolor="white [3212]">
                  <v:stroke joinstyle="miter"/>
                  <v:path arrowok="t" o:connecttype="custom" o:connectlocs="0,0;114283,0;114283,115831;0,115831;0,0;0,0" o:connectangles="0,0,0,0,0,0"/>
                </v:shape>
                <v:shape id="Freeform 1773" o:spid="_x0000_s1160" style="position:absolute;left:8912;top:6725;width:1095;height:1158;visibility:visible;mso-wrap-style:square;v-text-anchor:top" coordsize="69,7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L4v5MMA&#10;AADdAAAADwAAAGRycy9kb3ducmV2LnhtbERPz2vCMBS+D/Y/hCfsNlNzGNIZRYpzsuFBXfH6aJ5t&#10;sXkpSWa7/345CB4/vt+L1Wg7cSMfWscaZtMMBHHlTMu1hp/Tx+scRIjIBjvHpOGPAqyWz08LzI0b&#10;+EC3Y6xFCuGQo4Ymxj6XMlQNWQxT1xMn7uK8xZigr6XxOKRw20mVZW/SYsupocGeioaq6/HXaujn&#10;X6o8f272V/u989uiKIdtUWr9MhnX7yAijfEhvrt3RoNSKu1Pb9ITkMt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wL4v5MMAAADdAAAADwAAAAAAAAAAAAAAAACYAgAAZHJzL2Rv&#10;d25yZXYueG1sUEsFBgAAAAAEAAQA9QAAAIgDAAAAAA=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reeform 1781" o:spid="_x0000_s1161" style="position:absolute;left:10005;top:6725;width:1142;height:1158;visibility:visible;mso-wrap-style:square;v-text-anchor:top" coordsize="72,7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0ZYJcUA&#10;AADdAAAADwAAAGRycy9kb3ducmV2LnhtbESP0WrCQBRE3wX/YbmFvkjdJEJboqtIwFKFCo1+wCV7&#10;mwSzd8PuqvHvu4Lg4zAzZ5jFajCduJDzrWUF6TQBQVxZ3XKt4HjYvH2C8AFZY2eZFNzIw2o5Hi0w&#10;1/bKv3QpQy0ihH2OCpoQ+lxKXzVk0E9tTxy9P+sMhihdLbXDa4SbTmZJ8i4NthwXGuypaKg6lWej&#10;oPrY3oqf82Z2SHeu0F/dvsfTRKnXl2E9BxFoCM/wo/2tFWRZlsL9TXwCcvkP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XRlglxQAAAN0AAAAPAAAAAAAAAAAAAAAAAJgCAABkcnMv&#10;ZG93bnJldi54bWxQSwUGAAAAAAQABAD1AAAAigMAAAAA&#10;" path="m,l72,r,73l,73,,,,xe" filled="f" strokecolor="white [3212]">
                  <v:stroke joinstyle="miter"/>
                  <v:path arrowok="t" o:connecttype="custom" o:connectlocs="0,0;114283,0;114283,115831;0,115831;0,0;0,0" o:connectangles="0,0,0,0,0,0"/>
                </v:shape>
                <v:shape id="Freeform 1789" o:spid="_x0000_s1162" style="position:absolute;left:11155;top:6725;width:1095;height:1158;visibility:visible;mso-wrap-style:square;v-text-anchor:top" coordsize="69,7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yAUCMQA&#10;AADdAAAADwAAAGRycy9kb3ducmV2LnhtbERPTWvCQBS8C/0Pyyt4001zKJK6BgmtFUsP2oZeH9ln&#10;EpJ9G3a3Jv57t1BwbsN8Met8Mr24kPOtZQVPywQEcWV1y7WC76+3xQqED8gae8uk4Eoe8s3DbI2Z&#10;tiMf6XIKtYgl7DNU0IQwZFL6qiGDfmkH4qidrTMYInW11A7HWG56mSbJszTYclxocKCioao7/RoF&#10;w+qQlj/vr5+d+di7XVGU464olZo/TtsXEIGmcDf/p/daQRoBf2/iE5CbG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8gFAjEAAAA3QAAAA8AAAAAAAAAAAAAAAAAmAIAAGRycy9k&#10;b3ducmV2LnhtbFBLBQYAAAAABAAEAPUAAACJAwAAAAA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reeform 1797" o:spid="_x0000_s1163" style="position:absolute;left:12247;top:6725;width:1095;height:1158;visibility:visible;mso-wrap-style:square;v-text-anchor:top" coordsize="69,7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Gyxk8YA&#10;AADdAAAADwAAAGRycy9kb3ducmV2LnhtbESPQUvDQBSE74L/YXmCN7vpClJiN6EErUXxYDX0+si+&#10;JqHZt2F3beK/dwWhx2FmvmHW5WwHcSYfescalosMBHHjTM+thq/P57sViBCRDQ6OScMPBSiL66s1&#10;5sZN/EHnfWxFgnDIUUMX45hLGZqOLIaFG4mTd3TeYkzSt9J4nBLcDlJl2YO02HNa6HCkqqPmtP+2&#10;GsbVq6oPL0/vJ/u289uqqqdtVWt9ezNvHkFEmuMl/N/eGQ1KqXv4e5OegCx+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MGyxk8YAAADdAAAADwAAAAAAAAAAAAAAAACYAgAAZHJz&#10;L2Rvd25yZXYueG1sUEsFBgAAAAAEAAQA9QAAAIsDAAAAAA=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reeform 1805" o:spid="_x0000_s1164" style="position:absolute;left:13340;top:6725;width:1143;height:1158;visibility:visible;mso-wrap-style:square;v-text-anchor:top" coordsize="72,7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zH7vcYA&#10;AADdAAAADwAAAGRycy9kb3ducmV2LnhtbESP0WrCQBRE3wX/YblCX0Q3plIldZUSUKzQQqMfcMne&#10;JsHs3bC7avz7bkHwcZiZM8xq05tWXMn5xrKC2TQBQVxa3XCl4HTcTpYgfEDW2FomBXfysFkPByvM&#10;tL3xD12LUIkIYZ+hgjqELpPSlzUZ9FPbEUfv1zqDIUpXSe3wFuGmlWmSvEmDDceFGjvKayrPxcUo&#10;KBef9/zrsn09zg4u17v2u8PzWKmXUf/xDiJQH57hR3uvFaRpOof/N/EJyPU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xzH7vcYAAADdAAAADwAAAAAAAAAAAAAAAACYAgAAZHJz&#10;L2Rvd25yZXYueG1sUEsFBgAAAAAEAAQA9QAAAIsDAAAAAA==&#10;" path="m,l72,r,73l,73,,,,xe" filled="f" strokecolor="white [3212]">
                  <v:stroke joinstyle="miter"/>
                  <v:path arrowok="t" o:connecttype="custom" o:connectlocs="0,0;114283,0;114283,115831;0,115831;0,0;0,0" o:connectangles="0,0,0,0,0,0"/>
                </v:shape>
                <v:shape id="Freeform 1813" o:spid="_x0000_s1165" style="position:absolute;left:14490;top:6725;width:1095;height:1158;visibility:visible;mso-wrap-style:square;v-text-anchor:top" coordsize="69,7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MmMfMYA&#10;AADdAAAADwAAAGRycy9kb3ducmV2LnhtbESPQUvDQBSE74L/YXmCN7vpglJiN6EErUXxYDX0+si+&#10;JqHZt2F3beK/dwWhx2FmvmHW5WwHcSYfescalosMBHHjTM+thq/P57sViBCRDQ6OScMPBSiL66s1&#10;5sZN/EHnfWxFgnDIUUMX45hLGZqOLIaFG4mTd3TeYkzSt9J4nBLcDlJl2YO02HNa6HCkqqPmtP+2&#10;GsbVq6oPL0/vJ/u289uqqqdtVWt9ezNvHkFEmuMl/N/eGQ1KqXv4e5OegCx+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0MmMfMYAAADdAAAADwAAAAAAAAAAAAAAAACYAgAAZHJz&#10;L2Rvd25yZXYueG1sUEsFBgAAAAAEAAQA9QAAAIsDAAAAAA=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reeform 1829" o:spid="_x0000_s1166" style="position:absolute;left:16675;top:6725;width:1143;height:1158;visibility:visible;mso-wrap-style:square;v-text-anchor:top" coordsize="72,7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K/AUcQA&#10;AADdAAAADwAAAGRycy9kb3ducmV2LnhtbESP0YrCMBRE3xf2H8Jd8GVZUyuoVKNIQVFhBXU/4NJc&#10;22JzU5Ko9e+NIOzjMDNnmNmiM424kfO1ZQWDfgKCuLC65lLB32n1MwHhA7LGxjIpeJCHxfzzY4aZ&#10;tnc+0O0YShEh7DNUUIXQZlL6oiKDvm9b4uidrTMYonSl1A7vEW4amSbJSBqsOS5U2FJeUXE5Xo2C&#10;Yrx95L/X1fA02Llcr5t9i5dvpXpf3XIKIlAX/sPv9kYrSNN0BK838QnI+R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ivwFHEAAAA3QAAAA8AAAAAAAAAAAAAAAAAmAIAAGRycy9k&#10;b3ducmV2LnhtbFBLBQYAAAAABAAEAPUAAACJAwAAAAA=&#10;" path="m,l72,r,73l,73,,,,xe" filled="f" strokecolor="white [3212]">
                  <v:stroke joinstyle="miter"/>
                  <v:path arrowok="t" o:connecttype="custom" o:connectlocs="0,0;114283,0;114283,115831;0,115831;0,0;0,0" o:connectangles="0,0,0,0,0,0"/>
                </v:shape>
                <v:shape id="Freeform 1837" o:spid="_x0000_s1167" style="position:absolute;left:17825;top:6725;width:1095;height:1158;visibility:visible;mso-wrap-style:square;v-text-anchor:top" coordsize="69,7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1e3kMYA&#10;AADdAAAADwAAAGRycy9kb3ducmV2LnhtbESPQUvDQBSE74L/YXmCN7vpHrTEbkIJWoviwWro9ZF9&#10;TUKzb8Pu2sR/7wpCj8PMfMOsy9kO4kw+9I41LBcZCOLGmZ5bDV+fz3crECEiGxwck4YfClAW11dr&#10;zI2b+IPO+9iKBOGQo4YuxjGXMjQdWQwLNxIn7+i8xZikb6XxOCW4HaTKsntpsee00OFIVUfNaf9t&#10;NYyrV1UfXp7eT/Zt57dVVU/bqtb69mbePIKINMdL+L+9MxqUUg/w9yY9AVn8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T1e3kMYAAADdAAAADwAAAAAAAAAAAAAAAACYAgAAZHJz&#10;L2Rvd25yZXYueG1sUEsFBgAAAAAEAAQA9QAAAIsDAAAAAA=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reeform 1845" o:spid="_x0000_s1168" style="position:absolute;left:18917;top:6725;width:1143;height:1158;visibility:visible;mso-wrap-style:square;v-text-anchor:top" coordsize="72,7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nzxuMIA&#10;AADdAAAADwAAAGRycy9kb3ducmV2LnhtbERPzYrCMBC+C75DGGEvsqZWUKlGWQouu4KCdR9gaMa2&#10;2ExKErW+/eYgePz4/tfb3rTiTs43lhVMJwkI4tLqhisFf+fd5xKED8gaW8uk4EketpvhYI2Ztg8+&#10;0b0IlYgh7DNUUIfQZVL6siaDfmI74shdrDMYInSV1A4fMdy0Mk2SuTTYcGyosaO8pvJa3IyCcvH7&#10;zA+33ew83btcf7fHDq9jpT5G/dcKRKA+vMUv949WkKZpnBvfxCcgN/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GfPG4wgAAAN0AAAAPAAAAAAAAAAAAAAAAAJgCAABkcnMvZG93&#10;bnJldi54bWxQSwUGAAAAAAQABAD1AAAAhwMAAAAA&#10;" path="m,l72,r,73l,73,,,,xe" filled="f" strokecolor="white [3212]">
                  <v:stroke joinstyle="miter"/>
                  <v:path arrowok="t" o:connecttype="custom" o:connectlocs="0,0;114283,0;114283,115831;0,115831;0,0;0,0" o:connectangles="0,0,0,0,0,0"/>
                </v:shape>
                <v:shape id="Freeform 1853" o:spid="_x0000_s1169" style="position:absolute;left:20067;top:6725;width:1095;height:1158;visibility:visible;mso-wrap-style:square;v-text-anchor:top" coordsize="69,7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YSGecYA&#10;AADdAAAADwAAAGRycy9kb3ducmV2LnhtbESPQWvCQBSE74X+h+UVvNWNexCbuoqE1oqlh9oGr4/s&#10;Mwlm34bdrYn/vlsoeBxm5htmuR5tJy7kQ+tYw2yagSCunGm51vD99fq4ABEissHOMWm4UoD16v5u&#10;iblxA3/S5RBrkSAcctTQxNjnUoaqIYth6nri5J2ctxiT9LU0HocEt51UWTaXFltOCw32VDRUnQ8/&#10;VkO/2Kvy+PbycbbvO78tinLYFqXWk4dx8wwi0hhv4f/2zmhQSj3B35v0BOTqF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UYSGecYAAADdAAAADwAAAAAAAAAAAAAAAACYAgAAZHJz&#10;L2Rvd25yZXYueG1sUEsFBgAAAAAEAAQA9QAAAIsDAAAAAA=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reeform 1869" o:spid="_x0000_s1170" style="position:absolute;left:22252;top:6725;width:1143;height:1158;visibility:visible;mso-wrap-style:square;v-text-anchor:top" coordsize="72,7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dNrY8IA&#10;AADdAAAADwAAAGRycy9kb3ducmV2LnhtbERPzYrCMBC+C/sOYRa8iKZWcKUaZSkouqCw1QcYmtm2&#10;2ExKErW+vTkIe/z4/leb3rTiTs43lhVMJwkI4tLqhisFl/N2vADhA7LG1jIpeJKHzfpjsMJM2wf/&#10;0r0IlYgh7DNUUIfQZVL6siaDfmI74sj9WWcwROgqqR0+YrhpZZokc2mw4dhQY0d5TeW1uBkF5dfh&#10;mR9v29l5+uNyvWtPHV5HSg0/++8liEB9+Be/3XutIE1ncX98E5+AXL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902tjwgAAAN0AAAAPAAAAAAAAAAAAAAAAAJgCAABkcnMvZG93&#10;bnJldi54bWxQSwUGAAAAAAQABAD1AAAAhwMAAAAA&#10;" path="m,l72,r,73l,73,,,,xe" filled="f" strokecolor="white [3212]">
                  <v:stroke joinstyle="miter"/>
                  <v:path arrowok="t" o:connecttype="custom" o:connectlocs="0,0;114283,0;114283,115831;0,115831;0,0;0,0" o:connectangles="0,0,0,0,0,0"/>
                </v:shape>
                <v:shape id="Freeform 1877" o:spid="_x0000_s1171" style="position:absolute;left:23402;top:6725;width:1096;height:1158;visibility:visible;mso-wrap-style:square;v-text-anchor:top" coordsize="69,7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iscosYA&#10;AADdAAAADwAAAGRycy9kb3ducmV2LnhtbESPQWvCQBSE70L/w/IK3nRjhCLRVSSolRYPtQ1eH9ln&#10;Esy+Dbtbk/77bkHocZiZb5jVZjCtuJPzjWUFs2kCgri0uuFKwdfnfrIA4QOyxtYyKfghD5v102iF&#10;mbY9f9D9HCoRIewzVFCH0GVS+rImg35qO+LoXa0zGKJ0ldQO+wg3rUyT5EUabDgu1NhRXlN5O38b&#10;Bd3iLS0ur7vTzbwf3SHPi/6QF0qNn4ftEkSgIfyHH+2jVpCm8xn8vYlPQK5/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KiscosYAAADdAAAADwAAAAAAAAAAAAAAAACYAgAAZHJz&#10;L2Rvd25yZXYueG1sUEsFBgAAAAAEAAQA9QAAAIsDAAAAAA=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reeform 1885" o:spid="_x0000_s1172" style="position:absolute;left:24495;top:6725;width:1095;height:1158;visibility:visible;mso-wrap-style:square;v-text-anchor:top" coordsize="69,7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vmC1cYA&#10;AADdAAAADwAAAGRycy9kb3ducmV2LnhtbESPQUvDQBSE74L/YXmCN7vpClJiN6EErUXxYDX0+si+&#10;JqHZt2F3beK/dwWhx2FmvmHW5WwHcSYfescalosMBHHjTM+thq/P57sViBCRDQ6OScMPBSiL66s1&#10;5sZN/EHnfWxFgnDIUUMX45hLGZqOLIaFG4mTd3TeYkzSt9J4nBLcDlJl2YO02HNa6HCkqqPmtP+2&#10;GsbVq6oPL0/vJ/u289uqqqdtVWt9ezNvHkFEmuMl/N/eGQ1K3Sv4e5OegCx+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2vmC1cYAAADdAAAADwAAAAAAAAAAAAAAAACYAgAAZHJz&#10;L2Rvd25yZXYueG1sUEsFBgAAAAAEAAQA9QAAAIsDAAAAAA=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reeform 1901" o:spid="_x0000_s1173" style="position:absolute;left:26737;top:6725;width:1096;height:1158;visibility:visible;mso-wrap-style:square;v-text-anchor:top" coordsize="69,7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bUnTsYA&#10;AADdAAAADwAAAGRycy9kb3ducmV2LnhtbESPQWvCQBSE70L/w/IEb7oxQpHoKhJalRYPtQ1eH9ln&#10;Esy+Dbtbk/77bkHocZiZb5j1djCtuJPzjWUF81kCgri0uuFKwdfn63QJwgdkja1lUvBDHrabp9Ea&#10;M217/qD7OVQiQthnqKAOocuk9GVNBv3MdsTRu1pnMETpKqkd9hFuWpkmybM02HBcqLGjvKbydv42&#10;CrrlW1pcDi+nm3k/un2eF/0+L5SajIfdCkSgIfyHH+2jVpCmiwX8vYlPQG5+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tbUnTsYAAADdAAAADwAAAAAAAAAAAAAAAACYAgAAZHJz&#10;L2Rvd25yZXYueG1sUEsFBgAAAAAEAAQA9QAAAIsDAAAAAA=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reeform 1910" o:spid="_x0000_s1174" style="position:absolute;left:27830;top:6725;width:1143;height:1158;visibility:visible;mso-wrap-style:square;v-text-anchor:top" coordsize="72,7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uhtYMYA&#10;AADdAAAADwAAAGRycy9kb3ducmV2LnhtbESP3WrCQBSE7wt9h+UI3hTdGEuV6ColoGjBgj8PcMge&#10;k2D2bNhdNb69KxR6OczMN8x82ZlG3Mj52rKC0TABQVxYXXOp4HRcDaYgfEDW2FgmBQ/ysFy8v80x&#10;0/bOe7odQikihH2GCqoQ2kxKX1Rk0A9tSxy9s3UGQ5SulNrhPcJNI9Mk+ZIGa44LFbaUV1RcDlej&#10;oJhsH/nuuhofRz8u1+vmt8XLh1L9Xvc9AxGoC//hv/ZGK0jT8Se83sQnIBdP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QuhtYMYAAADdAAAADwAAAAAAAAAAAAAAAACYAgAAZHJz&#10;L2Rvd25yZXYueG1sUEsFBgAAAAAEAAQA9QAAAIsDAAAAAA==&#10;" path="m,l72,r,73l,73,,,,xe" filled="f" strokecolor="white [3212]">
                  <v:stroke joinstyle="miter"/>
                  <v:path arrowok="t" o:connecttype="custom" o:connectlocs="0,0;114283,0;114283,115831;0,115831;0,0;0,0" o:connectangles="0,0,0,0,0,0"/>
                </v:shape>
                <v:shape id="Freeform 1926" o:spid="_x0000_s1175" style="position:absolute;left:30072;top:6725;width:1096;height:1158;visibility:visible;mso-wrap-style:square;v-text-anchor:top" coordsize="69,7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RAaocYA&#10;AADdAAAADwAAAGRycy9kb3ducmV2LnhtbESPQWvCQBSE7wX/w/IEb3VjikVSVynBqlh6qBp6fWRf&#10;k2D2bdhdTfrvu0Khx2FmvmGW68G04kbON5YVzKYJCOLS6oYrBefT2+MChA/IGlvLpOCHPKxXo4cl&#10;Ztr2/Em3Y6hEhLDPUEEdQpdJ6cuaDPqp7Yij922dwRClq6R22Ee4aWWaJM/SYMNxocaO8prKy/Fq&#10;FHSLQ1p87TYfF/O+d9s8L/ptXig1GQ+vLyACDeE//NfeawVp+jSH+5v4BOTqF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VRAaocYAAADdAAAADwAAAAAAAAAAAAAAAACYAgAAZHJz&#10;L2Rvd25yZXYueG1sUEsFBgAAAAAEAAQA9QAAAIsDAAAAAA==&#10;" path="m,l69,r,73l,73,,,,xe" filled="f" strokecolor="white [3212]">
                  <v:stroke joinstyle="miter"/>
                  <v:path arrowok="t" o:connecttype="custom" o:connectlocs="0,0;109520,0;109520,115831;0,115831;0,0;0,0" o:connectangles="0,0,0,0,0,0"/>
                </v:shape>
                <v:shape id="Freeform 1950" o:spid="_x0000_s1176" style="position:absolute;left:33407;top:6725;width:1096;height:1158;visibility:visible;mso-wrap-style:square;v-text-anchor:top" coordsize="69,7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cKE1sYA&#10;AADdAAAADwAAAGRycy9kb3ducmV2LnhtbESPQWvCQBSE74L/YXlCb7oxBZHoKhKslUoPtQ1eH9ln&#10;Esy+Dbtbk/77rlDocZiZb5j1djCtuJPzjWUF81kCgri0uuFKwdfny3QJwgdkja1lUvBDHrab8WiN&#10;mbY9f9D9HCoRIewzVFCH0GVS+rImg35mO+LoXa0zGKJ0ldQO+wg3rUyTZCENNhwXauwor6m8nb+N&#10;gm75lhaX1/37zZyO7pDnRX/IC6WeJsNuBSLQEP7Df+2jVpCmzwt4vIlPQG5+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pcKE1sYAAADdAAAADwAAAAAAAAAAAAAAAACYAgAAZHJz&#10;L2Rvd25yZXYueG1sUEsFBgAAAAAEAAQA9QAAAIsDAAAAAA==&#10;" path="m,l69,r,73l,73,,,,xe" filled="f" strokecolor="white [3212]">
                  <v:stroke joinstyle="miter"/>
                  <v:path arrowok="t" o:connecttype="custom" o:connectlocs="0,0;109520,0;109520,115831;0,115831;0,0;0,0" o:connectangles="0,0,0,0,0,0"/>
                </v:shape>
                <v:shape id="Freeform 1966" o:spid="_x0000_s1177" style="position:absolute;left:35650;top:6725;width:1095;height:1158;visibility:visible;mso-wrap-style:square;v-text-anchor:top" coordsize="69,7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o4hTcYA&#10;AADdAAAADwAAAGRycy9kb3ducmV2LnhtbESPQWvCQBSE7wX/w/IEb3VjClZSVynBqlh6qBp6fWRf&#10;k2D2bdhdTfrvu0Khx2FmvmGW68G04kbON5YVzKYJCOLS6oYrBefT2+MChA/IGlvLpOCHPKxXo4cl&#10;Ztr2/Em3Y6hEhLDPUEEdQpdJ6cuaDPqp7Yij922dwRClq6R22Ee4aWWaJHNpsOG4UGNHeU3l5Xg1&#10;CrrFIS2+dpuPi3nfu22eF/02L5SajIfXFxCBhvAf/mvvtYI0fXqG+5v4BOTqF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yo4hTcYAAADdAAAADwAAAAAAAAAAAAAAAACYAgAAZHJz&#10;L2Rvd25yZXYueG1sUEsFBgAAAAAEAAQA9QAAAIsDAAAAAA==&#10;" path="m,l69,r,73l,73,,,,xe" filled="f" strokecolor="white [3212]">
                  <v:stroke joinstyle="miter"/>
                  <v:path arrowok="t" o:connecttype="custom" o:connectlocs="0,0;109520,0;109520,115831;0,115831;0,0;0,0" o:connectangles="0,0,0,0,0,0"/>
                </v:shape>
                <v:shape id="Freeform 1982" o:spid="_x0000_s1178" style="position:absolute;left:37893;top:6725;width:1095;height:1158;visibility:visible;mso-wrap-style:square;v-text-anchor:top" coordsize="69,7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xG1P8MA&#10;AADdAAAADwAAAGRycy9kb3ducmV2LnhtbERPz2vCMBS+D/wfwhO8zdQKQ6pRpKgTxw5zFq+P5tkW&#10;m5eSZLb+98thsOPH93u1GUwrHuR8Y1nBbJqAIC6tbrhScPnevy5A+ICssbVMCp7kYbMevaww07bn&#10;L3qcQyViCPsMFdQhdJmUvqzJoJ/ajjhyN+sMhghdJbXDPoabVqZJ8iYNNhwbauwor6m8n3+Mgm5x&#10;Sovr++7zbj6O7pDnRX/IC6Um42G7BBFoCP/iP/dRK0jTeZwb38QnINe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uxG1P8MAAADdAAAADwAAAAAAAAAAAAAAAACYAgAAZHJzL2Rv&#10;d25yZXYueG1sUEsFBgAAAAAEAAQA9QAAAIgDAAAAAA==&#10;" path="m,l69,r,73l,73,,,,xe" filled="f" strokecolor="white [3212]">
                  <v:stroke joinstyle="miter"/>
                  <v:path arrowok="t" o:connecttype="custom" o:connectlocs="0,0;109520,0;109520,115831;0,115831;0,0;0,0" o:connectangles="0,0,0,0,0,0"/>
                </v:shape>
                <v:shape id="Freeform 2006" o:spid="_x0000_s1179" style="position:absolute;left:41228;top:6725;width:1095;height:1158;visibility:visible;mso-wrap-style:square;v-text-anchor:top" coordsize="69,7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F0QpMcA&#10;AADdAAAADwAAAGRycy9kb3ducmV2LnhtbESPzWrDMBCE74W8g9hAb4kcF0riRgnB5I+WHprU9LpY&#10;W9vEWhlJid23rwqBHoeZ+YZZrgfTihs531hWMJsmIIhLqxuuFHyed5M5CB+QNbaWScEPeVivRg9L&#10;zLTt+YNup1CJCGGfoYI6hC6T0pc1GfRT2xFH79s6gyFKV0ntsI9w08o0SZ6lwYbjQo0d5TWVl9PV&#10;KOjmr2nxddi+X8zb0e3zvOj3eaHU43jYvIAINIT/8L191ArS9GkBf2/iE5CrX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NRdEKTHAAAA3QAAAA8AAAAAAAAAAAAAAAAAmAIAAGRy&#10;cy9kb3ducmV2LnhtbFBLBQYAAAAABAAEAPUAAACMAwAAAAA=&#10;" path="m,l69,r,73l,73,,,,xe" filled="f" strokecolor="white [3212]">
                  <v:stroke joinstyle="miter"/>
                  <v:path arrowok="t" o:connecttype="custom" o:connectlocs="0,0;109520,0;109520,115831;0,115831;0,0;0,0" o:connectangles="0,0,0,0,0,0"/>
                </v:shape>
                <v:shape id="Freeform 2014" o:spid="_x0000_s1180" style="position:absolute;left:42320;top:6725;width:1095;height:1158;visibility:visible;mso-wrap-style:square;v-text-anchor:top" coordsize="69,7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WHKRMMA&#10;AADdAAAADwAAAGRycy9kb3ducmV2LnhtbERPz2vCMBS+D/wfwhO8zdQiQ6pRpKgTxw5zFq+P5tkW&#10;m5eSZLb+98thsOPH93u1GUwrHuR8Y1nBbJqAIC6tbrhScPnevy5A+ICssbVMCp7kYbMevaww07bn&#10;L3qcQyViCPsMFdQhdJmUvqzJoJ/ajjhyN+sMhghdJbXDPoabVqZJ8iYNNhwbauwor6m8n3+Mgm5x&#10;Sovr++7zbj6O7pDnRX/IC6Um42G7BBFoCP/iP/dRK0jTedwf38QnINe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HWHKRMMAAADdAAAADwAAAAAAAAAAAAAAAACYAgAAZHJzL2Rv&#10;d25yZXYueG1sUEsFBgAAAAAEAAQA9QAAAIgDAAAAAA==&#10;" path="m,l69,r,73l,73,,,,xe" filled="f" strokecolor="white [3212]">
                  <v:stroke joinstyle="miter"/>
                  <v:path arrowok="t" o:connecttype="custom" o:connectlocs="0,0;109520,0;109520,115831;0,115831;0,0;0,0" o:connectangles="0,0,0,0,0,0"/>
                </v:shape>
                <v:shape id="Freeform 1742" o:spid="_x0000_s1181" style="position:absolute;left:4427;top:7904;width:1143;height:1111;visibility:visible;mso-wrap-style:square;v-text-anchor:top" coordsize="72,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voi7sQA&#10;AADdAAAADwAAAGRycy9kb3ducmV2LnhtbESPwWrDMBBE74H+g9hCbokcEUJwo4TSUNpbiZ0P2Fpb&#10;y6m1MpZqO/36qFDIcZiZN8zuMLlWDNSHxrOG1TIDQVx503Ct4Vy+LrYgQkQ22HomDVcKcNg/zHaY&#10;Gz/yiYYi1iJBOOSowcbY5VKGypLDsPQdcfK+fO8wJtnX0vQ4JrhrpcqyjXTYcFqw2NGLpeq7+HEa&#10;fj/KeHwbC/t5PQ5KXbryhOai9fxxen4CEWmK9/B/+91oUGq9gr836QnI/Q0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b6Iu7EAAAA3QAAAA8AAAAAAAAAAAAAAAAAmAIAAGRycy9k&#10;b3ducmV2LnhtbFBLBQYAAAAABAAEAPUAAACJAwAAAAA=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reeform 1750" o:spid="_x0000_s1182" style="position:absolute;left:5577;top:7904;width:1095;height:1111;visibility:visible;mso-wrap-style:square;v-text-anchor:top" coordsize="69,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JyWpsUA&#10;AADdAAAADwAAAGRycy9kb3ducmV2LnhtbESP0YrCMBRE3xf8h3AFXxZNrbsi1SgqiPskrPUDrs21&#10;LTY3JYla/94IC/s4zMwZZrHqTCPu5HxtWcF4lIAgLqyuuVRwynfDGQgfkDU2lknBkzyslr2PBWba&#10;PviX7sdQighhn6GCKoQ2k9IXFRn0I9sSR+9incEQpSuldviIcNPINEmm0mDNcaHClrYVFdfjzSi4&#10;ncrL9zZ3+W662ZyL/edhMm4PSg363XoOIlAX/sN/7R+tIE2/Uni/iU9ALl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UnJamxQAAAN0AAAAPAAAAAAAAAAAAAAAAAJgCAABkcnMv&#10;ZG93bnJldi54bWxQSwUGAAAAAAQABAD1AAAAigMAAAAA&#10;" path="m,l69,r,70l,70,,,,xe" filled="f" strokecolor="white [3212]">
                  <v:stroke joinstyle="miter"/>
                  <v:path arrowok="t" o:connecttype="custom" o:connectlocs="0,0;109521,0;109521,111070;0,111070;0,0;0,0" o:connectangles="0,0,0,0,0,0"/>
                </v:shape>
                <v:shape id="Freeform 1782" o:spid="_x0000_s1183" style="position:absolute;left:10005;top:7904;width:1142;height:1111;visibility:visible;mso-wrap-style:square;v-text-anchor:top" coordsize="72,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WQZAsUA&#10;AADdAAAADwAAAGRycy9kb3ducmV2LnhtbESPwWrDMBBE74X+g9hCb41cNZTiRAmhobS3EDsfsLU2&#10;lhNrZSzVdvr1VSDQ4zAzb5jlenKtGKgPjWcNz7MMBHHlTcO1hkP58fQGIkRkg61n0nChAOvV/d0S&#10;c+NH3tNQxFokCIccNdgYu1zKUFlyGGa+I07e0fcOY5J9LU2PY4K7Vqose5UOG04LFjt6t1Sdix+n&#10;4XdXxu3nWNjvy3ZQ6tSVezQnrR8fps0CRKQp/odv7S+jQan5C1zfpCcgV3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ZZBkCxQAAAN0AAAAPAAAAAAAAAAAAAAAAAJgCAABkcnMv&#10;ZG93bnJldi54bWxQSwUGAAAAAAQABAD1AAAAigMAAAAA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reeform 1790" o:spid="_x0000_s1184" style="position:absolute;left:11155;top:7904;width:1095;height:1111;visibility:visible;mso-wrap-style:square;v-text-anchor:top" coordsize="69,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DmrScUA&#10;AADdAAAADwAAAGRycy9kb3ducmV2LnhtbESP0YrCMBRE3wX/IVzBF1lTqytL1ygqiD4JWj/gbnNt&#10;yzY3JYna/fuNIPg4zMwZZrHqTCPu5HxtWcFknIAgLqyuuVRwyXcfXyB8QNbYWCYFf+Rhtez3Fphp&#10;++AT3c+hFBHCPkMFVQhtJqUvKjLox7Yljt7VOoMhSldK7fAR4aaRaZLMpcGa40KFLW0rKn7PN6Pg&#10;dimvn9vc5bv5ZvNT7EfH6aQ9KjUcdOtvEIG68A6/2getIE1nM3i+iU9ALv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0OatJxQAAAN0AAAAPAAAAAAAAAAAAAAAAAJgCAABkcnMv&#10;ZG93bnJldi54bWxQSwUGAAAAAAQABAD1AAAAigMAAAAA&#10;" path="m,l69,r,70l,70,,,,xe" filled="f" strokecolor="white [3212]">
                  <v:stroke joinstyle="miter"/>
                  <v:path arrowok="t" o:connecttype="custom" o:connectlocs="0,0;109521,0;109521,111070;0,111070;0,0;0,0" o:connectangles="0,0,0,0,0,0"/>
                </v:shape>
                <v:shape id="Freeform 1846" o:spid="_x0000_s1185" style="position:absolute;left:18917;top:7904;width:1143;height:1111;visibility:visible;mso-wrap-style:square;v-text-anchor:top" coordsize="72,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cEk7cUA&#10;AADdAAAADwAAAGRycy9kb3ducmV2LnhtbESPwWrDMBBE74X+g9hCb41c0ZTiRAmhobS3EDsfsLU2&#10;lhNrZSzVdvr1VSDQ4zAzb5jlenKtGKgPjWcNz7MMBHHlTcO1hkP58fQGIkRkg61n0nChAOvV/d0S&#10;c+NH3tNQxFokCIccNdgYu1zKUFlyGGa+I07e0fcOY5J9LU2PY4K7Vqose5UOG04LFjt6t1Sdix+n&#10;4XdXxu3nWNjvy3ZQ6tSVezQnrR8fps0CRKQp/odv7S+jQamXOVzfpCcgV3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5wSTtxQAAAN0AAAAPAAAAAAAAAAAAAAAAAJgCAABkcnMv&#10;ZG93bnJldi54bWxQSwUGAAAAAAQABAD1AAAAigMAAAAA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reeform 1878" o:spid="_x0000_s1186" style="position:absolute;left:23402;top:7904;width:1096;height:1111;visibility:visible;mso-wrap-style:square;v-text-anchor:top" coordsize="69,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6eQpcYA&#10;AADdAAAADwAAAGRycy9kb3ducmV2LnhtbESP0WrCQBRE34X+w3ILfZG6MWooqatUQeyTYOIH3Gav&#10;SWj2bthdNf17Vyj4OMzMGWa5HkwnruR8a1nBdJKAIK6sbrlWcCp37x8gfEDW2FkmBX/kYb16GS0x&#10;1/bGR7oWoRYRwj5HBU0IfS6lrxoy6Ce2J47e2TqDIUpXS+3wFuGmk2mSZNJgy3GhwZ62DVW/xcUo&#10;uJzq82JbunKXbTY/1X58mE37g1Jvr8PXJ4hAQ3iG/9vfWkGazjN4vIlPQK7u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q6eQpcYAAADdAAAADwAAAAAAAAAAAAAAAACYAgAAZHJz&#10;L2Rvd25yZXYueG1sUEsFBgAAAAAEAAQA9QAAAIsDAAAAAA==&#10;" path="m,l69,r,70l,70,,,,xe" filled="f" strokecolor="white [3212]">
                  <v:stroke joinstyle="miter"/>
                  <v:path arrowok="t" o:connecttype="custom" o:connectlocs="0,0;109521,0;109521,111070;0,111070;0,0;0,0" o:connectangles="0,0,0,0,0,0"/>
                </v:shape>
                <v:shape id="Freeform 1943" o:spid="_x0000_s1187" style="position:absolute;left:32315;top:7904;width:1095;height:1111;visibility:visible;mso-wrap-style:square;v-text-anchor:top" coordsize="69,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Os1PsYA&#10;AADdAAAADwAAAGRycy9kb3ducmV2LnhtbESP3WrCQBSE74W+w3IKvZG6Mf60RFepgtQrQeMDnGaP&#10;STB7NuyuGt++KwheDjPzDTNfdqYRV3K+tqxgOEhAEBdW11wqOOabz28QPiBrbCyTgjt5WC7eenPM&#10;tL3xnq6HUIoIYZ+hgiqENpPSFxUZ9APbEkfvZJ3BEKUrpXZ4i3DTyDRJptJgzXGhwpbWFRXnw8Uo&#10;uBzL02Sdu3wzXa3+it/+bjRsd0p9vHc/MxCBuvAKP9tbrSBNx1/weBOfgFz8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xOs1PsYAAADdAAAADwAAAAAAAAAAAAAAAACYAgAAZHJz&#10;L2Rvd25yZXYueG1sUEsFBgAAAAAEAAQA9QAAAIsDAAAAAA==&#10;" path="m,l69,r,70l,70,,,,xe" filled="f" strokecolor="white [3212]">
                  <v:stroke joinstyle="miter"/>
                  <v:path arrowok="t" o:connecttype="custom" o:connectlocs="0,0;109520,0;109520,111070;0,111070;0,0;0,0" o:connectangles="0,0,0,0,0,0"/>
                </v:shape>
                <v:shape id="Freeform 1967" o:spid="_x0000_s1188" style="position:absolute;left:35650;top:7904;width:1095;height:1111;visibility:visible;mso-wrap-style:square;v-text-anchor:top" coordsize="69,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XShTMIA&#10;AADdAAAADwAAAGRycy9kb3ducmV2LnhtbERPzYrCMBC+L/gOYQQvi6Z2VaQaRQXZPQlaH2BsxrbY&#10;TEoStb69OSx4/Pj+l+vONOJBzteWFYxHCQjiwuqaSwXnfD+cg/ABWWNjmRS8yMN61ftaYqbtk4/0&#10;OIVSxBD2GSqoQmgzKX1RkUE/si1x5K7WGQwRulJqh88YbhqZJslMGqw5NlTY0q6i4na6GwX3c3md&#10;7nKX72fb7aX4/T78jNuDUoN+t1mACNSFj/jf/acVpOkkzo1v4hOQqzc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1dKFMwgAAAN0AAAAPAAAAAAAAAAAAAAAAAJgCAABkcnMvZG93&#10;bnJldi54bWxQSwUGAAAAAAQABAD1AAAAhwMAAAAA&#10;" path="m,l69,r,70l,70,,,,xe" filled="f" strokecolor="white [3212]">
                  <v:stroke joinstyle="miter"/>
                  <v:path arrowok="t" o:connecttype="custom" o:connectlocs="0,0;109520,0;109520,111070;0,111070;0,0;0,0" o:connectangles="0,0,0,0,0,0"/>
                </v:shape>
                <v:shape id="Freeform 1991" o:spid="_x0000_s1189" style="position:absolute;left:38985;top:7932;width:1095;height:1111;visibility:visible;mso-wrap-style:square;v-text-anchor:top" coordsize="69,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jgE18YA&#10;AADdAAAADwAAAGRycy9kb3ducmV2LnhtbESP3WrCQBSE74W+w3IKvZG6Mf7QRlepgtQrQeMDnGaP&#10;STB7NuyuGt++KwheDjPzDTNfdqYRV3K+tqxgOEhAEBdW11wqOOabzy8QPiBrbCyTgjt5WC7eenPM&#10;tL3xnq6HUIoIYZ+hgiqENpPSFxUZ9APbEkfvZJ3BEKUrpXZ4i3DTyDRJptJgzXGhwpbWFRXnw8Uo&#10;uBzL02Sdu3wzXa3+it/+bjRsd0p9vHc/MxCBuvAKP9tbrSBNx9/weBOfgFz8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2jgE18YAAADdAAAADwAAAAAAAAAAAAAAAACYAgAAZHJz&#10;L2Rvd25yZXYueG1sUEsFBgAAAAAEAAQA9QAAAIsDAAAAAA==&#10;" path="m,l69,r,70l,70,,,,xe" filled="f" strokecolor="white [3212]">
                  <v:stroke joinstyle="miter"/>
                  <v:path arrowok="t" o:connecttype="custom" o:connectlocs="0,0;109520,0;109520,111070;0,111070;0,0;0,0" o:connectangles="0,0,0,0,0,0"/>
                </v:shape>
                <v:shape id="Freeform 1743" o:spid="_x0000_s1190" style="position:absolute;left:4427;top:9016;width:1143;height:1111;visibility:visible;mso-wrap-style:square;v-text-anchor:top" coordsize="72,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G8RqMEA&#10;AADdAAAADwAAAGRycy9kb3ducmV2LnhtbERP3WrCMBS+H/gO4QjezdSAY3RGEUXm3bD1Ac6as6au&#10;OSlN1laffrkY7PLj+9/sJteKgfrQeNawWmYgiCtvGq41XMvT8yuIEJENtp5Jw50C7Lazpw3mxo98&#10;oaGItUghHHLUYGPscilDZclhWPqOOHFfvncYE+xraXocU7hrpcqyF+mw4dRgsaODpeq7+HEaHh9l&#10;PL6Phf28Hwelbl15QXPTejGf9m8gIk3xX/znPhsNSq3T/vQmPQG5/QU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CxvEajBAAAA3QAAAA8AAAAAAAAAAAAAAAAAmAIAAGRycy9kb3du&#10;cmV2LnhtbFBLBQYAAAAABAAEAPUAAACGAwAAAAA=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reeform 1751" o:spid="_x0000_s1191" style="position:absolute;left:5577;top:9016;width:1095;height:1111;visibility:visible;mso-wrap-style:square;v-text-anchor:top" coordsize="69,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ZeeDMUA&#10;AADdAAAADwAAAGRycy9kb3ducmV2LnhtbESP0YrCMBRE3xf8h3CFfVnWtF2UpRpFBXGfBK0fcG2u&#10;bbG5KUnU7t8bQfBxmJkzzGzRm1bcyPnGsoJ0lIAgLq1uuFJwLDbfvyB8QNbYWiYF/+RhMR98zDDX&#10;9s57uh1CJSKEfY4K6hC6XEpf1mTQj2xHHL2zdQZDlK6S2uE9wk0rsySZSIMNx4UaO1rXVF4OV6Pg&#10;eqzO43Xhis1ktTqV26/dT9rtlPoc9sspiEB9eIdf7T+tIMvGKTzfxCcg5w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hl54MxQAAAN0AAAAPAAAAAAAAAAAAAAAAAJgCAABkcnMv&#10;ZG93bnJldi54bWxQSwUGAAAAAAQABAD1AAAAigMAAAAA&#10;" path="m,l69,r,70l,70,,,,xe" filled="f" strokecolor="white [3212]">
                  <v:stroke joinstyle="miter"/>
                  <v:path arrowok="t" o:connecttype="custom" o:connectlocs="0,0;109521,0;109521,111070;0,111070;0,0;0,0" o:connectangles="0,0,0,0,0,0"/>
                </v:shape>
                <v:shape id="Freeform 1867" o:spid="_x0000_s1192" style="position:absolute;left:21162;top:4483;width:1143;height:1158;visibility:visible;mso-wrap-style:square;v-text-anchor:top" coordsize="72,7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5K1L8YA&#10;AADdAAAADwAAAGRycy9kb3ducmV2LnhtbESP0WrCQBRE3wX/YblCX0Q3plgldZUSUKzQQqMfcMne&#10;JsHs3bC7avz7bkHwcZiZM8xq05tWXMn5xrKC2TQBQVxa3XCl4HTcTpYgfEDW2FomBXfysFkPByvM&#10;tL3xD12LUIkIYZ+hgjqELpPSlzUZ9FPbEUfv1zqDIUpXSe3wFuGmlWmSvEmDDceFGjvKayrPxcUo&#10;KBef9/zrsn09zg4u17v2u8PzWKmXUf/xDiJQH57hR3uvFaTpPIX/N/EJyPU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f5K1L8YAAADdAAAADwAAAAAAAAAAAAAAAACYAgAAZHJz&#10;L2Rvd25yZXYueG1sUEsFBgAAAAAEAAQA9QAAAIsDAAAAAA==&#10;" path="m,l72,r,73l,73,,,,xe" filled="f" strokecolor="white [3212]">
                  <v:stroke joinstyle="miter"/>
                  <v:path arrowok="t" o:connecttype="custom" o:connectlocs="0,0;114283,0;114283,115831;0,115831;0,0;0,0" o:connectangles="0,0,0,0,0,0"/>
                </v:shape>
                <v:shape id="Freeform 1867" o:spid="_x0000_s1193" style="position:absolute;left:22252;top:4483;width:1143;height:1158;visibility:visible;mso-wrap-style:square;v-text-anchor:top" coordsize="72,7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N4QtMYA&#10;AADdAAAADwAAAGRycy9kb3ducmV2LnhtbESP3WrCQBSE7wt9h+UI3hTdGGmV6ColoGjBgj8PcMge&#10;k2D2bNhdNb69KxR6OczMN8x82ZlG3Mj52rKC0TABQVxYXXOp4HRcDaYgfEDW2FgmBQ/ysFy8v80x&#10;0/bOe7odQikihH2GCqoQ2kxKX1Rk0A9tSxy9s3UGQ5SulNrhPcJNI9Mk+ZIGa44LFbaUV1RcDlej&#10;oJhsH/nuuhofRz8u1+vmt8XLh1L9Xvc9AxGoC//hv/ZGK0jTzzG83sQnIBdP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EN4QtMYAAADdAAAADwAAAAAAAAAAAAAAAACYAgAAZHJz&#10;L2Rvd25yZXYueG1sUEsFBgAAAAAEAAQA9QAAAIsDAAAAAA==&#10;" path="m,l72,r,73l,73,,,,xe" filled="f" strokecolor="white [3212]">
                  <v:stroke joinstyle="miter"/>
                  <v:path arrowok="t" o:connecttype="custom" o:connectlocs="0,0;114283,0;114283,115831;0,115831;0,0;0,0" o:connectangles="0,0,0,0,0,0"/>
                </v:shape>
              </v:group>
              <w10:wrap anchorx="page" anchory="page"/>
            </v:group>
          </w:pict>
        </mc:Fallback>
      </mc:AlternateContent>
    </w:r>
    <w:r>
      <w:drawing>
        <wp:inline distT="0" distB="0" distL="0" distR="0">
          <wp:extent cx="1725283" cy="1078302"/>
          <wp:effectExtent l="0" t="0" r="0" b="0"/>
          <wp:docPr id="1" name="Picture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nwheel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747634" cy="1092271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91944" w:rsidRDefault="00691944">
    <w:pPr>
      <w:pStyle w:val="Header"/>
    </w:pPr>
    <w:r>
      <mc:AlternateContent>
        <mc:Choice Requires="wpg">
          <w:drawing>
            <wp:anchor distT="0" distB="0" distL="114300" distR="114300" simplePos="0" relativeHeight="251676672" behindDoc="0" locked="0" layoutInCell="1" allowOverlap="1" wp14:anchorId="2C2785AB" wp14:editId="2AECDD0D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7773324" cy="10065327"/>
              <wp:effectExtent l="0" t="0" r="17780" b="0"/>
              <wp:wrapNone/>
              <wp:docPr id="1918" name="Group 1918" descr="Background design images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773324" cy="10065327"/>
                        <a:chOff x="0" y="0"/>
                        <a:chExt cx="7773324" cy="10065327"/>
                      </a:xfrm>
                    </wpg:grpSpPr>
                    <wpg:grpSp>
                      <wpg:cNvPr id="1919" name="Group 1024">
                        <a:extLst/>
                      </wpg:cNvPr>
                      <wpg:cNvGrpSpPr/>
                      <wpg:grpSpPr>
                        <a:xfrm>
                          <a:off x="0" y="0"/>
                          <a:ext cx="457200" cy="3562350"/>
                          <a:chOff x="0" y="0"/>
                          <a:chExt cx="457200" cy="3562350"/>
                        </a:xfrm>
                      </wpg:grpSpPr>
                      <wps:wsp>
                        <wps:cNvPr id="1920" name="Rectangle 1920">
                          <a:extLst/>
                        </wps:cNvPr>
                        <wps:cNvSpPr>
                          <a:spLocks noChangeArrowheads="1"/>
                        </wps:cNvSpPr>
                        <wps:spPr bwMode="auto">
                          <a:xfrm>
                            <a:off x="0" y="1270000"/>
                            <a:ext cx="457200" cy="2292350"/>
                          </a:xfrm>
                          <a:prstGeom prst="rect">
                            <a:avLst/>
                          </a:prstGeom>
                          <a:solidFill>
                            <a:schemeClr val="accent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1921" name="Rectangle 1921">
                          <a:extLst/>
                        </wps:cNvPr>
                        <wps:cNvSpPr>
                          <a:spLocks noChangeArrowheads="1"/>
                        </wps:cNvSpPr>
                        <wps:spPr bwMode="auto">
                          <a:xfrm>
                            <a:off x="0" y="104775"/>
                            <a:ext cx="457200" cy="1228725"/>
                          </a:xfrm>
                          <a:prstGeom prst="rect">
                            <a:avLst/>
                          </a:prstGeom>
                          <a:solidFill>
                            <a:schemeClr val="accent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1922" name="Rectangle 1922">
                          <a:extLst/>
                        </wps:cNvPr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457200" cy="1228725"/>
                          </a:xfrm>
                          <a:prstGeom prst="rect">
                            <a:avLst/>
                          </a:prstGeom>
                          <a:solidFill>
                            <a:schemeClr val="accent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</wpg:grpSp>
                    <wps:wsp>
                      <wps:cNvPr id="1923" name="Rectangle 1923">
                        <a:extLst/>
                      </wps:cNvPr>
                      <wps:cNvSpPr>
                        <a:spLocks noChangeArrowheads="1"/>
                      </wps:cNvSpPr>
                      <wps:spPr bwMode="auto">
                        <a:xfrm>
                          <a:off x="0" y="9379527"/>
                          <a:ext cx="4824413" cy="685800"/>
                        </a:xfrm>
                        <a:prstGeom prst="rect">
                          <a:avLst/>
                        </a:prstGeom>
                        <a:solidFill>
                          <a:schemeClr val="accent5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  <wps:wsp>
                      <wps:cNvPr id="1924" name="Rectangle 1924">
                        <a:extLst/>
                      </wps:cNvPr>
                      <wps:cNvSpPr>
                        <a:spLocks noChangeArrowheads="1"/>
                      </wps:cNvSpPr>
                      <wps:spPr bwMode="auto">
                        <a:xfrm>
                          <a:off x="3124200" y="9379527"/>
                          <a:ext cx="4645025" cy="681695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  <wps:wsp>
                      <wps:cNvPr id="1925" name="Rectangle 1925">
                        <a:extLst/>
                      </wps:cNvPr>
                      <wps:cNvSpPr>
                        <a:spLocks noChangeArrowheads="1"/>
                      </wps:cNvSpPr>
                      <wps:spPr bwMode="auto">
                        <a:xfrm>
                          <a:off x="3318164" y="9379527"/>
                          <a:ext cx="4454852" cy="685493"/>
                        </a:xfrm>
                        <a:prstGeom prst="rect">
                          <a:avLst/>
                        </a:prstGeom>
                        <a:solidFill>
                          <a:schemeClr val="accent2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691944" w:rsidRDefault="00691944" w:rsidP="00691944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sz w:val="24"/>
                              </w:rPr>
                            </w:pPr>
                            <w:r>
                              <w:rPr>
                                <w:rFonts w:asciiTheme="minorHAnsi" w:hAnsi="Calibri" w:cstheme="minorBidi"/>
                                <w:color w:val="000000" w:themeColor="text1"/>
                                <w:kern w:val="24"/>
                                <w:sz w:val="36"/>
                                <w:szCs w:val="36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  <wpg:grpSp>
                      <wpg:cNvPr id="1926" name="Group 3">
                        <a:extLst/>
                      </wpg:cNvPr>
                      <wpg:cNvGrpSpPr/>
                      <wpg:grpSpPr>
                        <a:xfrm>
                          <a:off x="3318164" y="9033164"/>
                          <a:ext cx="4455160" cy="1012254"/>
                          <a:chOff x="0" y="0"/>
                          <a:chExt cx="4455590" cy="1012738"/>
                        </a:xfrm>
                        <a:solidFill>
                          <a:schemeClr val="accent2"/>
                        </a:solidFill>
                      </wpg:grpSpPr>
                      <wps:wsp>
                        <wps:cNvPr id="1927" name="Freeform 2112">
                          <a:extLst/>
                        </wps:cNvPr>
                        <wps:cNvSpPr>
                          <a:spLocks/>
                        </wps:cNvSpPr>
                        <wps:spPr bwMode="auto">
                          <a:xfrm>
                            <a:off x="1449019" y="0"/>
                            <a:ext cx="109520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1928" name="Freeform 2116">
                          <a:extLst/>
                        </wps:cNvPr>
                        <wps:cNvSpPr>
                          <a:spLocks/>
                        </wps:cNvSpPr>
                        <wps:spPr bwMode="auto">
                          <a:xfrm>
                            <a:off x="1891775" y="0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1929" name="Freeform 2120">
                          <a:extLst/>
                        </wps:cNvPr>
                        <wps:cNvSpPr>
                          <a:spLocks/>
                        </wps:cNvSpPr>
                        <wps:spPr bwMode="auto">
                          <a:xfrm>
                            <a:off x="2340281" y="0"/>
                            <a:ext cx="109520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1930" name="Freeform 2122">
                          <a:extLst/>
                        </wps:cNvPr>
                        <wps:cNvSpPr>
                          <a:spLocks/>
                        </wps:cNvSpPr>
                        <wps:spPr bwMode="auto">
                          <a:xfrm>
                            <a:off x="2558784" y="0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1931" name="Freeform 2126">
                          <a:extLst/>
                        </wps:cNvPr>
                        <wps:cNvSpPr>
                          <a:spLocks/>
                        </wps:cNvSpPr>
                        <wps:spPr bwMode="auto">
                          <a:xfrm>
                            <a:off x="3007290" y="0"/>
                            <a:ext cx="109520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1932" name="Freeform 2128">
                          <a:extLst/>
                        </wps:cNvPr>
                        <wps:cNvSpPr>
                          <a:spLocks/>
                        </wps:cNvSpPr>
                        <wps:spPr bwMode="auto">
                          <a:xfrm>
                            <a:off x="3231543" y="0"/>
                            <a:ext cx="109520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1933" name="Freeform 2130">
                          <a:extLst/>
                        </wps:cNvPr>
                        <wps:cNvSpPr>
                          <a:spLocks/>
                        </wps:cNvSpPr>
                        <wps:spPr bwMode="auto">
                          <a:xfrm>
                            <a:off x="3450045" y="0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1934" name="Freeform 1720">
                          <a:extLst/>
                        </wps:cNvPr>
                        <wps:cNvSpPr>
                          <a:spLocks/>
                        </wps:cNvSpPr>
                        <wps:spPr bwMode="auto">
                          <a:xfrm>
                            <a:off x="224253" y="109214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1935" name="Freeform 1744">
                          <a:extLst/>
                        </wps:cNvPr>
                        <wps:cNvSpPr>
                          <a:spLocks/>
                        </wps:cNvSpPr>
                        <wps:spPr bwMode="auto">
                          <a:xfrm>
                            <a:off x="557758" y="109214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1936" name="Freeform 1752">
                          <a:extLst/>
                        </wps:cNvPr>
                        <wps:cNvSpPr>
                          <a:spLocks/>
                        </wps:cNvSpPr>
                        <wps:spPr bwMode="auto">
                          <a:xfrm>
                            <a:off x="667009" y="109214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1937" name="Freeform 1784">
                          <a:extLst/>
                        </wps:cNvPr>
                        <wps:cNvSpPr>
                          <a:spLocks/>
                        </wps:cNvSpPr>
                        <wps:spPr bwMode="auto">
                          <a:xfrm>
                            <a:off x="1115515" y="109214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1938" name="Freeform 1792">
                          <a:extLst/>
                        </wps:cNvPr>
                        <wps:cNvSpPr>
                          <a:spLocks/>
                        </wps:cNvSpPr>
                        <wps:spPr bwMode="auto">
                          <a:xfrm>
                            <a:off x="1224766" y="109214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1939" name="Freeform 1808">
                          <a:extLst/>
                        </wps:cNvPr>
                        <wps:cNvSpPr>
                          <a:spLocks/>
                        </wps:cNvSpPr>
                        <wps:spPr bwMode="auto">
                          <a:xfrm>
                            <a:off x="1449019" y="109214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1940" name="Freeform 1816">
                          <a:extLst/>
                        </wps:cNvPr>
                        <wps:cNvSpPr>
                          <a:spLocks/>
                        </wps:cNvSpPr>
                        <wps:spPr bwMode="auto">
                          <a:xfrm>
                            <a:off x="1558271" y="109214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1941" name="Freeform 1824">
                          <a:extLst/>
                        </wps:cNvPr>
                        <wps:cNvSpPr>
                          <a:spLocks/>
                        </wps:cNvSpPr>
                        <wps:spPr bwMode="auto">
                          <a:xfrm>
                            <a:off x="1667522" y="109214"/>
                            <a:ext cx="114283" cy="115831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3"/>
                              <a:gd name="T2" fmla="*/ 72 w 72"/>
                              <a:gd name="T3" fmla="*/ 0 h 73"/>
                              <a:gd name="T4" fmla="*/ 72 w 72"/>
                              <a:gd name="T5" fmla="*/ 73 h 73"/>
                              <a:gd name="T6" fmla="*/ 0 w 72"/>
                              <a:gd name="T7" fmla="*/ 73 h 73"/>
                              <a:gd name="T8" fmla="*/ 0 w 72"/>
                              <a:gd name="T9" fmla="*/ 0 h 73"/>
                              <a:gd name="T10" fmla="*/ 0 w 72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3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1942" name="Freeform 1832">
                          <a:extLst/>
                        </wps:cNvPr>
                        <wps:cNvSpPr>
                          <a:spLocks/>
                        </wps:cNvSpPr>
                        <wps:spPr bwMode="auto">
                          <a:xfrm>
                            <a:off x="1782524" y="109214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1943" name="Freeform 1856">
                          <a:extLst/>
                        </wps:cNvPr>
                        <wps:cNvSpPr>
                          <a:spLocks/>
                        </wps:cNvSpPr>
                        <wps:spPr bwMode="auto">
                          <a:xfrm>
                            <a:off x="2116028" y="109214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1944" name="Freeform 1864">
                          <a:extLst/>
                        </wps:cNvPr>
                        <wps:cNvSpPr>
                          <a:spLocks/>
                        </wps:cNvSpPr>
                        <wps:spPr bwMode="auto">
                          <a:xfrm>
                            <a:off x="2225279" y="109214"/>
                            <a:ext cx="114283" cy="115831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3"/>
                              <a:gd name="T2" fmla="*/ 72 w 72"/>
                              <a:gd name="T3" fmla="*/ 0 h 73"/>
                              <a:gd name="T4" fmla="*/ 72 w 72"/>
                              <a:gd name="T5" fmla="*/ 73 h 73"/>
                              <a:gd name="T6" fmla="*/ 0 w 72"/>
                              <a:gd name="T7" fmla="*/ 73 h 73"/>
                              <a:gd name="T8" fmla="*/ 0 w 72"/>
                              <a:gd name="T9" fmla="*/ 0 h 73"/>
                              <a:gd name="T10" fmla="*/ 0 w 72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3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1945" name="Freeform 1880">
                          <a:extLst/>
                        </wps:cNvPr>
                        <wps:cNvSpPr>
                          <a:spLocks/>
                        </wps:cNvSpPr>
                        <wps:spPr bwMode="auto">
                          <a:xfrm>
                            <a:off x="2449532" y="109214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1946" name="Freeform 1896">
                          <a:extLst/>
                        </wps:cNvPr>
                        <wps:cNvSpPr>
                          <a:spLocks/>
                        </wps:cNvSpPr>
                        <wps:spPr bwMode="auto">
                          <a:xfrm>
                            <a:off x="2673785" y="109214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1947" name="Freeform 1913">
                          <a:extLst/>
                        </wps:cNvPr>
                        <wps:cNvSpPr>
                          <a:spLocks/>
                        </wps:cNvSpPr>
                        <wps:spPr bwMode="auto">
                          <a:xfrm>
                            <a:off x="2898038" y="109214"/>
                            <a:ext cx="109520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1948" name="Freeform 1921">
                          <a:extLst/>
                        </wps:cNvPr>
                        <wps:cNvSpPr>
                          <a:spLocks/>
                        </wps:cNvSpPr>
                        <wps:spPr bwMode="auto">
                          <a:xfrm>
                            <a:off x="3007290" y="109214"/>
                            <a:ext cx="109520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1949" name="Freeform 1929">
                          <a:extLst/>
                        </wps:cNvPr>
                        <wps:cNvSpPr>
                          <a:spLocks/>
                        </wps:cNvSpPr>
                        <wps:spPr bwMode="auto">
                          <a:xfrm>
                            <a:off x="3116541" y="109214"/>
                            <a:ext cx="114283" cy="115831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3"/>
                              <a:gd name="T2" fmla="*/ 72 w 72"/>
                              <a:gd name="T3" fmla="*/ 0 h 73"/>
                              <a:gd name="T4" fmla="*/ 72 w 72"/>
                              <a:gd name="T5" fmla="*/ 73 h 73"/>
                              <a:gd name="T6" fmla="*/ 0 w 72"/>
                              <a:gd name="T7" fmla="*/ 73 h 73"/>
                              <a:gd name="T8" fmla="*/ 0 w 72"/>
                              <a:gd name="T9" fmla="*/ 0 h 73"/>
                              <a:gd name="T10" fmla="*/ 0 w 72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3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1950" name="Freeform 1937">
                          <a:extLst/>
                        </wps:cNvPr>
                        <wps:cNvSpPr>
                          <a:spLocks/>
                        </wps:cNvSpPr>
                        <wps:spPr bwMode="auto">
                          <a:xfrm>
                            <a:off x="3231543" y="109214"/>
                            <a:ext cx="109520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1951" name="Freeform 1953">
                          <a:extLst/>
                        </wps:cNvPr>
                        <wps:cNvSpPr>
                          <a:spLocks/>
                        </wps:cNvSpPr>
                        <wps:spPr bwMode="auto">
                          <a:xfrm>
                            <a:off x="3450045" y="109214"/>
                            <a:ext cx="114283" cy="115831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3"/>
                              <a:gd name="T2" fmla="*/ 72 w 72"/>
                              <a:gd name="T3" fmla="*/ 0 h 73"/>
                              <a:gd name="T4" fmla="*/ 72 w 72"/>
                              <a:gd name="T5" fmla="*/ 73 h 73"/>
                              <a:gd name="T6" fmla="*/ 0 w 72"/>
                              <a:gd name="T7" fmla="*/ 73 h 73"/>
                              <a:gd name="T8" fmla="*/ 0 w 72"/>
                              <a:gd name="T9" fmla="*/ 0 h 73"/>
                              <a:gd name="T10" fmla="*/ 0 w 72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3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1952" name="Freeform 1961">
                          <a:extLst/>
                        </wps:cNvPr>
                        <wps:cNvSpPr>
                          <a:spLocks/>
                        </wps:cNvSpPr>
                        <wps:spPr bwMode="auto">
                          <a:xfrm>
                            <a:off x="3565047" y="109214"/>
                            <a:ext cx="109520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1953" name="Freeform 1993">
                          <a:extLst/>
                        </wps:cNvPr>
                        <wps:cNvSpPr>
                          <a:spLocks/>
                        </wps:cNvSpPr>
                        <wps:spPr bwMode="auto">
                          <a:xfrm>
                            <a:off x="4007803" y="109214"/>
                            <a:ext cx="114283" cy="115831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3"/>
                              <a:gd name="T2" fmla="*/ 72 w 72"/>
                              <a:gd name="T3" fmla="*/ 0 h 73"/>
                              <a:gd name="T4" fmla="*/ 72 w 72"/>
                              <a:gd name="T5" fmla="*/ 73 h 73"/>
                              <a:gd name="T6" fmla="*/ 0 w 72"/>
                              <a:gd name="T7" fmla="*/ 73 h 73"/>
                              <a:gd name="T8" fmla="*/ 0 w 72"/>
                              <a:gd name="T9" fmla="*/ 0 h 73"/>
                              <a:gd name="T10" fmla="*/ 0 w 72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3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1954" name="Freeform 2009">
                          <a:extLst/>
                        </wps:cNvPr>
                        <wps:cNvSpPr>
                          <a:spLocks/>
                        </wps:cNvSpPr>
                        <wps:spPr bwMode="auto">
                          <a:xfrm>
                            <a:off x="4232056" y="109214"/>
                            <a:ext cx="109520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1955" name="Freeform 1978">
                          <a:extLst/>
                        </wps:cNvPr>
                        <wps:cNvSpPr>
                          <a:spLocks/>
                        </wps:cNvSpPr>
                        <wps:spPr bwMode="auto">
                          <a:xfrm>
                            <a:off x="3789300" y="109214"/>
                            <a:ext cx="109520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1956" name="Freeform 1729">
                          <a:extLst/>
                        </wps:cNvPr>
                        <wps:cNvSpPr>
                          <a:spLocks/>
                        </wps:cNvSpPr>
                        <wps:spPr bwMode="auto">
                          <a:xfrm>
                            <a:off x="333505" y="229924"/>
                            <a:ext cx="109521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1957" name="Freeform 1737">
                          <a:extLst/>
                        </wps:cNvPr>
                        <wps:cNvSpPr>
                          <a:spLocks/>
                        </wps:cNvSpPr>
                        <wps:spPr bwMode="auto">
                          <a:xfrm>
                            <a:off x="442756" y="229924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1958" name="Freeform 1761">
                          <a:extLst/>
                        </wps:cNvPr>
                        <wps:cNvSpPr>
                          <a:spLocks/>
                        </wps:cNvSpPr>
                        <wps:spPr bwMode="auto">
                          <a:xfrm>
                            <a:off x="776261" y="229924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1959" name="Freeform 1793">
                          <a:extLst/>
                        </wps:cNvPr>
                        <wps:cNvSpPr>
                          <a:spLocks/>
                        </wps:cNvSpPr>
                        <wps:spPr bwMode="auto">
                          <a:xfrm>
                            <a:off x="1224766" y="229924"/>
                            <a:ext cx="109521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1960" name="Freeform 1801">
                          <a:extLst/>
                        </wps:cNvPr>
                        <wps:cNvSpPr>
                          <a:spLocks/>
                        </wps:cNvSpPr>
                        <wps:spPr bwMode="auto">
                          <a:xfrm>
                            <a:off x="1334018" y="229924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1961" name="Freeform 1809">
                          <a:extLst/>
                        </wps:cNvPr>
                        <wps:cNvSpPr>
                          <a:spLocks/>
                        </wps:cNvSpPr>
                        <wps:spPr bwMode="auto">
                          <a:xfrm>
                            <a:off x="1449019" y="229924"/>
                            <a:ext cx="109521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1962" name="Freeform 1825">
                          <a:extLst/>
                        </wps:cNvPr>
                        <wps:cNvSpPr>
                          <a:spLocks/>
                        </wps:cNvSpPr>
                        <wps:spPr bwMode="auto">
                          <a:xfrm>
                            <a:off x="1667522" y="229924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1963" name="Freeform 1833">
                          <a:extLst/>
                        </wps:cNvPr>
                        <wps:cNvSpPr>
                          <a:spLocks/>
                        </wps:cNvSpPr>
                        <wps:spPr bwMode="auto">
                          <a:xfrm>
                            <a:off x="1782524" y="229924"/>
                            <a:ext cx="109521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1964" name="Freeform 1841">
                          <a:extLst/>
                        </wps:cNvPr>
                        <wps:cNvSpPr>
                          <a:spLocks/>
                        </wps:cNvSpPr>
                        <wps:spPr bwMode="auto">
                          <a:xfrm>
                            <a:off x="1891775" y="229924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1965" name="Freeform 1849">
                          <a:extLst/>
                        </wps:cNvPr>
                        <wps:cNvSpPr>
                          <a:spLocks/>
                        </wps:cNvSpPr>
                        <wps:spPr bwMode="auto">
                          <a:xfrm>
                            <a:off x="2006777" y="229924"/>
                            <a:ext cx="109521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1966" name="Freeform 1865">
                          <a:extLst/>
                        </wps:cNvPr>
                        <wps:cNvSpPr>
                          <a:spLocks/>
                        </wps:cNvSpPr>
                        <wps:spPr bwMode="auto">
                          <a:xfrm>
                            <a:off x="2225279" y="229924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1967" name="Freeform 1873">
                          <a:extLst/>
                        </wps:cNvPr>
                        <wps:cNvSpPr>
                          <a:spLocks/>
                        </wps:cNvSpPr>
                        <wps:spPr bwMode="auto">
                          <a:xfrm>
                            <a:off x="2340281" y="229924"/>
                            <a:ext cx="109521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1968" name="Freeform 1897">
                          <a:extLst/>
                        </wps:cNvPr>
                        <wps:cNvSpPr>
                          <a:spLocks/>
                        </wps:cNvSpPr>
                        <wps:spPr bwMode="auto">
                          <a:xfrm>
                            <a:off x="2673785" y="229924"/>
                            <a:ext cx="109521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1969" name="Freeform 1906">
                          <a:extLst/>
                        </wps:cNvPr>
                        <wps:cNvSpPr>
                          <a:spLocks/>
                        </wps:cNvSpPr>
                        <wps:spPr bwMode="auto">
                          <a:xfrm>
                            <a:off x="2783037" y="229924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1970" name="Freeform 1922">
                          <a:extLst/>
                        </wps:cNvPr>
                        <wps:cNvSpPr>
                          <a:spLocks/>
                        </wps:cNvSpPr>
                        <wps:spPr bwMode="auto">
                          <a:xfrm>
                            <a:off x="3007290" y="229924"/>
                            <a:ext cx="109520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1971" name="Freeform 1930">
                          <a:extLst/>
                        </wps:cNvPr>
                        <wps:cNvSpPr>
                          <a:spLocks/>
                        </wps:cNvSpPr>
                        <wps:spPr bwMode="auto">
                          <a:xfrm>
                            <a:off x="3116541" y="229924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1972" name="Freeform 1946">
                          <a:extLst/>
                        </wps:cNvPr>
                        <wps:cNvSpPr>
                          <a:spLocks/>
                        </wps:cNvSpPr>
                        <wps:spPr bwMode="auto">
                          <a:xfrm>
                            <a:off x="3340793" y="229924"/>
                            <a:ext cx="109520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1973" name="Freeform 1962">
                          <a:extLst/>
                        </wps:cNvPr>
                        <wps:cNvSpPr>
                          <a:spLocks/>
                        </wps:cNvSpPr>
                        <wps:spPr bwMode="auto">
                          <a:xfrm>
                            <a:off x="3565047" y="229924"/>
                            <a:ext cx="109520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1974" name="Freeform 1978">
                          <a:extLst/>
                        </wps:cNvPr>
                        <wps:cNvSpPr>
                          <a:spLocks/>
                        </wps:cNvSpPr>
                        <wps:spPr bwMode="auto">
                          <a:xfrm>
                            <a:off x="3789300" y="229924"/>
                            <a:ext cx="109520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1975" name="Freeform 1986">
                          <a:extLst/>
                        </wps:cNvPr>
                        <wps:cNvSpPr>
                          <a:spLocks/>
                        </wps:cNvSpPr>
                        <wps:spPr bwMode="auto">
                          <a:xfrm>
                            <a:off x="3898551" y="229924"/>
                            <a:ext cx="109520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1976" name="Freeform 2002">
                          <a:extLst/>
                        </wps:cNvPr>
                        <wps:cNvSpPr>
                          <a:spLocks/>
                        </wps:cNvSpPr>
                        <wps:spPr bwMode="auto">
                          <a:xfrm>
                            <a:off x="4122804" y="229924"/>
                            <a:ext cx="109520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1977" name="Freeform 1730">
                          <a:extLst/>
                        </wps:cNvPr>
                        <wps:cNvSpPr>
                          <a:spLocks/>
                        </wps:cNvSpPr>
                        <wps:spPr bwMode="auto">
                          <a:xfrm>
                            <a:off x="333505" y="339138"/>
                            <a:ext cx="109521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1978" name="Freeform 1738">
                          <a:extLst/>
                        </wps:cNvPr>
                        <wps:cNvSpPr>
                          <a:spLocks/>
                        </wps:cNvSpPr>
                        <wps:spPr bwMode="auto">
                          <a:xfrm>
                            <a:off x="442756" y="339138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1979" name="Freeform 1770">
                          <a:extLst/>
                        </wps:cNvPr>
                        <wps:cNvSpPr>
                          <a:spLocks/>
                        </wps:cNvSpPr>
                        <wps:spPr bwMode="auto">
                          <a:xfrm>
                            <a:off x="891262" y="339138"/>
                            <a:ext cx="109521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1980" name="Freeform 1794">
                          <a:extLst/>
                        </wps:cNvPr>
                        <wps:cNvSpPr>
                          <a:spLocks/>
                        </wps:cNvSpPr>
                        <wps:spPr bwMode="auto">
                          <a:xfrm>
                            <a:off x="1224766" y="339138"/>
                            <a:ext cx="109521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1981" name="Freeform 1802">
                          <a:extLst/>
                        </wps:cNvPr>
                        <wps:cNvSpPr>
                          <a:spLocks/>
                        </wps:cNvSpPr>
                        <wps:spPr bwMode="auto">
                          <a:xfrm>
                            <a:off x="1334018" y="339138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1982" name="Freeform 1810">
                          <a:extLst/>
                        </wps:cNvPr>
                        <wps:cNvSpPr>
                          <a:spLocks/>
                        </wps:cNvSpPr>
                        <wps:spPr bwMode="auto">
                          <a:xfrm>
                            <a:off x="1449019" y="339138"/>
                            <a:ext cx="109521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1983" name="Freeform 1834">
                          <a:extLst/>
                        </wps:cNvPr>
                        <wps:cNvSpPr>
                          <a:spLocks/>
                        </wps:cNvSpPr>
                        <wps:spPr bwMode="auto">
                          <a:xfrm>
                            <a:off x="1782524" y="339138"/>
                            <a:ext cx="109521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1984" name="Freeform 1842">
                          <a:extLst/>
                        </wps:cNvPr>
                        <wps:cNvSpPr>
                          <a:spLocks/>
                        </wps:cNvSpPr>
                        <wps:spPr bwMode="auto">
                          <a:xfrm>
                            <a:off x="1891775" y="339138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1985" name="Freeform 1850">
                          <a:extLst/>
                        </wps:cNvPr>
                        <wps:cNvSpPr>
                          <a:spLocks/>
                        </wps:cNvSpPr>
                        <wps:spPr bwMode="auto">
                          <a:xfrm>
                            <a:off x="2006777" y="339138"/>
                            <a:ext cx="109521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1986" name="Freeform 1866">
                          <a:extLst/>
                        </wps:cNvPr>
                        <wps:cNvSpPr>
                          <a:spLocks/>
                        </wps:cNvSpPr>
                        <wps:spPr bwMode="auto">
                          <a:xfrm>
                            <a:off x="2225279" y="339138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1987" name="Freeform 1874">
                          <a:extLst/>
                        </wps:cNvPr>
                        <wps:cNvSpPr>
                          <a:spLocks/>
                        </wps:cNvSpPr>
                        <wps:spPr bwMode="auto">
                          <a:xfrm>
                            <a:off x="2340281" y="339138"/>
                            <a:ext cx="109521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1988" name="Freeform 1882">
                          <a:extLst/>
                        </wps:cNvPr>
                        <wps:cNvSpPr>
                          <a:spLocks/>
                        </wps:cNvSpPr>
                        <wps:spPr bwMode="auto">
                          <a:xfrm>
                            <a:off x="2449532" y="339138"/>
                            <a:ext cx="109521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1989" name="Freeform 1907">
                          <a:extLst/>
                        </wps:cNvPr>
                        <wps:cNvSpPr>
                          <a:spLocks/>
                        </wps:cNvSpPr>
                        <wps:spPr bwMode="auto">
                          <a:xfrm>
                            <a:off x="2783037" y="339138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1990" name="Freeform 1915">
                          <a:extLst/>
                        </wps:cNvPr>
                        <wps:cNvSpPr>
                          <a:spLocks/>
                        </wps:cNvSpPr>
                        <wps:spPr bwMode="auto">
                          <a:xfrm>
                            <a:off x="2898038" y="339138"/>
                            <a:ext cx="109520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1991" name="Freeform 1923">
                          <a:extLst/>
                        </wps:cNvPr>
                        <wps:cNvSpPr>
                          <a:spLocks/>
                        </wps:cNvSpPr>
                        <wps:spPr bwMode="auto">
                          <a:xfrm>
                            <a:off x="3007290" y="339138"/>
                            <a:ext cx="109520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1992" name="Freeform 1939">
                          <a:extLst/>
                        </wps:cNvPr>
                        <wps:cNvSpPr>
                          <a:spLocks/>
                        </wps:cNvSpPr>
                        <wps:spPr bwMode="auto">
                          <a:xfrm>
                            <a:off x="3231543" y="339138"/>
                            <a:ext cx="109520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1993" name="Freeform 1955">
                          <a:extLst/>
                        </wps:cNvPr>
                        <wps:cNvSpPr>
                          <a:spLocks/>
                        </wps:cNvSpPr>
                        <wps:spPr bwMode="auto">
                          <a:xfrm>
                            <a:off x="3450045" y="339138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1994" name="Freeform 1971">
                          <a:extLst/>
                        </wps:cNvPr>
                        <wps:cNvSpPr>
                          <a:spLocks/>
                        </wps:cNvSpPr>
                        <wps:spPr bwMode="auto">
                          <a:xfrm>
                            <a:off x="3674298" y="339138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1995" name="Freeform 1979">
                          <a:extLst/>
                        </wps:cNvPr>
                        <wps:cNvSpPr>
                          <a:spLocks/>
                        </wps:cNvSpPr>
                        <wps:spPr bwMode="auto">
                          <a:xfrm>
                            <a:off x="3789300" y="339138"/>
                            <a:ext cx="109520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1996" name="Freeform 1995">
                          <a:extLst/>
                        </wps:cNvPr>
                        <wps:cNvSpPr>
                          <a:spLocks/>
                        </wps:cNvSpPr>
                        <wps:spPr bwMode="auto">
                          <a:xfrm>
                            <a:off x="4007803" y="339138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1997" name="Freeform 2011">
                          <a:extLst/>
                        </wps:cNvPr>
                        <wps:cNvSpPr>
                          <a:spLocks/>
                        </wps:cNvSpPr>
                        <wps:spPr bwMode="auto">
                          <a:xfrm>
                            <a:off x="4232056" y="339138"/>
                            <a:ext cx="109520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1998" name="Freeform 2019">
                          <a:extLst/>
                        </wps:cNvPr>
                        <wps:cNvSpPr>
                          <a:spLocks/>
                        </wps:cNvSpPr>
                        <wps:spPr bwMode="auto">
                          <a:xfrm>
                            <a:off x="4341307" y="339138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1999" name="Freeform 1707">
                          <a:extLst/>
                        </wps:cNvPr>
                        <wps:cNvSpPr>
                          <a:spLocks/>
                        </wps:cNvSpPr>
                        <wps:spPr bwMode="auto">
                          <a:xfrm>
                            <a:off x="0" y="448352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000" name="Freeform 1731">
                          <a:extLst/>
                        </wps:cNvPr>
                        <wps:cNvSpPr>
                          <a:spLocks/>
                        </wps:cNvSpPr>
                        <wps:spPr bwMode="auto">
                          <a:xfrm>
                            <a:off x="333505" y="448352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001" name="Freeform 1755">
                          <a:extLst/>
                        </wps:cNvPr>
                        <wps:cNvSpPr>
                          <a:spLocks/>
                        </wps:cNvSpPr>
                        <wps:spPr bwMode="auto">
                          <a:xfrm>
                            <a:off x="667009" y="448352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002" name="Freeform 1779">
                          <a:extLst/>
                        </wps:cNvPr>
                        <wps:cNvSpPr>
                          <a:spLocks/>
                        </wps:cNvSpPr>
                        <wps:spPr bwMode="auto">
                          <a:xfrm>
                            <a:off x="1000513" y="448352"/>
                            <a:ext cx="114283" cy="115831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3"/>
                              <a:gd name="T2" fmla="*/ 72 w 72"/>
                              <a:gd name="T3" fmla="*/ 0 h 73"/>
                              <a:gd name="T4" fmla="*/ 72 w 72"/>
                              <a:gd name="T5" fmla="*/ 73 h 73"/>
                              <a:gd name="T6" fmla="*/ 0 w 72"/>
                              <a:gd name="T7" fmla="*/ 73 h 73"/>
                              <a:gd name="T8" fmla="*/ 0 w 72"/>
                              <a:gd name="T9" fmla="*/ 0 h 73"/>
                              <a:gd name="T10" fmla="*/ 0 w 72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3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003" name="Freeform 1787">
                          <a:extLst/>
                        </wps:cNvPr>
                        <wps:cNvSpPr>
                          <a:spLocks/>
                        </wps:cNvSpPr>
                        <wps:spPr bwMode="auto">
                          <a:xfrm>
                            <a:off x="1115515" y="448352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004" name="Freeform 1795">
                          <a:extLst/>
                        </wps:cNvPr>
                        <wps:cNvSpPr>
                          <a:spLocks/>
                        </wps:cNvSpPr>
                        <wps:spPr bwMode="auto">
                          <a:xfrm>
                            <a:off x="1224766" y="448352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005" name="Freeform 1811">
                          <a:extLst/>
                        </wps:cNvPr>
                        <wps:cNvSpPr>
                          <a:spLocks/>
                        </wps:cNvSpPr>
                        <wps:spPr bwMode="auto">
                          <a:xfrm>
                            <a:off x="1449019" y="448352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006" name="Freeform 1819">
                          <a:extLst/>
                        </wps:cNvPr>
                        <wps:cNvSpPr>
                          <a:spLocks/>
                        </wps:cNvSpPr>
                        <wps:spPr bwMode="auto">
                          <a:xfrm>
                            <a:off x="1558271" y="448352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007" name="Freeform 1827">
                          <a:extLst/>
                        </wps:cNvPr>
                        <wps:cNvSpPr>
                          <a:spLocks/>
                        </wps:cNvSpPr>
                        <wps:spPr bwMode="auto">
                          <a:xfrm>
                            <a:off x="1667522" y="448352"/>
                            <a:ext cx="114283" cy="115831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3"/>
                              <a:gd name="T2" fmla="*/ 72 w 72"/>
                              <a:gd name="T3" fmla="*/ 0 h 73"/>
                              <a:gd name="T4" fmla="*/ 72 w 72"/>
                              <a:gd name="T5" fmla="*/ 73 h 73"/>
                              <a:gd name="T6" fmla="*/ 0 w 72"/>
                              <a:gd name="T7" fmla="*/ 73 h 73"/>
                              <a:gd name="T8" fmla="*/ 0 w 72"/>
                              <a:gd name="T9" fmla="*/ 0 h 73"/>
                              <a:gd name="T10" fmla="*/ 0 w 72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3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008" name="Freeform 1835">
                          <a:extLst/>
                        </wps:cNvPr>
                        <wps:cNvSpPr>
                          <a:spLocks/>
                        </wps:cNvSpPr>
                        <wps:spPr bwMode="auto">
                          <a:xfrm>
                            <a:off x="1782524" y="448352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009" name="Freeform 1843">
                          <a:extLst/>
                        </wps:cNvPr>
                        <wps:cNvSpPr>
                          <a:spLocks/>
                        </wps:cNvSpPr>
                        <wps:spPr bwMode="auto">
                          <a:xfrm>
                            <a:off x="1891775" y="448352"/>
                            <a:ext cx="114283" cy="115831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3"/>
                              <a:gd name="T2" fmla="*/ 72 w 72"/>
                              <a:gd name="T3" fmla="*/ 0 h 73"/>
                              <a:gd name="T4" fmla="*/ 72 w 72"/>
                              <a:gd name="T5" fmla="*/ 73 h 73"/>
                              <a:gd name="T6" fmla="*/ 0 w 72"/>
                              <a:gd name="T7" fmla="*/ 73 h 73"/>
                              <a:gd name="T8" fmla="*/ 0 w 72"/>
                              <a:gd name="T9" fmla="*/ 0 h 73"/>
                              <a:gd name="T10" fmla="*/ 0 w 72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3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010" name="Freeform 1851">
                          <a:extLst/>
                        </wps:cNvPr>
                        <wps:cNvSpPr>
                          <a:spLocks/>
                        </wps:cNvSpPr>
                        <wps:spPr bwMode="auto">
                          <a:xfrm>
                            <a:off x="2006777" y="448352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011" name="Freeform 1883">
                          <a:extLst/>
                        </wps:cNvPr>
                        <wps:cNvSpPr>
                          <a:spLocks/>
                        </wps:cNvSpPr>
                        <wps:spPr bwMode="auto">
                          <a:xfrm>
                            <a:off x="2449532" y="448352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012" name="Freeform 1891">
                          <a:extLst/>
                        </wps:cNvPr>
                        <wps:cNvSpPr>
                          <a:spLocks/>
                        </wps:cNvSpPr>
                        <wps:spPr bwMode="auto">
                          <a:xfrm>
                            <a:off x="2558784" y="448352"/>
                            <a:ext cx="114283" cy="115831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3"/>
                              <a:gd name="T2" fmla="*/ 72 w 72"/>
                              <a:gd name="T3" fmla="*/ 0 h 73"/>
                              <a:gd name="T4" fmla="*/ 72 w 72"/>
                              <a:gd name="T5" fmla="*/ 73 h 73"/>
                              <a:gd name="T6" fmla="*/ 0 w 72"/>
                              <a:gd name="T7" fmla="*/ 73 h 73"/>
                              <a:gd name="T8" fmla="*/ 0 w 72"/>
                              <a:gd name="T9" fmla="*/ 0 h 73"/>
                              <a:gd name="T10" fmla="*/ 0 w 72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3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013" name="Freeform 1916">
                          <a:extLst/>
                        </wps:cNvPr>
                        <wps:cNvSpPr>
                          <a:spLocks/>
                        </wps:cNvSpPr>
                        <wps:spPr bwMode="auto">
                          <a:xfrm>
                            <a:off x="2898038" y="448352"/>
                            <a:ext cx="109520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014" name="Freeform 1924">
                          <a:extLst/>
                        </wps:cNvPr>
                        <wps:cNvSpPr>
                          <a:spLocks/>
                        </wps:cNvSpPr>
                        <wps:spPr bwMode="auto">
                          <a:xfrm>
                            <a:off x="3007290" y="448352"/>
                            <a:ext cx="109520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015" name="Freeform 1932">
                          <a:extLst/>
                        </wps:cNvPr>
                        <wps:cNvSpPr>
                          <a:spLocks/>
                        </wps:cNvSpPr>
                        <wps:spPr bwMode="auto">
                          <a:xfrm>
                            <a:off x="3116541" y="448352"/>
                            <a:ext cx="114283" cy="115831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3"/>
                              <a:gd name="T2" fmla="*/ 72 w 72"/>
                              <a:gd name="T3" fmla="*/ 0 h 73"/>
                              <a:gd name="T4" fmla="*/ 72 w 72"/>
                              <a:gd name="T5" fmla="*/ 73 h 73"/>
                              <a:gd name="T6" fmla="*/ 0 w 72"/>
                              <a:gd name="T7" fmla="*/ 73 h 73"/>
                              <a:gd name="T8" fmla="*/ 0 w 72"/>
                              <a:gd name="T9" fmla="*/ 0 h 73"/>
                              <a:gd name="T10" fmla="*/ 0 w 72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3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016" name="Freeform 1948">
                          <a:extLst/>
                        </wps:cNvPr>
                        <wps:cNvSpPr>
                          <a:spLocks/>
                        </wps:cNvSpPr>
                        <wps:spPr bwMode="auto">
                          <a:xfrm>
                            <a:off x="3340793" y="448352"/>
                            <a:ext cx="109520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017" name="Freeform 1956">
                          <a:extLst/>
                        </wps:cNvPr>
                        <wps:cNvSpPr>
                          <a:spLocks/>
                        </wps:cNvSpPr>
                        <wps:spPr bwMode="auto">
                          <a:xfrm>
                            <a:off x="3450045" y="448352"/>
                            <a:ext cx="114283" cy="115831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3"/>
                              <a:gd name="T2" fmla="*/ 72 w 72"/>
                              <a:gd name="T3" fmla="*/ 0 h 73"/>
                              <a:gd name="T4" fmla="*/ 72 w 72"/>
                              <a:gd name="T5" fmla="*/ 73 h 73"/>
                              <a:gd name="T6" fmla="*/ 0 w 72"/>
                              <a:gd name="T7" fmla="*/ 73 h 73"/>
                              <a:gd name="T8" fmla="*/ 0 w 72"/>
                              <a:gd name="T9" fmla="*/ 0 h 73"/>
                              <a:gd name="T10" fmla="*/ 0 w 72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3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018" name="Freeform 1964">
                          <a:extLst/>
                        </wps:cNvPr>
                        <wps:cNvSpPr>
                          <a:spLocks/>
                        </wps:cNvSpPr>
                        <wps:spPr bwMode="auto">
                          <a:xfrm>
                            <a:off x="3565047" y="448352"/>
                            <a:ext cx="109520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019" name="Freeform 1980">
                          <a:extLst/>
                        </wps:cNvPr>
                        <wps:cNvSpPr>
                          <a:spLocks/>
                        </wps:cNvSpPr>
                        <wps:spPr bwMode="auto">
                          <a:xfrm>
                            <a:off x="3789300" y="448352"/>
                            <a:ext cx="109520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020" name="Freeform 1988">
                          <a:extLst/>
                        </wps:cNvPr>
                        <wps:cNvSpPr>
                          <a:spLocks/>
                        </wps:cNvSpPr>
                        <wps:spPr bwMode="auto">
                          <a:xfrm>
                            <a:off x="3898551" y="448352"/>
                            <a:ext cx="109520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021" name="Freeform 1996">
                          <a:extLst/>
                        </wps:cNvPr>
                        <wps:cNvSpPr>
                          <a:spLocks/>
                        </wps:cNvSpPr>
                        <wps:spPr bwMode="auto">
                          <a:xfrm>
                            <a:off x="4007803" y="448352"/>
                            <a:ext cx="114283" cy="115831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3"/>
                              <a:gd name="T2" fmla="*/ 72 w 72"/>
                              <a:gd name="T3" fmla="*/ 0 h 73"/>
                              <a:gd name="T4" fmla="*/ 72 w 72"/>
                              <a:gd name="T5" fmla="*/ 73 h 73"/>
                              <a:gd name="T6" fmla="*/ 0 w 72"/>
                              <a:gd name="T7" fmla="*/ 73 h 73"/>
                              <a:gd name="T8" fmla="*/ 0 w 72"/>
                              <a:gd name="T9" fmla="*/ 0 h 73"/>
                              <a:gd name="T10" fmla="*/ 0 w 72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3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022" name="Freeform 2004">
                          <a:extLst/>
                        </wps:cNvPr>
                        <wps:cNvSpPr>
                          <a:spLocks/>
                        </wps:cNvSpPr>
                        <wps:spPr bwMode="auto">
                          <a:xfrm>
                            <a:off x="4122804" y="448352"/>
                            <a:ext cx="109520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023" name="Freeform 2012">
                          <a:extLst/>
                        </wps:cNvPr>
                        <wps:cNvSpPr>
                          <a:spLocks/>
                        </wps:cNvSpPr>
                        <wps:spPr bwMode="auto">
                          <a:xfrm>
                            <a:off x="4232056" y="448352"/>
                            <a:ext cx="109520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024" name="Freeform 1716">
                          <a:extLst/>
                        </wps:cNvPr>
                        <wps:cNvSpPr>
                          <a:spLocks/>
                        </wps:cNvSpPr>
                        <wps:spPr bwMode="auto">
                          <a:xfrm>
                            <a:off x="109251" y="563315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025" name="Freeform 1724">
                          <a:extLst/>
                        </wps:cNvPr>
                        <wps:cNvSpPr>
                          <a:spLocks/>
                        </wps:cNvSpPr>
                        <wps:spPr bwMode="auto">
                          <a:xfrm>
                            <a:off x="224253" y="563315"/>
                            <a:ext cx="109521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026" name="Freeform 1764">
                          <a:extLst/>
                        </wps:cNvPr>
                        <wps:cNvSpPr>
                          <a:spLocks/>
                        </wps:cNvSpPr>
                        <wps:spPr bwMode="auto">
                          <a:xfrm>
                            <a:off x="776261" y="563315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027" name="Freeform 1772">
                          <a:extLst/>
                        </wps:cNvPr>
                        <wps:cNvSpPr>
                          <a:spLocks/>
                        </wps:cNvSpPr>
                        <wps:spPr bwMode="auto">
                          <a:xfrm>
                            <a:off x="891262" y="563315"/>
                            <a:ext cx="109521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028" name="Freeform 1796">
                          <a:extLst/>
                        </wps:cNvPr>
                        <wps:cNvSpPr>
                          <a:spLocks/>
                        </wps:cNvSpPr>
                        <wps:spPr bwMode="auto">
                          <a:xfrm>
                            <a:off x="1224766" y="563315"/>
                            <a:ext cx="109521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029" name="Freeform 1804">
                          <a:extLst/>
                        </wps:cNvPr>
                        <wps:cNvSpPr>
                          <a:spLocks/>
                        </wps:cNvSpPr>
                        <wps:spPr bwMode="auto">
                          <a:xfrm>
                            <a:off x="1334018" y="563315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030" name="Freeform 1812">
                          <a:extLst/>
                        </wps:cNvPr>
                        <wps:cNvSpPr>
                          <a:spLocks/>
                        </wps:cNvSpPr>
                        <wps:spPr bwMode="auto">
                          <a:xfrm>
                            <a:off x="1449019" y="563315"/>
                            <a:ext cx="109521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031" name="Freeform 1828">
                          <a:extLst/>
                        </wps:cNvPr>
                        <wps:cNvSpPr>
                          <a:spLocks/>
                        </wps:cNvSpPr>
                        <wps:spPr bwMode="auto">
                          <a:xfrm>
                            <a:off x="1667522" y="563315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032" name="Freeform 1836">
                          <a:extLst/>
                        </wps:cNvPr>
                        <wps:cNvSpPr>
                          <a:spLocks/>
                        </wps:cNvSpPr>
                        <wps:spPr bwMode="auto">
                          <a:xfrm>
                            <a:off x="1782524" y="563315"/>
                            <a:ext cx="109521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033" name="Freeform 1844">
                          <a:extLst/>
                        </wps:cNvPr>
                        <wps:cNvSpPr>
                          <a:spLocks/>
                        </wps:cNvSpPr>
                        <wps:spPr bwMode="auto">
                          <a:xfrm>
                            <a:off x="1891775" y="563315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034" name="Freeform 1868">
                          <a:extLst/>
                        </wps:cNvPr>
                        <wps:cNvSpPr>
                          <a:spLocks/>
                        </wps:cNvSpPr>
                        <wps:spPr bwMode="auto">
                          <a:xfrm>
                            <a:off x="2225279" y="563315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035" name="Freeform 1892">
                          <a:extLst/>
                        </wps:cNvPr>
                        <wps:cNvSpPr>
                          <a:spLocks/>
                        </wps:cNvSpPr>
                        <wps:spPr bwMode="auto">
                          <a:xfrm>
                            <a:off x="2558784" y="563315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036" name="Freeform 1900">
                          <a:extLst/>
                        </wps:cNvPr>
                        <wps:cNvSpPr>
                          <a:spLocks/>
                        </wps:cNvSpPr>
                        <wps:spPr bwMode="auto">
                          <a:xfrm>
                            <a:off x="2673785" y="563315"/>
                            <a:ext cx="109521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037" name="Freeform 1909">
                          <a:extLst/>
                        </wps:cNvPr>
                        <wps:cNvSpPr>
                          <a:spLocks/>
                        </wps:cNvSpPr>
                        <wps:spPr bwMode="auto">
                          <a:xfrm>
                            <a:off x="2783037" y="563315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038" name="Freeform 1917">
                          <a:extLst/>
                        </wps:cNvPr>
                        <wps:cNvSpPr>
                          <a:spLocks/>
                        </wps:cNvSpPr>
                        <wps:spPr bwMode="auto">
                          <a:xfrm>
                            <a:off x="2898038" y="563315"/>
                            <a:ext cx="109520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039" name="Freeform 1925">
                          <a:extLst/>
                        </wps:cNvPr>
                        <wps:cNvSpPr>
                          <a:spLocks/>
                        </wps:cNvSpPr>
                        <wps:spPr bwMode="auto">
                          <a:xfrm>
                            <a:off x="3007290" y="563315"/>
                            <a:ext cx="109520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040" name="Freeform 1933">
                          <a:extLst/>
                        </wps:cNvPr>
                        <wps:cNvSpPr>
                          <a:spLocks/>
                        </wps:cNvSpPr>
                        <wps:spPr bwMode="auto">
                          <a:xfrm>
                            <a:off x="3116541" y="563315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041" name="Freeform 1941">
                          <a:extLst/>
                        </wps:cNvPr>
                        <wps:cNvSpPr>
                          <a:spLocks/>
                        </wps:cNvSpPr>
                        <wps:spPr bwMode="auto">
                          <a:xfrm>
                            <a:off x="3231543" y="563315"/>
                            <a:ext cx="109520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042" name="Freeform 1949">
                          <a:extLst/>
                        </wps:cNvPr>
                        <wps:cNvSpPr>
                          <a:spLocks/>
                        </wps:cNvSpPr>
                        <wps:spPr bwMode="auto">
                          <a:xfrm>
                            <a:off x="3340793" y="563315"/>
                            <a:ext cx="109520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043" name="Freeform 1957">
                          <a:extLst/>
                        </wps:cNvPr>
                        <wps:cNvSpPr>
                          <a:spLocks/>
                        </wps:cNvSpPr>
                        <wps:spPr bwMode="auto">
                          <a:xfrm>
                            <a:off x="3450045" y="563315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044" name="Freeform 1989">
                          <a:extLst/>
                        </wps:cNvPr>
                        <wps:cNvSpPr>
                          <a:spLocks/>
                        </wps:cNvSpPr>
                        <wps:spPr bwMode="auto">
                          <a:xfrm>
                            <a:off x="3898551" y="563315"/>
                            <a:ext cx="109520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045" name="Freeform 2005">
                          <a:extLst/>
                        </wps:cNvPr>
                        <wps:cNvSpPr>
                          <a:spLocks/>
                        </wps:cNvSpPr>
                        <wps:spPr bwMode="auto">
                          <a:xfrm>
                            <a:off x="4122804" y="563315"/>
                            <a:ext cx="109520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046" name="Freeform 1877">
                          <a:extLst/>
                        </wps:cNvPr>
                        <wps:cNvSpPr>
                          <a:spLocks/>
                        </wps:cNvSpPr>
                        <wps:spPr bwMode="auto">
                          <a:xfrm>
                            <a:off x="2340281" y="563315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047" name="Freeform 1717">
                          <a:extLst/>
                        </wps:cNvPr>
                        <wps:cNvSpPr>
                          <a:spLocks/>
                        </wps:cNvSpPr>
                        <wps:spPr bwMode="auto">
                          <a:xfrm>
                            <a:off x="109251" y="672529"/>
                            <a:ext cx="114283" cy="115831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3"/>
                              <a:gd name="T2" fmla="*/ 72 w 72"/>
                              <a:gd name="T3" fmla="*/ 0 h 73"/>
                              <a:gd name="T4" fmla="*/ 72 w 72"/>
                              <a:gd name="T5" fmla="*/ 73 h 73"/>
                              <a:gd name="T6" fmla="*/ 0 w 72"/>
                              <a:gd name="T7" fmla="*/ 73 h 73"/>
                              <a:gd name="T8" fmla="*/ 0 w 72"/>
                              <a:gd name="T9" fmla="*/ 0 h 73"/>
                              <a:gd name="T10" fmla="*/ 0 w 72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3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048" name="Freeform 1725">
                          <a:extLst/>
                        </wps:cNvPr>
                        <wps:cNvSpPr>
                          <a:spLocks/>
                        </wps:cNvSpPr>
                        <wps:spPr bwMode="auto">
                          <a:xfrm>
                            <a:off x="224253" y="672529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049" name="Freeform 1733">
                          <a:extLst/>
                        </wps:cNvPr>
                        <wps:cNvSpPr>
                          <a:spLocks/>
                        </wps:cNvSpPr>
                        <wps:spPr bwMode="auto">
                          <a:xfrm>
                            <a:off x="333505" y="672529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050" name="Freeform 1757">
                          <a:extLst/>
                        </wps:cNvPr>
                        <wps:cNvSpPr>
                          <a:spLocks/>
                        </wps:cNvSpPr>
                        <wps:spPr bwMode="auto">
                          <a:xfrm>
                            <a:off x="667009" y="672529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051" name="Freeform 1765">
                          <a:extLst/>
                        </wps:cNvPr>
                        <wps:cNvSpPr>
                          <a:spLocks/>
                        </wps:cNvSpPr>
                        <wps:spPr bwMode="auto">
                          <a:xfrm>
                            <a:off x="776261" y="672529"/>
                            <a:ext cx="114283" cy="115831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3"/>
                              <a:gd name="T2" fmla="*/ 72 w 72"/>
                              <a:gd name="T3" fmla="*/ 0 h 73"/>
                              <a:gd name="T4" fmla="*/ 72 w 72"/>
                              <a:gd name="T5" fmla="*/ 73 h 73"/>
                              <a:gd name="T6" fmla="*/ 0 w 72"/>
                              <a:gd name="T7" fmla="*/ 73 h 73"/>
                              <a:gd name="T8" fmla="*/ 0 w 72"/>
                              <a:gd name="T9" fmla="*/ 0 h 73"/>
                              <a:gd name="T10" fmla="*/ 0 w 72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3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052" name="Freeform 1773">
                          <a:extLst/>
                        </wps:cNvPr>
                        <wps:cNvSpPr>
                          <a:spLocks/>
                        </wps:cNvSpPr>
                        <wps:spPr bwMode="auto">
                          <a:xfrm>
                            <a:off x="891262" y="672529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053" name="Freeform 1781">
                          <a:extLst/>
                        </wps:cNvPr>
                        <wps:cNvSpPr>
                          <a:spLocks/>
                        </wps:cNvSpPr>
                        <wps:spPr bwMode="auto">
                          <a:xfrm>
                            <a:off x="1000513" y="672529"/>
                            <a:ext cx="114283" cy="115831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3"/>
                              <a:gd name="T2" fmla="*/ 72 w 72"/>
                              <a:gd name="T3" fmla="*/ 0 h 73"/>
                              <a:gd name="T4" fmla="*/ 72 w 72"/>
                              <a:gd name="T5" fmla="*/ 73 h 73"/>
                              <a:gd name="T6" fmla="*/ 0 w 72"/>
                              <a:gd name="T7" fmla="*/ 73 h 73"/>
                              <a:gd name="T8" fmla="*/ 0 w 72"/>
                              <a:gd name="T9" fmla="*/ 0 h 73"/>
                              <a:gd name="T10" fmla="*/ 0 w 72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3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054" name="Freeform 1789">
                          <a:extLst/>
                        </wps:cNvPr>
                        <wps:cNvSpPr>
                          <a:spLocks/>
                        </wps:cNvSpPr>
                        <wps:spPr bwMode="auto">
                          <a:xfrm>
                            <a:off x="1115515" y="672529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055" name="Freeform 1797">
                          <a:extLst/>
                        </wps:cNvPr>
                        <wps:cNvSpPr>
                          <a:spLocks/>
                        </wps:cNvSpPr>
                        <wps:spPr bwMode="auto">
                          <a:xfrm>
                            <a:off x="1224766" y="672529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056" name="Freeform 1805">
                          <a:extLst/>
                        </wps:cNvPr>
                        <wps:cNvSpPr>
                          <a:spLocks/>
                        </wps:cNvSpPr>
                        <wps:spPr bwMode="auto">
                          <a:xfrm>
                            <a:off x="1334018" y="672529"/>
                            <a:ext cx="114283" cy="115831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3"/>
                              <a:gd name="T2" fmla="*/ 72 w 72"/>
                              <a:gd name="T3" fmla="*/ 0 h 73"/>
                              <a:gd name="T4" fmla="*/ 72 w 72"/>
                              <a:gd name="T5" fmla="*/ 73 h 73"/>
                              <a:gd name="T6" fmla="*/ 0 w 72"/>
                              <a:gd name="T7" fmla="*/ 73 h 73"/>
                              <a:gd name="T8" fmla="*/ 0 w 72"/>
                              <a:gd name="T9" fmla="*/ 0 h 73"/>
                              <a:gd name="T10" fmla="*/ 0 w 72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3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057" name="Freeform 1813">
                          <a:extLst/>
                        </wps:cNvPr>
                        <wps:cNvSpPr>
                          <a:spLocks/>
                        </wps:cNvSpPr>
                        <wps:spPr bwMode="auto">
                          <a:xfrm>
                            <a:off x="1449019" y="672529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058" name="Freeform 1829">
                          <a:extLst/>
                        </wps:cNvPr>
                        <wps:cNvSpPr>
                          <a:spLocks/>
                        </wps:cNvSpPr>
                        <wps:spPr bwMode="auto">
                          <a:xfrm>
                            <a:off x="1667522" y="672529"/>
                            <a:ext cx="114283" cy="115831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3"/>
                              <a:gd name="T2" fmla="*/ 72 w 72"/>
                              <a:gd name="T3" fmla="*/ 0 h 73"/>
                              <a:gd name="T4" fmla="*/ 72 w 72"/>
                              <a:gd name="T5" fmla="*/ 73 h 73"/>
                              <a:gd name="T6" fmla="*/ 0 w 72"/>
                              <a:gd name="T7" fmla="*/ 73 h 73"/>
                              <a:gd name="T8" fmla="*/ 0 w 72"/>
                              <a:gd name="T9" fmla="*/ 0 h 73"/>
                              <a:gd name="T10" fmla="*/ 0 w 72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3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059" name="Freeform 1837">
                          <a:extLst/>
                        </wps:cNvPr>
                        <wps:cNvSpPr>
                          <a:spLocks/>
                        </wps:cNvSpPr>
                        <wps:spPr bwMode="auto">
                          <a:xfrm>
                            <a:off x="1782524" y="672529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060" name="Freeform 1845">
                          <a:extLst/>
                        </wps:cNvPr>
                        <wps:cNvSpPr>
                          <a:spLocks/>
                        </wps:cNvSpPr>
                        <wps:spPr bwMode="auto">
                          <a:xfrm>
                            <a:off x="1891775" y="672529"/>
                            <a:ext cx="114283" cy="115831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3"/>
                              <a:gd name="T2" fmla="*/ 72 w 72"/>
                              <a:gd name="T3" fmla="*/ 0 h 73"/>
                              <a:gd name="T4" fmla="*/ 72 w 72"/>
                              <a:gd name="T5" fmla="*/ 73 h 73"/>
                              <a:gd name="T6" fmla="*/ 0 w 72"/>
                              <a:gd name="T7" fmla="*/ 73 h 73"/>
                              <a:gd name="T8" fmla="*/ 0 w 72"/>
                              <a:gd name="T9" fmla="*/ 0 h 73"/>
                              <a:gd name="T10" fmla="*/ 0 w 72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3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061" name="Freeform 1853">
                          <a:extLst/>
                        </wps:cNvPr>
                        <wps:cNvSpPr>
                          <a:spLocks/>
                        </wps:cNvSpPr>
                        <wps:spPr bwMode="auto">
                          <a:xfrm>
                            <a:off x="2006777" y="672529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062" name="Freeform 1869">
                          <a:extLst/>
                        </wps:cNvPr>
                        <wps:cNvSpPr>
                          <a:spLocks/>
                        </wps:cNvSpPr>
                        <wps:spPr bwMode="auto">
                          <a:xfrm>
                            <a:off x="2225279" y="672529"/>
                            <a:ext cx="114283" cy="115831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3"/>
                              <a:gd name="T2" fmla="*/ 72 w 72"/>
                              <a:gd name="T3" fmla="*/ 0 h 73"/>
                              <a:gd name="T4" fmla="*/ 72 w 72"/>
                              <a:gd name="T5" fmla="*/ 73 h 73"/>
                              <a:gd name="T6" fmla="*/ 0 w 72"/>
                              <a:gd name="T7" fmla="*/ 73 h 73"/>
                              <a:gd name="T8" fmla="*/ 0 w 72"/>
                              <a:gd name="T9" fmla="*/ 0 h 73"/>
                              <a:gd name="T10" fmla="*/ 0 w 72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3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063" name="Freeform 1877">
                          <a:extLst/>
                        </wps:cNvPr>
                        <wps:cNvSpPr>
                          <a:spLocks/>
                        </wps:cNvSpPr>
                        <wps:spPr bwMode="auto">
                          <a:xfrm>
                            <a:off x="2340281" y="672529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064" name="Freeform 1885">
                          <a:extLst/>
                        </wps:cNvPr>
                        <wps:cNvSpPr>
                          <a:spLocks/>
                        </wps:cNvSpPr>
                        <wps:spPr bwMode="auto">
                          <a:xfrm>
                            <a:off x="2449532" y="672529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065" name="Freeform 1901">
                          <a:extLst/>
                        </wps:cNvPr>
                        <wps:cNvSpPr>
                          <a:spLocks/>
                        </wps:cNvSpPr>
                        <wps:spPr bwMode="auto">
                          <a:xfrm>
                            <a:off x="2673785" y="672529"/>
                            <a:ext cx="109521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066" name="Freeform 1910">
                          <a:extLst/>
                        </wps:cNvPr>
                        <wps:cNvSpPr>
                          <a:spLocks/>
                        </wps:cNvSpPr>
                        <wps:spPr bwMode="auto">
                          <a:xfrm>
                            <a:off x="2783037" y="672529"/>
                            <a:ext cx="114283" cy="115831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3"/>
                              <a:gd name="T2" fmla="*/ 72 w 72"/>
                              <a:gd name="T3" fmla="*/ 0 h 73"/>
                              <a:gd name="T4" fmla="*/ 72 w 72"/>
                              <a:gd name="T5" fmla="*/ 73 h 73"/>
                              <a:gd name="T6" fmla="*/ 0 w 72"/>
                              <a:gd name="T7" fmla="*/ 73 h 73"/>
                              <a:gd name="T8" fmla="*/ 0 w 72"/>
                              <a:gd name="T9" fmla="*/ 0 h 73"/>
                              <a:gd name="T10" fmla="*/ 0 w 72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3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067" name="Freeform 1926">
                          <a:extLst/>
                        </wps:cNvPr>
                        <wps:cNvSpPr>
                          <a:spLocks/>
                        </wps:cNvSpPr>
                        <wps:spPr bwMode="auto">
                          <a:xfrm>
                            <a:off x="3007290" y="672529"/>
                            <a:ext cx="109520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068" name="Freeform 1950">
                          <a:extLst/>
                        </wps:cNvPr>
                        <wps:cNvSpPr>
                          <a:spLocks/>
                        </wps:cNvSpPr>
                        <wps:spPr bwMode="auto">
                          <a:xfrm>
                            <a:off x="3340793" y="672529"/>
                            <a:ext cx="109520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069" name="Freeform 1966">
                          <a:extLst/>
                        </wps:cNvPr>
                        <wps:cNvSpPr>
                          <a:spLocks/>
                        </wps:cNvSpPr>
                        <wps:spPr bwMode="auto">
                          <a:xfrm>
                            <a:off x="3565047" y="672529"/>
                            <a:ext cx="109520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070" name="Freeform 1982">
                          <a:extLst/>
                        </wps:cNvPr>
                        <wps:cNvSpPr>
                          <a:spLocks/>
                        </wps:cNvSpPr>
                        <wps:spPr bwMode="auto">
                          <a:xfrm>
                            <a:off x="3789300" y="672529"/>
                            <a:ext cx="109520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071" name="Freeform 2006">
                          <a:extLst/>
                        </wps:cNvPr>
                        <wps:cNvSpPr>
                          <a:spLocks/>
                        </wps:cNvSpPr>
                        <wps:spPr bwMode="auto">
                          <a:xfrm>
                            <a:off x="4122804" y="672529"/>
                            <a:ext cx="109520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072" name="Freeform 2014">
                          <a:extLst/>
                        </wps:cNvPr>
                        <wps:cNvSpPr>
                          <a:spLocks/>
                        </wps:cNvSpPr>
                        <wps:spPr bwMode="auto">
                          <a:xfrm>
                            <a:off x="4232056" y="672529"/>
                            <a:ext cx="109520" cy="115831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3"/>
                              <a:gd name="T2" fmla="*/ 69 w 69"/>
                              <a:gd name="T3" fmla="*/ 0 h 73"/>
                              <a:gd name="T4" fmla="*/ 69 w 69"/>
                              <a:gd name="T5" fmla="*/ 73 h 73"/>
                              <a:gd name="T6" fmla="*/ 0 w 69"/>
                              <a:gd name="T7" fmla="*/ 73 h 73"/>
                              <a:gd name="T8" fmla="*/ 0 w 69"/>
                              <a:gd name="T9" fmla="*/ 0 h 73"/>
                              <a:gd name="T10" fmla="*/ 0 w 69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3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073" name="Freeform 1742">
                          <a:extLst/>
                        </wps:cNvPr>
                        <wps:cNvSpPr>
                          <a:spLocks/>
                        </wps:cNvSpPr>
                        <wps:spPr bwMode="auto">
                          <a:xfrm>
                            <a:off x="442756" y="790484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074" name="Freeform 1750">
                          <a:extLst/>
                        </wps:cNvPr>
                        <wps:cNvSpPr>
                          <a:spLocks/>
                        </wps:cNvSpPr>
                        <wps:spPr bwMode="auto">
                          <a:xfrm>
                            <a:off x="557758" y="790484"/>
                            <a:ext cx="109521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075" name="Freeform 1782">
                          <a:extLst/>
                        </wps:cNvPr>
                        <wps:cNvSpPr>
                          <a:spLocks/>
                        </wps:cNvSpPr>
                        <wps:spPr bwMode="auto">
                          <a:xfrm>
                            <a:off x="1000513" y="790484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076" name="Freeform 1790">
                          <a:extLst/>
                        </wps:cNvPr>
                        <wps:cNvSpPr>
                          <a:spLocks/>
                        </wps:cNvSpPr>
                        <wps:spPr bwMode="auto">
                          <a:xfrm>
                            <a:off x="1115515" y="790484"/>
                            <a:ext cx="109521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077" name="Freeform 1846">
                          <a:extLst/>
                        </wps:cNvPr>
                        <wps:cNvSpPr>
                          <a:spLocks/>
                        </wps:cNvSpPr>
                        <wps:spPr bwMode="auto">
                          <a:xfrm>
                            <a:off x="1891775" y="790484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078" name="Freeform 1878">
                          <a:extLst/>
                        </wps:cNvPr>
                        <wps:cNvSpPr>
                          <a:spLocks/>
                        </wps:cNvSpPr>
                        <wps:spPr bwMode="auto">
                          <a:xfrm>
                            <a:off x="2340281" y="790484"/>
                            <a:ext cx="109521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079" name="Freeform 1943">
                          <a:extLst/>
                        </wps:cNvPr>
                        <wps:cNvSpPr>
                          <a:spLocks/>
                        </wps:cNvSpPr>
                        <wps:spPr bwMode="auto">
                          <a:xfrm>
                            <a:off x="3231543" y="790484"/>
                            <a:ext cx="109520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080" name="Freeform 1967">
                          <a:extLst/>
                        </wps:cNvPr>
                        <wps:cNvSpPr>
                          <a:spLocks/>
                        </wps:cNvSpPr>
                        <wps:spPr bwMode="auto">
                          <a:xfrm>
                            <a:off x="3565047" y="790484"/>
                            <a:ext cx="109520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081" name="Freeform 1991">
                          <a:extLst/>
                        </wps:cNvPr>
                        <wps:cNvSpPr>
                          <a:spLocks/>
                        </wps:cNvSpPr>
                        <wps:spPr bwMode="auto">
                          <a:xfrm>
                            <a:off x="3898551" y="793238"/>
                            <a:ext cx="109520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082" name="Freeform 1743">
                          <a:extLst/>
                        </wps:cNvPr>
                        <wps:cNvSpPr>
                          <a:spLocks/>
                        </wps:cNvSpPr>
                        <wps:spPr bwMode="auto">
                          <a:xfrm>
                            <a:off x="442756" y="901668"/>
                            <a:ext cx="114283" cy="111070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0"/>
                              <a:gd name="T2" fmla="*/ 72 w 72"/>
                              <a:gd name="T3" fmla="*/ 0 h 70"/>
                              <a:gd name="T4" fmla="*/ 72 w 72"/>
                              <a:gd name="T5" fmla="*/ 70 h 70"/>
                              <a:gd name="T6" fmla="*/ 0 w 72"/>
                              <a:gd name="T7" fmla="*/ 70 h 70"/>
                              <a:gd name="T8" fmla="*/ 0 w 72"/>
                              <a:gd name="T9" fmla="*/ 0 h 70"/>
                              <a:gd name="T10" fmla="*/ 0 w 72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0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083" name="Freeform 1751">
                          <a:extLst/>
                        </wps:cNvPr>
                        <wps:cNvSpPr>
                          <a:spLocks/>
                        </wps:cNvSpPr>
                        <wps:spPr bwMode="auto">
                          <a:xfrm>
                            <a:off x="557758" y="901668"/>
                            <a:ext cx="109521" cy="111070"/>
                          </a:xfrm>
                          <a:custGeom>
                            <a:avLst/>
                            <a:gdLst>
                              <a:gd name="T0" fmla="*/ 0 w 69"/>
                              <a:gd name="T1" fmla="*/ 0 h 70"/>
                              <a:gd name="T2" fmla="*/ 69 w 69"/>
                              <a:gd name="T3" fmla="*/ 0 h 70"/>
                              <a:gd name="T4" fmla="*/ 69 w 69"/>
                              <a:gd name="T5" fmla="*/ 70 h 70"/>
                              <a:gd name="T6" fmla="*/ 0 w 69"/>
                              <a:gd name="T7" fmla="*/ 70 h 70"/>
                              <a:gd name="T8" fmla="*/ 0 w 69"/>
                              <a:gd name="T9" fmla="*/ 0 h 70"/>
                              <a:gd name="T10" fmla="*/ 0 w 69"/>
                              <a:gd name="T11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69" h="70">
                                <a:moveTo>
                                  <a:pt x="0" y="0"/>
                                </a:moveTo>
                                <a:lnTo>
                                  <a:pt x="69" y="0"/>
                                </a:lnTo>
                                <a:lnTo>
                                  <a:pt x="69" y="70"/>
                                </a:lnTo>
                                <a:lnTo>
                                  <a:pt x="0" y="70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084" name="Freeform 1867">
                          <a:extLst/>
                        </wps:cNvPr>
                        <wps:cNvSpPr>
                          <a:spLocks/>
                        </wps:cNvSpPr>
                        <wps:spPr bwMode="auto">
                          <a:xfrm>
                            <a:off x="2116297" y="448352"/>
                            <a:ext cx="114283" cy="115831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3"/>
                              <a:gd name="T2" fmla="*/ 72 w 72"/>
                              <a:gd name="T3" fmla="*/ 0 h 73"/>
                              <a:gd name="T4" fmla="*/ 72 w 72"/>
                              <a:gd name="T5" fmla="*/ 73 h 73"/>
                              <a:gd name="T6" fmla="*/ 0 w 72"/>
                              <a:gd name="T7" fmla="*/ 73 h 73"/>
                              <a:gd name="T8" fmla="*/ 0 w 72"/>
                              <a:gd name="T9" fmla="*/ 0 h 73"/>
                              <a:gd name="T10" fmla="*/ 0 w 72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3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085" name="Freeform 1867">
                          <a:extLst/>
                        </wps:cNvPr>
                        <wps:cNvSpPr>
                          <a:spLocks/>
                        </wps:cNvSpPr>
                        <wps:spPr bwMode="auto">
                          <a:xfrm>
                            <a:off x="2225279" y="448352"/>
                            <a:ext cx="114283" cy="115831"/>
                          </a:xfrm>
                          <a:custGeom>
                            <a:avLst/>
                            <a:gdLst>
                              <a:gd name="T0" fmla="*/ 0 w 72"/>
                              <a:gd name="T1" fmla="*/ 0 h 73"/>
                              <a:gd name="T2" fmla="*/ 72 w 72"/>
                              <a:gd name="T3" fmla="*/ 0 h 73"/>
                              <a:gd name="T4" fmla="*/ 72 w 72"/>
                              <a:gd name="T5" fmla="*/ 73 h 73"/>
                              <a:gd name="T6" fmla="*/ 0 w 72"/>
                              <a:gd name="T7" fmla="*/ 73 h 73"/>
                              <a:gd name="T8" fmla="*/ 0 w 72"/>
                              <a:gd name="T9" fmla="*/ 0 h 73"/>
                              <a:gd name="T10" fmla="*/ 0 w 72"/>
                              <a:gd name="T11" fmla="*/ 0 h 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2" h="73">
                                <a:moveTo>
                                  <a:pt x="0" y="0"/>
                                </a:moveTo>
                                <a:lnTo>
                                  <a:pt x="72" y="0"/>
                                </a:lnTo>
                                <a:lnTo>
                                  <a:pt x="72" y="73"/>
                                </a:lnTo>
                                <a:lnTo>
                                  <a:pt x="0" y="73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 w="9525" cap="flat">
                            <a:solidFill>
                              <a:schemeClr val="bg1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</wpg:grpSp>
                  </wpg:wgp>
                </a:graphicData>
              </a:graphic>
              <wp14:sizeRelH relativeFrom="page">
                <wp14:pctWidth>101000</wp14:pctWidth>
              </wp14:sizeRelH>
              <wp14:sizeRelV relativeFrom="page">
                <wp14:pctHeight>101000</wp14:pctHeight>
              </wp14:sizeRelV>
            </wp:anchor>
          </w:drawing>
        </mc:Choice>
        <mc:Fallback xmlns:w16se="http://schemas.microsoft.com/office/word/2015/wordml/symex" xmlns:cx="http://schemas.microsoft.com/office/drawing/2014/chartex">
          <w:pict>
            <v:group w14:anchorId="2C2785AB" id="Group 1918" o:spid="_x0000_s1194" alt="Background design images" style="position:absolute;margin-left:0;margin-top:0;width:612.05pt;height:792.55pt;z-index:251676672;mso-width-percent:1010;mso-height-percent:1010;mso-position-horizontal-relative:page;mso-position-vertical-relative:page;mso-width-percent:1010;mso-height-percent:1010" coordsize="77733,10065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">
              <v:group id="Group 1024" o:spid="_x0000_s1195" style="position:absolute;width:4572;height:35623" coordsize="4572,356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">
                <v:rect id="Rectangle 1920" o:spid="_x0000_s1196" style="position:absolute;top:12700;width:4572;height:229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" fillcolor="#dec18c [3208]" stroked="f"/>
                <v:rect id="Rectangle 1921" o:spid="_x0000_s1197" style="position:absolute;top:1047;width:4572;height:122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" fillcolor="#ad8082 [3207]" stroked="f"/>
                <v:rect id="Rectangle 1922" o:spid="_x0000_s1198" style="position:absolute;width:4572;height:122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" fillcolor="#79a8a4 [3205]" stroked="f"/>
              </v:group>
              <v:rect id="Rectangle 1923" o:spid="_x0000_s1199" style="position:absolute;top:93795;width:48244;height:6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" fillcolor="#dec18c [3208]" stroked="f"/>
              <v:rect id="Rectangle 1924" o:spid="_x0000_s1200" style="position:absolute;left:31242;top:93795;width:46450;height:68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" fillcolor="#ad8082 [3207]" stroked="f"/>
              <v:rect id="Rectangle 1925" o:spid="_x0000_s1201" style="position:absolute;left:33181;top:93795;width:44549;height:68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" fillcolor="#79a8a4 [3205]" stroked="f">
                <v:textbox>
                  <w:txbxContent>
                    <w:p w:rsidR="00691944" w:rsidRDefault="00691944" w:rsidP="00691944">
                      <w:pPr>
                        <w:pStyle w:val="NormalWeb"/>
                        <w:spacing w:before="0" w:beforeAutospacing="0" w:after="0" w:afterAutospacing="0"/>
                        <w:rPr>
                          <w:sz w:val="24"/>
                        </w:rPr>
                      </w:pPr>
                      <w:r>
                        <w:rPr>
                          <w:rFonts w:asciiTheme="minorHAnsi" w:hAnsi="Calibri" w:cstheme="minorBidi"/>
                          <w:color w:val="000000" w:themeColor="text1"/>
                          <w:kern w:val="24"/>
                          <w:sz w:val="36"/>
                          <w:szCs w:val="36"/>
                        </w:rPr>
                        <w:t xml:space="preserve"> </w:t>
                      </w:r>
                    </w:p>
                  </w:txbxContent>
                </v:textbox>
              </v:rect>
              <v:group id="Group 3" o:spid="_x0000_s1202" style="position:absolute;left:33181;top:90331;width:44552;height:10123" coordsize="44555,101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">
                <v:shape id="Freeform 2112" o:spid="_x0000_s1203" style="position:absolute;left:14490;width:1095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" path="m,l69,r,70l,70,,,,xe" filled="f" strokecolor="white [3212]">
                  <v:stroke joinstyle="miter"/>
                  <v:path arrowok="t" o:connecttype="custom" o:connectlocs="0,0;109520,0;109520,111070;0,111070;0,0;0,0" o:connectangles="0,0,0,0,0,0"/>
                </v:shape>
                <v:shape id="Freeform 2116" o:spid="_x0000_s1204" style="position:absolute;left:18917;width:1143;height:1110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reeform 2120" o:spid="_x0000_s1205" style="position:absolute;left:23402;width:1096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" path="m,l69,r,70l,70,,,,xe" filled="f" strokecolor="white [3212]">
                  <v:stroke joinstyle="miter"/>
                  <v:path arrowok="t" o:connecttype="custom" o:connectlocs="0,0;109520,0;109520,111070;0,111070;0,0;0,0" o:connectangles="0,0,0,0,0,0"/>
                </v:shape>
                <v:shape id="Freeform 2122" o:spid="_x0000_s1206" style="position:absolute;left:25587;width:1143;height:1110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reeform 2126" o:spid="_x0000_s1207" style="position:absolute;left:30072;width:1096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" path="m,l69,r,70l,70,,,,xe" filled="f" strokecolor="white [3212]">
                  <v:stroke joinstyle="miter"/>
                  <v:path arrowok="t" o:connecttype="custom" o:connectlocs="0,0;109520,0;109520,111070;0,111070;0,0;0,0" o:connectangles="0,0,0,0,0,0"/>
                </v:shape>
                <v:shape id="Freeform 2128" o:spid="_x0000_s1208" style="position:absolute;left:32315;width:1095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" path="m,l69,r,70l,70,,,,xe" filled="f" strokecolor="white [3212]">
                  <v:stroke joinstyle="miter"/>
                  <v:path arrowok="t" o:connecttype="custom" o:connectlocs="0,0;109520,0;109520,111070;0,111070;0,0;0,0" o:connectangles="0,0,0,0,0,0"/>
                </v:shape>
                <v:shape id="Freeform 2130" o:spid="_x0000_s1209" style="position:absolute;left:34500;width:1143;height:1110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reeform 1720" o:spid="_x0000_s1210" style="position:absolute;left:2242;top:1092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reeform 1744" o:spid="_x0000_s1211" style="position:absolute;left:5577;top:1092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reeform 1752" o:spid="_x0000_s1212" style="position:absolute;left:6670;top:1092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reeform 1784" o:spid="_x0000_s1213" style="position:absolute;left:11155;top:1092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reeform 1792" o:spid="_x0000_s1214" style="position:absolute;left:12247;top:1092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reeform 1808" o:spid="_x0000_s1215" style="position:absolute;left:14490;top:1092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reeform 1816" o:spid="_x0000_s1216" style="position:absolute;left:15582;top:1092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reeform 1824" o:spid="_x0000_s1217" style="position:absolute;left:16675;top:1092;width:1143;height:1158;visibility:visible;mso-wrap-style:square;v-text-anchor:top" coordsize="72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" path="m,l72,r,73l,73,,,,xe" filled="f" strokecolor="white [3212]">
                  <v:stroke joinstyle="miter"/>
                  <v:path arrowok="t" o:connecttype="custom" o:connectlocs="0,0;114283,0;114283,115831;0,115831;0,0;0,0" o:connectangles="0,0,0,0,0,0"/>
                </v:shape>
                <v:shape id="Freeform 1832" o:spid="_x0000_s1218" style="position:absolute;left:17825;top:1092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reeform 1856" o:spid="_x0000_s1219" style="position:absolute;left:21160;top:1092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reeform 1864" o:spid="_x0000_s1220" style="position:absolute;left:22252;top:1092;width:1143;height:1158;visibility:visible;mso-wrap-style:square;v-text-anchor:top" coordsize="72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" path="m,l72,r,73l,73,,,,xe" filled="f" strokecolor="white [3212]">
                  <v:stroke joinstyle="miter"/>
                  <v:path arrowok="t" o:connecttype="custom" o:connectlocs="0,0;114283,0;114283,115831;0,115831;0,0;0,0" o:connectangles="0,0,0,0,0,0"/>
                </v:shape>
                <v:shape id="Freeform 1880" o:spid="_x0000_s1221" style="position:absolute;left:24495;top:1092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reeform 1896" o:spid="_x0000_s1222" style="position:absolute;left:26737;top:1092;width:1096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reeform 1913" o:spid="_x0000_s1223" style="position:absolute;left:28980;top:1092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" path="m,l69,r,73l,73,,,,xe" filled="f" strokecolor="white [3212]">
                  <v:stroke joinstyle="miter"/>
                  <v:path arrowok="t" o:connecttype="custom" o:connectlocs="0,0;109520,0;109520,115831;0,115831;0,0;0,0" o:connectangles="0,0,0,0,0,0"/>
                </v:shape>
                <v:shape id="Freeform 1921" o:spid="_x0000_s1224" style="position:absolute;left:30072;top:1092;width:1096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" path="m,l69,r,73l,73,,,,xe" filled="f" strokecolor="white [3212]">
                  <v:stroke joinstyle="miter"/>
                  <v:path arrowok="t" o:connecttype="custom" o:connectlocs="0,0;109520,0;109520,115831;0,115831;0,0;0,0" o:connectangles="0,0,0,0,0,0"/>
                </v:shape>
                <v:shape id="Freeform 1929" o:spid="_x0000_s1225" style="position:absolute;left:31165;top:1092;width:1143;height:1158;visibility:visible;mso-wrap-style:square;v-text-anchor:top" coordsize="72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" path="m,l72,r,73l,73,,,,xe" filled="f" strokecolor="white [3212]">
                  <v:stroke joinstyle="miter"/>
                  <v:path arrowok="t" o:connecttype="custom" o:connectlocs="0,0;114283,0;114283,115831;0,115831;0,0;0,0" o:connectangles="0,0,0,0,0,0"/>
                </v:shape>
                <v:shape id="Freeform 1937" o:spid="_x0000_s1226" style="position:absolute;left:32315;top:1092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" path="m,l69,r,73l,73,,,,xe" filled="f" strokecolor="white [3212]">
                  <v:stroke joinstyle="miter"/>
                  <v:path arrowok="t" o:connecttype="custom" o:connectlocs="0,0;109520,0;109520,115831;0,115831;0,0;0,0" o:connectangles="0,0,0,0,0,0"/>
                </v:shape>
                <v:shape id="Freeform 1953" o:spid="_x0000_s1227" style="position:absolute;left:34500;top:1092;width:1143;height:1158;visibility:visible;mso-wrap-style:square;v-text-anchor:top" coordsize="72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" path="m,l72,r,73l,73,,,,xe" filled="f" strokecolor="white [3212]">
                  <v:stroke joinstyle="miter"/>
                  <v:path arrowok="t" o:connecttype="custom" o:connectlocs="0,0;114283,0;114283,115831;0,115831;0,0;0,0" o:connectangles="0,0,0,0,0,0"/>
                </v:shape>
                <v:shape id="Freeform 1961" o:spid="_x0000_s1228" style="position:absolute;left:35650;top:1092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" path="m,l69,r,73l,73,,,,xe" filled="f" strokecolor="white [3212]">
                  <v:stroke joinstyle="miter"/>
                  <v:path arrowok="t" o:connecttype="custom" o:connectlocs="0,0;109520,0;109520,115831;0,115831;0,0;0,0" o:connectangles="0,0,0,0,0,0"/>
                </v:shape>
                <v:shape id="Freeform 1993" o:spid="_x0000_s1229" style="position:absolute;left:40078;top:1092;width:1142;height:1158;visibility:visible;mso-wrap-style:square;v-text-anchor:top" coordsize="72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" path="m,l72,r,73l,73,,,,xe" filled="f" strokecolor="white [3212]">
                  <v:stroke joinstyle="miter"/>
                  <v:path arrowok="t" o:connecttype="custom" o:connectlocs="0,0;114283,0;114283,115831;0,115831;0,0;0,0" o:connectangles="0,0,0,0,0,0"/>
                </v:shape>
                <v:shape id="Freeform 2009" o:spid="_x0000_s1230" style="position:absolute;left:42320;top:1092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" path="m,l69,r,73l,73,,,,xe" filled="f" strokecolor="white [3212]">
                  <v:stroke joinstyle="miter"/>
                  <v:path arrowok="t" o:connecttype="custom" o:connectlocs="0,0;109520,0;109520,115831;0,115831;0,0;0,0" o:connectangles="0,0,0,0,0,0"/>
                </v:shape>
                <v:shape id="Freeform 1978" o:spid="_x0000_s1231" style="position:absolute;left:37893;top:1092;width:1095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" path="m,l69,r,70l,70,,,,xe" filled="f" strokecolor="white [3212]">
                  <v:stroke joinstyle="miter"/>
                  <v:path arrowok="t" o:connecttype="custom" o:connectlocs="0,0;109520,0;109520,111070;0,111070;0,0;0,0" o:connectangles="0,0,0,0,0,0"/>
                </v:shape>
                <v:shape id="Freeform 1729" o:spid="_x0000_s1232" style="position:absolute;left:3335;top:2299;width:1095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" path="m,l69,r,70l,70,,,,xe" filled="f" strokecolor="white [3212]">
                  <v:stroke joinstyle="miter"/>
                  <v:path arrowok="t" o:connecttype="custom" o:connectlocs="0,0;109521,0;109521,111070;0,111070;0,0;0,0" o:connectangles="0,0,0,0,0,0"/>
                </v:shape>
                <v:shape id="Freeform 1737" o:spid="_x0000_s1233" style="position:absolute;left:4427;top:2299;width:1143;height:1110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reeform 1761" o:spid="_x0000_s1234" style="position:absolute;left:7762;top:2299;width:1143;height:1110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reeform 1793" o:spid="_x0000_s1235" style="position:absolute;left:12247;top:2299;width:1095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" path="m,l69,r,70l,70,,,,xe" filled="f" strokecolor="white [3212]">
                  <v:stroke joinstyle="miter"/>
                  <v:path arrowok="t" o:connecttype="custom" o:connectlocs="0,0;109521,0;109521,111070;0,111070;0,0;0,0" o:connectangles="0,0,0,0,0,0"/>
                </v:shape>
                <v:shape id="Freeform 1801" o:spid="_x0000_s1236" style="position:absolute;left:13340;top:2299;width:1143;height:1110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reeform 1809" o:spid="_x0000_s1237" style="position:absolute;left:14490;top:2299;width:1095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" path="m,l69,r,70l,70,,,,xe" filled="f" strokecolor="white [3212]">
                  <v:stroke joinstyle="miter"/>
                  <v:path arrowok="t" o:connecttype="custom" o:connectlocs="0,0;109521,0;109521,111070;0,111070;0,0;0,0" o:connectangles="0,0,0,0,0,0"/>
                </v:shape>
                <v:shape id="Freeform 1825" o:spid="_x0000_s1238" style="position:absolute;left:16675;top:2299;width:1143;height:1110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reeform 1833" o:spid="_x0000_s1239" style="position:absolute;left:17825;top:2299;width:1095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" path="m,l69,r,70l,70,,,,xe" filled="f" strokecolor="white [3212]">
                  <v:stroke joinstyle="miter"/>
                  <v:path arrowok="t" o:connecttype="custom" o:connectlocs="0,0;109521,0;109521,111070;0,111070;0,0;0,0" o:connectangles="0,0,0,0,0,0"/>
                </v:shape>
                <v:shape id="Freeform 1841" o:spid="_x0000_s1240" style="position:absolute;left:18917;top:2299;width:1143;height:1110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reeform 1849" o:spid="_x0000_s1241" style="position:absolute;left:20067;top:2299;width:1095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" path="m,l69,r,70l,70,,,,xe" filled="f" strokecolor="white [3212]">
                  <v:stroke joinstyle="miter"/>
                  <v:path arrowok="t" o:connecttype="custom" o:connectlocs="0,0;109521,0;109521,111070;0,111070;0,0;0,0" o:connectangles="0,0,0,0,0,0"/>
                </v:shape>
                <v:shape id="Freeform 1865" o:spid="_x0000_s1242" style="position:absolute;left:22252;top:2299;width:1143;height:1110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reeform 1873" o:spid="_x0000_s1243" style="position:absolute;left:23402;top:2299;width:1096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" path="m,l69,r,70l,70,,,,xe" filled="f" strokecolor="white [3212]">
                  <v:stroke joinstyle="miter"/>
                  <v:path arrowok="t" o:connecttype="custom" o:connectlocs="0,0;109521,0;109521,111070;0,111070;0,0;0,0" o:connectangles="0,0,0,0,0,0"/>
                </v:shape>
                <v:shape id="Freeform 1897" o:spid="_x0000_s1244" style="position:absolute;left:26737;top:2299;width:1096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" path="m,l69,r,70l,70,,,,xe" filled="f" strokecolor="white [3212]">
                  <v:stroke joinstyle="miter"/>
                  <v:path arrowok="t" o:connecttype="custom" o:connectlocs="0,0;109521,0;109521,111070;0,111070;0,0;0,0" o:connectangles="0,0,0,0,0,0"/>
                </v:shape>
                <v:shape id="Freeform 1906" o:spid="_x0000_s1245" style="position:absolute;left:27830;top:2299;width:1143;height:1110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reeform 1922" o:spid="_x0000_s1246" style="position:absolute;left:30072;top:2299;width:1096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" path="m,l69,r,70l,70,,,,xe" filled="f" strokecolor="white [3212]">
                  <v:stroke joinstyle="miter"/>
                  <v:path arrowok="t" o:connecttype="custom" o:connectlocs="0,0;109520,0;109520,111070;0,111070;0,0;0,0" o:connectangles="0,0,0,0,0,0"/>
                </v:shape>
                <v:shape id="Freeform 1930" o:spid="_x0000_s1247" style="position:absolute;left:31165;top:2299;width:1143;height:1110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reeform 1946" o:spid="_x0000_s1248" style="position:absolute;left:33407;top:2299;width:1096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" path="m,l69,r,70l,70,,,,xe" filled="f" strokecolor="white [3212]">
                  <v:stroke joinstyle="miter"/>
                  <v:path arrowok="t" o:connecttype="custom" o:connectlocs="0,0;109520,0;109520,111070;0,111070;0,0;0,0" o:connectangles="0,0,0,0,0,0"/>
                </v:shape>
                <v:shape id="Freeform 1962" o:spid="_x0000_s1249" style="position:absolute;left:35650;top:2299;width:1095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" path="m,l69,r,70l,70,,,,xe" filled="f" strokecolor="white [3212]">
                  <v:stroke joinstyle="miter"/>
                  <v:path arrowok="t" o:connecttype="custom" o:connectlocs="0,0;109520,0;109520,111070;0,111070;0,0;0,0" o:connectangles="0,0,0,0,0,0"/>
                </v:shape>
                <v:shape id="Freeform 1978" o:spid="_x0000_s1250" style="position:absolute;left:37893;top:2299;width:1095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" path="m,l69,r,70l,70,,,,xe" filled="f" strokecolor="white [3212]">
                  <v:stroke joinstyle="miter"/>
                  <v:path arrowok="t" o:connecttype="custom" o:connectlocs="0,0;109520,0;109520,111070;0,111070;0,0;0,0" o:connectangles="0,0,0,0,0,0"/>
                </v:shape>
                <v:shape id="Freeform 1986" o:spid="_x0000_s1251" style="position:absolute;left:38985;top:2299;width:1095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" path="m,l69,r,70l,70,,,,xe" filled="f" strokecolor="white [3212]">
                  <v:stroke joinstyle="miter"/>
                  <v:path arrowok="t" o:connecttype="custom" o:connectlocs="0,0;109520,0;109520,111070;0,111070;0,0;0,0" o:connectangles="0,0,0,0,0,0"/>
                </v:shape>
                <v:shape id="Freeform 2002" o:spid="_x0000_s1252" style="position:absolute;left:41228;top:2299;width:1095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" path="m,l69,r,70l,70,,,,xe" filled="f" strokecolor="white [3212]">
                  <v:stroke joinstyle="miter"/>
                  <v:path arrowok="t" o:connecttype="custom" o:connectlocs="0,0;109520,0;109520,111070;0,111070;0,0;0,0" o:connectangles="0,0,0,0,0,0"/>
                </v:shape>
                <v:shape id="Freeform 1730" o:spid="_x0000_s1253" style="position:absolute;left:3335;top:3391;width:1095;height:1111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" path="m,l69,r,70l,70,,,,xe" filled="f" strokecolor="white [3212]">
                  <v:stroke joinstyle="miter"/>
                  <v:path arrowok="t" o:connecttype="custom" o:connectlocs="0,0;109521,0;109521,111070;0,111070;0,0;0,0" o:connectangles="0,0,0,0,0,0"/>
                </v:shape>
                <v:shape id="Freeform 1738" o:spid="_x0000_s1254" style="position:absolute;left:4427;top:3391;width:1143;height:1111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reeform 1770" o:spid="_x0000_s1255" style="position:absolute;left:8912;top:3391;width:1095;height:1111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" path="m,l69,r,70l,70,,,,xe" filled="f" strokecolor="white [3212]">
                  <v:stroke joinstyle="miter"/>
                  <v:path arrowok="t" o:connecttype="custom" o:connectlocs="0,0;109521,0;109521,111070;0,111070;0,0;0,0" o:connectangles="0,0,0,0,0,0"/>
                </v:shape>
                <v:shape id="Freeform 1794" o:spid="_x0000_s1256" style="position:absolute;left:12247;top:3391;width:1095;height:1111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" path="m,l69,r,70l,70,,,,xe" filled="f" strokecolor="white [3212]">
                  <v:stroke joinstyle="miter"/>
                  <v:path arrowok="t" o:connecttype="custom" o:connectlocs="0,0;109521,0;109521,111070;0,111070;0,0;0,0" o:connectangles="0,0,0,0,0,0"/>
                </v:shape>
                <v:shape id="Freeform 1802" o:spid="_x0000_s1257" style="position:absolute;left:13340;top:3391;width:1143;height:1111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reeform 1810" o:spid="_x0000_s1258" style="position:absolute;left:14490;top:3391;width:1095;height:1111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" path="m,l69,r,70l,70,,,,xe" filled="f" strokecolor="white [3212]">
                  <v:stroke joinstyle="miter"/>
                  <v:path arrowok="t" o:connecttype="custom" o:connectlocs="0,0;109521,0;109521,111070;0,111070;0,0;0,0" o:connectangles="0,0,0,0,0,0"/>
                </v:shape>
                <v:shape id="Freeform 1834" o:spid="_x0000_s1259" style="position:absolute;left:17825;top:3391;width:1095;height:1111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" path="m,l69,r,70l,70,,,,xe" filled="f" strokecolor="white [3212]">
                  <v:stroke joinstyle="miter"/>
                  <v:path arrowok="t" o:connecttype="custom" o:connectlocs="0,0;109521,0;109521,111070;0,111070;0,0;0,0" o:connectangles="0,0,0,0,0,0"/>
                </v:shape>
                <v:shape id="Freeform 1842" o:spid="_x0000_s1260" style="position:absolute;left:18917;top:3391;width:1143;height:1111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reeform 1850" o:spid="_x0000_s1261" style="position:absolute;left:20067;top:3391;width:1095;height:1111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" path="m,l69,r,70l,70,,,,xe" filled="f" strokecolor="white [3212]">
                  <v:stroke joinstyle="miter"/>
                  <v:path arrowok="t" o:connecttype="custom" o:connectlocs="0,0;109521,0;109521,111070;0,111070;0,0;0,0" o:connectangles="0,0,0,0,0,0"/>
                </v:shape>
                <v:shape id="Freeform 1866" o:spid="_x0000_s1262" style="position:absolute;left:22252;top:3391;width:1143;height:1111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reeform 1874" o:spid="_x0000_s1263" style="position:absolute;left:23402;top:3391;width:1096;height:1111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" path="m,l69,r,70l,70,,,,xe" filled="f" strokecolor="white [3212]">
                  <v:stroke joinstyle="miter"/>
                  <v:path arrowok="t" o:connecttype="custom" o:connectlocs="0,0;109521,0;109521,111070;0,111070;0,0;0,0" o:connectangles="0,0,0,0,0,0"/>
                </v:shape>
                <v:shape id="Freeform 1882" o:spid="_x0000_s1264" style="position:absolute;left:24495;top:3391;width:1095;height:1111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" path="m,l69,r,70l,70,,,,xe" filled="f" strokecolor="white [3212]">
                  <v:stroke joinstyle="miter"/>
                  <v:path arrowok="t" o:connecttype="custom" o:connectlocs="0,0;109521,0;109521,111070;0,111070;0,0;0,0" o:connectangles="0,0,0,0,0,0"/>
                </v:shape>
                <v:shape id="Freeform 1907" o:spid="_x0000_s1265" style="position:absolute;left:27830;top:3391;width:1143;height:1111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reeform 1915" o:spid="_x0000_s1266" style="position:absolute;left:28980;top:3391;width:1095;height:1111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" path="m,l69,r,70l,70,,,,xe" filled="f" strokecolor="white [3212]">
                  <v:stroke joinstyle="miter"/>
                  <v:path arrowok="t" o:connecttype="custom" o:connectlocs="0,0;109520,0;109520,111070;0,111070;0,0;0,0" o:connectangles="0,0,0,0,0,0"/>
                </v:shape>
                <v:shape id="Freeform 1923" o:spid="_x0000_s1267" style="position:absolute;left:30072;top:3391;width:1096;height:1111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" path="m,l69,r,70l,70,,,,xe" filled="f" strokecolor="white [3212]">
                  <v:stroke joinstyle="miter"/>
                  <v:path arrowok="t" o:connecttype="custom" o:connectlocs="0,0;109520,0;109520,111070;0,111070;0,0;0,0" o:connectangles="0,0,0,0,0,0"/>
                </v:shape>
                <v:shape id="Freeform 1939" o:spid="_x0000_s1268" style="position:absolute;left:32315;top:3391;width:1095;height:1111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" path="m,l69,r,70l,70,,,,xe" filled="f" strokecolor="white [3212]">
                  <v:stroke joinstyle="miter"/>
                  <v:path arrowok="t" o:connecttype="custom" o:connectlocs="0,0;109520,0;109520,111070;0,111070;0,0;0,0" o:connectangles="0,0,0,0,0,0"/>
                </v:shape>
                <v:shape id="Freeform 1955" o:spid="_x0000_s1269" style="position:absolute;left:34500;top:3391;width:1143;height:1111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reeform 1971" o:spid="_x0000_s1270" style="position:absolute;left:36742;top:3391;width:1143;height:1111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reeform 1979" o:spid="_x0000_s1271" style="position:absolute;left:37893;top:3391;width:1095;height:1111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" path="m,l69,r,70l,70,,,,xe" filled="f" strokecolor="white [3212]">
                  <v:stroke joinstyle="miter"/>
                  <v:path arrowok="t" o:connecttype="custom" o:connectlocs="0,0;109520,0;109520,111070;0,111070;0,0;0,0" o:connectangles="0,0,0,0,0,0"/>
                </v:shape>
                <v:shape id="Freeform 1995" o:spid="_x0000_s1272" style="position:absolute;left:40078;top:3391;width:1142;height:1111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reeform 2011" o:spid="_x0000_s1273" style="position:absolute;left:42320;top:3391;width:1095;height:1111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" path="m,l69,r,70l,70,,,,xe" filled="f" strokecolor="white [3212]">
                  <v:stroke joinstyle="miter"/>
                  <v:path arrowok="t" o:connecttype="custom" o:connectlocs="0,0;109520,0;109520,111070;0,111070;0,0;0,0" o:connectangles="0,0,0,0,0,0"/>
                </v:shape>
                <v:shape id="Freeform 2019" o:spid="_x0000_s1274" style="position:absolute;left:43413;top:3391;width:1142;height:1111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reeform 1707" o:spid="_x0000_s1275" style="position:absolute;top:4483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reeform 1731" o:spid="_x0000_s1276" style="position:absolute;left:3335;top:4483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reeform 1755" o:spid="_x0000_s1277" style="position:absolute;left:6670;top:4483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reeform 1779" o:spid="_x0000_s1278" style="position:absolute;left:10005;top:4483;width:1142;height:1158;visibility:visible;mso-wrap-style:square;v-text-anchor:top" coordsize="72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" path="m,l72,r,73l,73,,,,xe" filled="f" strokecolor="white [3212]">
                  <v:stroke joinstyle="miter"/>
                  <v:path arrowok="t" o:connecttype="custom" o:connectlocs="0,0;114283,0;114283,115831;0,115831;0,0;0,0" o:connectangles="0,0,0,0,0,0"/>
                </v:shape>
                <v:shape id="Freeform 1787" o:spid="_x0000_s1279" style="position:absolute;left:11155;top:4483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reeform 1795" o:spid="_x0000_s1280" style="position:absolute;left:12247;top:4483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reeform 1811" o:spid="_x0000_s1281" style="position:absolute;left:14490;top:4483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reeform 1819" o:spid="_x0000_s1282" style="position:absolute;left:15582;top:4483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reeform 1827" o:spid="_x0000_s1283" style="position:absolute;left:16675;top:4483;width:1143;height:1158;visibility:visible;mso-wrap-style:square;v-text-anchor:top" coordsize="72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" path="m,l72,r,73l,73,,,,xe" filled="f" strokecolor="white [3212]">
                  <v:stroke joinstyle="miter"/>
                  <v:path arrowok="t" o:connecttype="custom" o:connectlocs="0,0;114283,0;114283,115831;0,115831;0,0;0,0" o:connectangles="0,0,0,0,0,0"/>
                </v:shape>
                <v:shape id="Freeform 1835" o:spid="_x0000_s1284" style="position:absolute;left:17825;top:4483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reeform 1843" o:spid="_x0000_s1285" style="position:absolute;left:18917;top:4483;width:1143;height:1158;visibility:visible;mso-wrap-style:square;v-text-anchor:top" coordsize="72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" path="m,l72,r,73l,73,,,,xe" filled="f" strokecolor="white [3212]">
                  <v:stroke joinstyle="miter"/>
                  <v:path arrowok="t" o:connecttype="custom" o:connectlocs="0,0;114283,0;114283,115831;0,115831;0,0;0,0" o:connectangles="0,0,0,0,0,0"/>
                </v:shape>
                <v:shape id="Freeform 1851" o:spid="_x0000_s1286" style="position:absolute;left:20067;top:4483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reeform 1883" o:spid="_x0000_s1287" style="position:absolute;left:24495;top:4483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reeform 1891" o:spid="_x0000_s1288" style="position:absolute;left:25587;top:4483;width:1143;height:1158;visibility:visible;mso-wrap-style:square;v-text-anchor:top" coordsize="72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" path="m,l72,r,73l,73,,,,xe" filled="f" strokecolor="white [3212]">
                  <v:stroke joinstyle="miter"/>
                  <v:path arrowok="t" o:connecttype="custom" o:connectlocs="0,0;114283,0;114283,115831;0,115831;0,0;0,0" o:connectangles="0,0,0,0,0,0"/>
                </v:shape>
                <v:shape id="Freeform 1916" o:spid="_x0000_s1289" style="position:absolute;left:28980;top:4483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0,0;109520,115831;0,115831;0,0;0,0" o:connectangles="0,0,0,0,0,0"/>
                </v:shape>
                <v:shape id="Freeform 1924" o:spid="_x0000_s1290" style="position:absolute;left:30072;top:4483;width:1096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0,0;109520,115831;0,115831;0,0;0,0" o:connectangles="0,0,0,0,0,0"/>
                </v:shape>
                <v:shape id="Freeform 1932" o:spid="_x0000_s1291" style="position:absolute;left:31165;top:4483;width:1143;height:1158;visibility:visible;mso-wrap-style:square;v-text-anchor:top" coordsize="72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" path="m,l72,r,73l,73,,,,xe" filled="f" strokecolor="white [3212]">
                  <v:stroke joinstyle="miter"/>
                  <v:path arrowok="t" o:connecttype="custom" o:connectlocs="0,0;114283,0;114283,115831;0,115831;0,0;0,0" o:connectangles="0,0,0,0,0,0"/>
                </v:shape>
                <v:shape id="Freeform 1948" o:spid="_x0000_s1292" style="position:absolute;left:33407;top:4483;width:1096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0,0;109520,115831;0,115831;0,0;0,0" o:connectangles="0,0,0,0,0,0"/>
                </v:shape>
                <v:shape id="Freeform 1956" o:spid="_x0000_s1293" style="position:absolute;left:34500;top:4483;width:1143;height:1158;visibility:visible;mso-wrap-style:square;v-text-anchor:top" coordsize="72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" path="m,l72,r,73l,73,,,,xe" filled="f" strokecolor="white [3212]">
                  <v:stroke joinstyle="miter"/>
                  <v:path arrowok="t" o:connecttype="custom" o:connectlocs="0,0;114283,0;114283,115831;0,115831;0,0;0,0" o:connectangles="0,0,0,0,0,0"/>
                </v:shape>
                <v:shape id="Freeform 1964" o:spid="_x0000_s1294" style="position:absolute;left:35650;top:4483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" path="m,l69,r,73l,73,,,,xe" filled="f" strokecolor="white [3212]">
                  <v:stroke joinstyle="miter"/>
                  <v:path arrowok="t" o:connecttype="custom" o:connectlocs="0,0;109520,0;109520,115831;0,115831;0,0;0,0" o:connectangles="0,0,0,0,0,0"/>
                </v:shape>
                <v:shape id="Freeform 1980" o:spid="_x0000_s1295" style="position:absolute;left:37893;top:4483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0,0;109520,115831;0,115831;0,0;0,0" o:connectangles="0,0,0,0,0,0"/>
                </v:shape>
                <v:shape id="Freeform 1988" o:spid="_x0000_s1296" style="position:absolute;left:38985;top:4483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" path="m,l69,r,73l,73,,,,xe" filled="f" strokecolor="white [3212]">
                  <v:stroke joinstyle="miter"/>
                  <v:path arrowok="t" o:connecttype="custom" o:connectlocs="0,0;109520,0;109520,115831;0,115831;0,0;0,0" o:connectangles="0,0,0,0,0,0"/>
                </v:shape>
                <v:shape id="Freeform 1996" o:spid="_x0000_s1297" style="position:absolute;left:40078;top:4483;width:1142;height:1158;visibility:visible;mso-wrap-style:square;v-text-anchor:top" coordsize="72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" path="m,l72,r,73l,73,,,,xe" filled="f" strokecolor="white [3212]">
                  <v:stroke joinstyle="miter"/>
                  <v:path arrowok="t" o:connecttype="custom" o:connectlocs="0,0;114283,0;114283,115831;0,115831;0,0;0,0" o:connectangles="0,0,0,0,0,0"/>
                </v:shape>
                <v:shape id="Freeform 2004" o:spid="_x0000_s1298" style="position:absolute;left:41228;top:4483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0,0;109520,115831;0,115831;0,0;0,0" o:connectangles="0,0,0,0,0,0"/>
                </v:shape>
                <v:shape id="Freeform 2012" o:spid="_x0000_s1299" style="position:absolute;left:42320;top:4483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0,0;109520,115831;0,115831;0,0;0,0" o:connectangles="0,0,0,0,0,0"/>
                </v:shape>
                <v:shape id="Freeform 1716" o:spid="_x0000_s1300" style="position:absolute;left:1092;top:5633;width:1143;height:1110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reeform 1724" o:spid="_x0000_s1301" style="position:absolute;left:2242;top:5633;width:1095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" path="m,l69,r,70l,70,,,,xe" filled="f" strokecolor="white [3212]">
                  <v:stroke joinstyle="miter"/>
                  <v:path arrowok="t" o:connecttype="custom" o:connectlocs="0,0;109521,0;109521,111070;0,111070;0,0;0,0" o:connectangles="0,0,0,0,0,0"/>
                </v:shape>
                <v:shape id="Freeform 1764" o:spid="_x0000_s1302" style="position:absolute;left:7762;top:5633;width:1143;height:1110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reeform 1772" o:spid="_x0000_s1303" style="position:absolute;left:8912;top:5633;width:1095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" path="m,l69,r,70l,70,,,,xe" filled="f" strokecolor="white [3212]">
                  <v:stroke joinstyle="miter"/>
                  <v:path arrowok="t" o:connecttype="custom" o:connectlocs="0,0;109521,0;109521,111070;0,111070;0,0;0,0" o:connectangles="0,0,0,0,0,0"/>
                </v:shape>
                <v:shape id="Freeform 1796" o:spid="_x0000_s1304" style="position:absolute;left:12247;top:5633;width:1095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" path="m,l69,r,70l,70,,,,xe" filled="f" strokecolor="white [3212]">
                  <v:stroke joinstyle="miter"/>
                  <v:path arrowok="t" o:connecttype="custom" o:connectlocs="0,0;109521,0;109521,111070;0,111070;0,0;0,0" o:connectangles="0,0,0,0,0,0"/>
                </v:shape>
                <v:shape id="Freeform 1804" o:spid="_x0000_s1305" style="position:absolute;left:13340;top:5633;width:1143;height:1110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reeform 1812" o:spid="_x0000_s1306" style="position:absolute;left:14490;top:5633;width:1095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" path="m,l69,r,70l,70,,,,xe" filled="f" strokecolor="white [3212]">
                  <v:stroke joinstyle="miter"/>
                  <v:path arrowok="t" o:connecttype="custom" o:connectlocs="0,0;109521,0;109521,111070;0,111070;0,0;0,0" o:connectangles="0,0,0,0,0,0"/>
                </v:shape>
                <v:shape id="Freeform 1828" o:spid="_x0000_s1307" style="position:absolute;left:16675;top:5633;width:1143;height:1110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reeform 1836" o:spid="_x0000_s1308" style="position:absolute;left:17825;top:5633;width:1095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" path="m,l69,r,70l,70,,,,xe" filled="f" strokecolor="white [3212]">
                  <v:stroke joinstyle="miter"/>
                  <v:path arrowok="t" o:connecttype="custom" o:connectlocs="0,0;109521,0;109521,111070;0,111070;0,0;0,0" o:connectangles="0,0,0,0,0,0"/>
                </v:shape>
                <v:shape id="Freeform 1844" o:spid="_x0000_s1309" style="position:absolute;left:18917;top:5633;width:1143;height:1110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reeform 1868" o:spid="_x0000_s1310" style="position:absolute;left:22252;top:5633;width:1143;height:1110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reeform 1892" o:spid="_x0000_s1311" style="position:absolute;left:25587;top:5633;width:1143;height:1110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reeform 1900" o:spid="_x0000_s1312" style="position:absolute;left:26737;top:5633;width:1096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" path="m,l69,r,70l,70,,,,xe" filled="f" strokecolor="white [3212]">
                  <v:stroke joinstyle="miter"/>
                  <v:path arrowok="t" o:connecttype="custom" o:connectlocs="0,0;109521,0;109521,111070;0,111070;0,0;0,0" o:connectangles="0,0,0,0,0,0"/>
                </v:shape>
                <v:shape id="Freeform 1909" o:spid="_x0000_s1313" style="position:absolute;left:27830;top:5633;width:1143;height:1110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reeform 1917" o:spid="_x0000_s1314" style="position:absolute;left:28980;top:5633;width:1095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" path="m,l69,r,70l,70,,,,xe" filled="f" strokecolor="white [3212]">
                  <v:stroke joinstyle="miter"/>
                  <v:path arrowok="t" o:connecttype="custom" o:connectlocs="0,0;109520,0;109520,111070;0,111070;0,0;0,0" o:connectangles="0,0,0,0,0,0"/>
                </v:shape>
                <v:shape id="Freeform 1925" o:spid="_x0000_s1315" style="position:absolute;left:30072;top:5633;width:1096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" path="m,l69,r,70l,70,,,,xe" filled="f" strokecolor="white [3212]">
                  <v:stroke joinstyle="miter"/>
                  <v:path arrowok="t" o:connecttype="custom" o:connectlocs="0,0;109520,0;109520,111070;0,111070;0,0;0,0" o:connectangles="0,0,0,0,0,0"/>
                </v:shape>
                <v:shape id="Freeform 1933" o:spid="_x0000_s1316" style="position:absolute;left:31165;top:5633;width:1143;height:1110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reeform 1941" o:spid="_x0000_s1317" style="position:absolute;left:32315;top:5633;width:1095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" path="m,l69,r,70l,70,,,,xe" filled="f" strokecolor="white [3212]">
                  <v:stroke joinstyle="miter"/>
                  <v:path arrowok="t" o:connecttype="custom" o:connectlocs="0,0;109520,0;109520,111070;0,111070;0,0;0,0" o:connectangles="0,0,0,0,0,0"/>
                </v:shape>
                <v:shape id="Freeform 1949" o:spid="_x0000_s1318" style="position:absolute;left:33407;top:5633;width:1096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" path="m,l69,r,70l,70,,,,xe" filled="f" strokecolor="white [3212]">
                  <v:stroke joinstyle="miter"/>
                  <v:path arrowok="t" o:connecttype="custom" o:connectlocs="0,0;109520,0;109520,111070;0,111070;0,0;0,0" o:connectangles="0,0,0,0,0,0"/>
                </v:shape>
                <v:shape id="Freeform 1957" o:spid="_x0000_s1319" style="position:absolute;left:34500;top:5633;width:1143;height:1110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reeform 1989" o:spid="_x0000_s1320" style="position:absolute;left:38985;top:5633;width:1095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" path="m,l69,r,70l,70,,,,xe" filled="f" strokecolor="white [3212]">
                  <v:stroke joinstyle="miter"/>
                  <v:path arrowok="t" o:connecttype="custom" o:connectlocs="0,0;109520,0;109520,111070;0,111070;0,0;0,0" o:connectangles="0,0,0,0,0,0"/>
                </v:shape>
                <v:shape id="Freeform 2005" o:spid="_x0000_s1321" style="position:absolute;left:41228;top:5633;width:1095;height:1110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" path="m,l69,r,70l,70,,,,xe" filled="f" strokecolor="white [3212]">
                  <v:stroke joinstyle="miter"/>
                  <v:path arrowok="t" o:connecttype="custom" o:connectlocs="0,0;109520,0;109520,111070;0,111070;0,0;0,0" o:connectangles="0,0,0,0,0,0"/>
                </v:shape>
                <v:shape id="Freeform 1877" o:spid="_x0000_s1322" style="position:absolute;left:23402;top:5633;width:1096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reeform 1717" o:spid="_x0000_s1323" style="position:absolute;left:1092;top:6725;width:1143;height:1158;visibility:visible;mso-wrap-style:square;v-text-anchor:top" coordsize="72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" path="m,l72,r,73l,73,,,,xe" filled="f" strokecolor="white [3212]">
                  <v:stroke joinstyle="miter"/>
                  <v:path arrowok="t" o:connecttype="custom" o:connectlocs="0,0;114283,0;114283,115831;0,115831;0,0;0,0" o:connectangles="0,0,0,0,0,0"/>
                </v:shape>
                <v:shape id="Freeform 1725" o:spid="_x0000_s1324" style="position:absolute;left:2242;top:6725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reeform 1733" o:spid="_x0000_s1325" style="position:absolute;left:3335;top:6725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reeform 1757" o:spid="_x0000_s1326" style="position:absolute;left:6670;top:6725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reeform 1765" o:spid="_x0000_s1327" style="position:absolute;left:7762;top:6725;width:1143;height:1158;visibility:visible;mso-wrap-style:square;v-text-anchor:top" coordsize="72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" path="m,l72,r,73l,73,,,,xe" filled="f" strokecolor="white [3212]">
                  <v:stroke joinstyle="miter"/>
                  <v:path arrowok="t" o:connecttype="custom" o:connectlocs="0,0;114283,0;114283,115831;0,115831;0,0;0,0" o:connectangles="0,0,0,0,0,0"/>
                </v:shape>
                <v:shape id="Freeform 1773" o:spid="_x0000_s1328" style="position:absolute;left:8912;top:6725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reeform 1781" o:spid="_x0000_s1329" style="position:absolute;left:10005;top:6725;width:1142;height:1158;visibility:visible;mso-wrap-style:square;v-text-anchor:top" coordsize="72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" path="m,l72,r,73l,73,,,,xe" filled="f" strokecolor="white [3212]">
                  <v:stroke joinstyle="miter"/>
                  <v:path arrowok="t" o:connecttype="custom" o:connectlocs="0,0;114283,0;114283,115831;0,115831;0,0;0,0" o:connectangles="0,0,0,0,0,0"/>
                </v:shape>
                <v:shape id="Freeform 1789" o:spid="_x0000_s1330" style="position:absolute;left:11155;top:6725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reeform 1797" o:spid="_x0000_s1331" style="position:absolute;left:12247;top:6725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reeform 1805" o:spid="_x0000_s1332" style="position:absolute;left:13340;top:6725;width:1143;height:1158;visibility:visible;mso-wrap-style:square;v-text-anchor:top" coordsize="72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" path="m,l72,r,73l,73,,,,xe" filled="f" strokecolor="white [3212]">
                  <v:stroke joinstyle="miter"/>
                  <v:path arrowok="t" o:connecttype="custom" o:connectlocs="0,0;114283,0;114283,115831;0,115831;0,0;0,0" o:connectangles="0,0,0,0,0,0"/>
                </v:shape>
                <v:shape id="Freeform 1813" o:spid="_x0000_s1333" style="position:absolute;left:14490;top:6725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reeform 1829" o:spid="_x0000_s1334" style="position:absolute;left:16675;top:6725;width:1143;height:1158;visibility:visible;mso-wrap-style:square;v-text-anchor:top" coordsize="72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" path="m,l72,r,73l,73,,,,xe" filled="f" strokecolor="white [3212]">
                  <v:stroke joinstyle="miter"/>
                  <v:path arrowok="t" o:connecttype="custom" o:connectlocs="0,0;114283,0;114283,115831;0,115831;0,0;0,0" o:connectangles="0,0,0,0,0,0"/>
                </v:shape>
                <v:shape id="Freeform 1837" o:spid="_x0000_s1335" style="position:absolute;left:17825;top:6725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reeform 1845" o:spid="_x0000_s1336" style="position:absolute;left:18917;top:6725;width:1143;height:1158;visibility:visible;mso-wrap-style:square;v-text-anchor:top" coordsize="72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" path="m,l72,r,73l,73,,,,xe" filled="f" strokecolor="white [3212]">
                  <v:stroke joinstyle="miter"/>
                  <v:path arrowok="t" o:connecttype="custom" o:connectlocs="0,0;114283,0;114283,115831;0,115831;0,0;0,0" o:connectangles="0,0,0,0,0,0"/>
                </v:shape>
                <v:shape id="Freeform 1853" o:spid="_x0000_s1337" style="position:absolute;left:20067;top:6725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reeform 1869" o:spid="_x0000_s1338" style="position:absolute;left:22252;top:6725;width:1143;height:1158;visibility:visible;mso-wrap-style:square;v-text-anchor:top" coordsize="72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" path="m,l72,r,73l,73,,,,xe" filled="f" strokecolor="white [3212]">
                  <v:stroke joinstyle="miter"/>
                  <v:path arrowok="t" o:connecttype="custom" o:connectlocs="0,0;114283,0;114283,115831;0,115831;0,0;0,0" o:connectangles="0,0,0,0,0,0"/>
                </v:shape>
                <v:shape id="Freeform 1877" o:spid="_x0000_s1339" style="position:absolute;left:23402;top:6725;width:1096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reeform 1885" o:spid="_x0000_s1340" style="position:absolute;left:24495;top:6725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reeform 1901" o:spid="_x0000_s1341" style="position:absolute;left:26737;top:6725;width:1096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1,0;109521,115831;0,115831;0,0;0,0" o:connectangles="0,0,0,0,0,0"/>
                </v:shape>
                <v:shape id="Freeform 1910" o:spid="_x0000_s1342" style="position:absolute;left:27830;top:6725;width:1143;height:1158;visibility:visible;mso-wrap-style:square;v-text-anchor:top" coordsize="72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" path="m,l72,r,73l,73,,,,xe" filled="f" strokecolor="white [3212]">
                  <v:stroke joinstyle="miter"/>
                  <v:path arrowok="t" o:connecttype="custom" o:connectlocs="0,0;114283,0;114283,115831;0,115831;0,0;0,0" o:connectangles="0,0,0,0,0,0"/>
                </v:shape>
                <v:shape id="Freeform 1926" o:spid="_x0000_s1343" style="position:absolute;left:30072;top:6725;width:1096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0,0;109520,115831;0,115831;0,0;0,0" o:connectangles="0,0,0,0,0,0"/>
                </v:shape>
                <v:shape id="Freeform 1950" o:spid="_x0000_s1344" style="position:absolute;left:33407;top:6725;width:1096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" path="m,l69,r,73l,73,,,,xe" filled="f" strokecolor="white [3212]">
                  <v:stroke joinstyle="miter"/>
                  <v:path arrowok="t" o:connecttype="custom" o:connectlocs="0,0;109520,0;109520,115831;0,115831;0,0;0,0" o:connectangles="0,0,0,0,0,0"/>
                </v:shape>
                <v:shape id="Freeform 1966" o:spid="_x0000_s1345" style="position:absolute;left:35650;top:6725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0,0;109520,115831;0,115831;0,0;0,0" o:connectangles="0,0,0,0,0,0"/>
                </v:shape>
                <v:shape id="Freeform 1982" o:spid="_x0000_s1346" style="position:absolute;left:37893;top:6725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" path="m,l69,r,73l,73,,,,xe" filled="f" strokecolor="white [3212]">
                  <v:stroke joinstyle="miter"/>
                  <v:path arrowok="t" o:connecttype="custom" o:connectlocs="0,0;109520,0;109520,115831;0,115831;0,0;0,0" o:connectangles="0,0,0,0,0,0"/>
                </v:shape>
                <v:shape id="Freeform 2006" o:spid="_x0000_s1347" style="position:absolute;left:41228;top:6725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0,0;109520,115831;0,115831;0,0;0,0" o:connectangles="0,0,0,0,0,0"/>
                </v:shape>
                <v:shape id="Freeform 2014" o:spid="_x0000_s1348" style="position:absolute;left:42320;top:6725;width:1095;height:1158;visibility:visible;mso-wrap-style:square;v-text-anchor:top" coordsize="69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" path="m,l69,r,73l,73,,,,xe" filled="f" strokecolor="white [3212]">
                  <v:stroke joinstyle="miter"/>
                  <v:path arrowok="t" o:connecttype="custom" o:connectlocs="0,0;109520,0;109520,115831;0,115831;0,0;0,0" o:connectangles="0,0,0,0,0,0"/>
                </v:shape>
                <v:shape id="Freeform 1742" o:spid="_x0000_s1349" style="position:absolute;left:4427;top:7904;width:1143;height:1111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reeform 1750" o:spid="_x0000_s1350" style="position:absolute;left:5577;top:7904;width:1095;height:1111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" path="m,l69,r,70l,70,,,,xe" filled="f" strokecolor="white [3212]">
                  <v:stroke joinstyle="miter"/>
                  <v:path arrowok="t" o:connecttype="custom" o:connectlocs="0,0;109521,0;109521,111070;0,111070;0,0;0,0" o:connectangles="0,0,0,0,0,0"/>
                </v:shape>
                <v:shape id="Freeform 1782" o:spid="_x0000_s1351" style="position:absolute;left:10005;top:7904;width:1142;height:1111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reeform 1790" o:spid="_x0000_s1352" style="position:absolute;left:11155;top:7904;width:1095;height:1111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" path="m,l69,r,70l,70,,,,xe" filled="f" strokecolor="white [3212]">
                  <v:stroke joinstyle="miter"/>
                  <v:path arrowok="t" o:connecttype="custom" o:connectlocs="0,0;109521,0;109521,111070;0,111070;0,0;0,0" o:connectangles="0,0,0,0,0,0"/>
                </v:shape>
                <v:shape id="Freeform 1846" o:spid="_x0000_s1353" style="position:absolute;left:18917;top:7904;width:1143;height:1111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reeform 1878" o:spid="_x0000_s1354" style="position:absolute;left:23402;top:7904;width:1096;height:1111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" path="m,l69,r,70l,70,,,,xe" filled="f" strokecolor="white [3212]">
                  <v:stroke joinstyle="miter"/>
                  <v:path arrowok="t" o:connecttype="custom" o:connectlocs="0,0;109521,0;109521,111070;0,111070;0,0;0,0" o:connectangles="0,0,0,0,0,0"/>
                </v:shape>
                <v:shape id="Freeform 1943" o:spid="_x0000_s1355" style="position:absolute;left:32315;top:7904;width:1095;height:1111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" path="m,l69,r,70l,70,,,,xe" filled="f" strokecolor="white [3212]">
                  <v:stroke joinstyle="miter"/>
                  <v:path arrowok="t" o:connecttype="custom" o:connectlocs="0,0;109520,0;109520,111070;0,111070;0,0;0,0" o:connectangles="0,0,0,0,0,0"/>
                </v:shape>
                <v:shape id="Freeform 1967" o:spid="_x0000_s1356" style="position:absolute;left:35650;top:7904;width:1095;height:1111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" path="m,l69,r,70l,70,,,,xe" filled="f" strokecolor="white [3212]">
                  <v:stroke joinstyle="miter"/>
                  <v:path arrowok="t" o:connecttype="custom" o:connectlocs="0,0;109520,0;109520,111070;0,111070;0,0;0,0" o:connectangles="0,0,0,0,0,0"/>
                </v:shape>
                <v:shape id="Freeform 1991" o:spid="_x0000_s1357" style="position:absolute;left:38985;top:7932;width:1095;height:1111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" path="m,l69,r,70l,70,,,,xe" filled="f" strokecolor="white [3212]">
                  <v:stroke joinstyle="miter"/>
                  <v:path arrowok="t" o:connecttype="custom" o:connectlocs="0,0;109520,0;109520,111070;0,111070;0,0;0,0" o:connectangles="0,0,0,0,0,0"/>
                </v:shape>
                <v:shape id="Freeform 1743" o:spid="_x0000_s1358" style="position:absolute;left:4427;top:9016;width:1143;height:1111;visibility:visible;mso-wrap-style:square;v-text-anchor:top" coordsize="72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" path="m,l72,r,70l,70,,,,xe" filled="f" strokecolor="white [3212]">
                  <v:stroke joinstyle="miter"/>
                  <v:path arrowok="t" o:connecttype="custom" o:connectlocs="0,0;114283,0;114283,111070;0,111070;0,0;0,0" o:connectangles="0,0,0,0,0,0"/>
                </v:shape>
                <v:shape id="Freeform 1751" o:spid="_x0000_s1359" style="position:absolute;left:5577;top:9016;width:1095;height:1111;visibility:visible;mso-wrap-style:square;v-text-anchor:top" coordsize="69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" path="m,l69,r,70l,70,,,,xe" filled="f" strokecolor="white [3212]">
                  <v:stroke joinstyle="miter"/>
                  <v:path arrowok="t" o:connecttype="custom" o:connectlocs="0,0;109521,0;109521,111070;0,111070;0,0;0,0" o:connectangles="0,0,0,0,0,0"/>
                </v:shape>
                <v:shape id="Freeform 1867" o:spid="_x0000_s1360" style="position:absolute;left:21162;top:4483;width:1143;height:1158;visibility:visible;mso-wrap-style:square;v-text-anchor:top" coordsize="72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" path="m,l72,r,73l,73,,,,xe" filled="f" strokecolor="white [3212]">
                  <v:stroke joinstyle="miter"/>
                  <v:path arrowok="t" o:connecttype="custom" o:connectlocs="0,0;114283,0;114283,115831;0,115831;0,0;0,0" o:connectangles="0,0,0,0,0,0"/>
                </v:shape>
                <v:shape id="Freeform 1867" o:spid="_x0000_s1361" style="position:absolute;left:22252;top:4483;width:1143;height:1158;visibility:visible;mso-wrap-style:square;v-text-anchor:top" coordsize="72,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" path="m,l72,r,73l,73,,,,xe" filled="f" strokecolor="white [3212]">
                  <v:stroke joinstyle="miter"/>
                  <v:path arrowok="t" o:connecttype="custom" o:connectlocs="0,0;114283,0;114283,115831;0,115831;0,0;0,0" o:connectangles="0,0,0,0,0,0"/>
                </v:shape>
              </v:group>
              <w10:wrap anchorx="page" anchory="page"/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FFFFFF82"/>
    <w:multiLevelType w:val="singleLevel"/>
    <w:tmpl w:val="69BCB2B2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1" w15:restartNumberingAfterBreak="0">
    <w:nsid w:val="019031B9"/>
    <w:multiLevelType w:val="hybridMultilevel"/>
    <w:tmpl w:val="6F1CE6A6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0409001B">
      <w:start w:val="1"/>
      <w:numFmt w:val="lowerRoman"/>
      <w:lvlText w:val="%3."/>
      <w:lvlJc w:val="right"/>
      <w:pPr>
        <w:ind w:left="2880" w:hanging="180"/>
      </w:pPr>
    </w:lvl>
    <w:lvl w:ilvl="3" w:tplc="0409000F">
      <w:start w:val="1"/>
      <w:numFmt w:val="decimal"/>
      <w:lvlText w:val="%4."/>
      <w:lvlJc w:val="left"/>
      <w:pPr>
        <w:ind w:left="3600" w:hanging="360"/>
      </w:pPr>
    </w:lvl>
    <w:lvl w:ilvl="4" w:tplc="04090019">
      <w:start w:val="1"/>
      <w:numFmt w:val="lowerLetter"/>
      <w:lvlText w:val="%5."/>
      <w:lvlJc w:val="left"/>
      <w:pPr>
        <w:ind w:left="4320" w:hanging="360"/>
      </w:pPr>
    </w:lvl>
    <w:lvl w:ilvl="5" w:tplc="0409001B">
      <w:start w:val="1"/>
      <w:numFmt w:val="lowerRoman"/>
      <w:lvlText w:val="%6."/>
      <w:lvlJc w:val="right"/>
      <w:pPr>
        <w:ind w:left="5040" w:hanging="180"/>
      </w:pPr>
    </w:lvl>
    <w:lvl w:ilvl="6" w:tplc="0409000F">
      <w:start w:val="1"/>
      <w:numFmt w:val="decimal"/>
      <w:lvlText w:val="%7."/>
      <w:lvlJc w:val="left"/>
      <w:pPr>
        <w:ind w:left="5760" w:hanging="360"/>
      </w:pPr>
    </w:lvl>
    <w:lvl w:ilvl="7" w:tplc="04090019">
      <w:start w:val="1"/>
      <w:numFmt w:val="lowerLetter"/>
      <w:lvlText w:val="%8."/>
      <w:lvlJc w:val="left"/>
      <w:pPr>
        <w:ind w:left="6480" w:hanging="360"/>
      </w:pPr>
    </w:lvl>
    <w:lvl w:ilvl="8" w:tplc="0409001B">
      <w:start w:val="1"/>
      <w:numFmt w:val="lowerRoman"/>
      <w:lvlText w:val="%9."/>
      <w:lvlJc w:val="right"/>
      <w:pPr>
        <w:ind w:left="7200" w:hanging="180"/>
      </w:pPr>
    </w:lvl>
  </w:abstractNum>
  <w:abstractNum w:abstractNumId="2" w15:restartNumberingAfterBreak="0">
    <w:nsid w:val="05471A25"/>
    <w:multiLevelType w:val="hybridMultilevel"/>
    <w:tmpl w:val="A5204F3E"/>
    <w:lvl w:ilvl="0" w:tplc="0409001B">
      <w:start w:val="1"/>
      <w:numFmt w:val="lowerRoman"/>
      <w:lvlText w:val="%1."/>
      <w:lvlJc w:val="righ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A5F04A9"/>
    <w:multiLevelType w:val="multilevel"/>
    <w:tmpl w:val="94202E82"/>
    <w:lvl w:ilvl="0">
      <w:start w:val="1"/>
      <w:numFmt w:val="decimal"/>
      <w:suff w:val="space"/>
      <w:lvlText w:val="Chapter %1"/>
      <w:lvlJc w:val="left"/>
      <w:pPr>
        <w:ind w:left="0" w:firstLine="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4" w15:restartNumberingAfterBreak="0">
    <w:nsid w:val="161679FF"/>
    <w:multiLevelType w:val="hybridMultilevel"/>
    <w:tmpl w:val="9224FE8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C9B2DBC"/>
    <w:multiLevelType w:val="multilevel"/>
    <w:tmpl w:val="12C6BD4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8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360" w:hanging="36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60" w:hanging="36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60" w:hanging="36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60" w:hanging="36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" w:hanging="3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60" w:hanging="3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60" w:hanging="360"/>
      </w:pPr>
      <w:rPr>
        <w:rFonts w:hint="default"/>
      </w:rPr>
    </w:lvl>
  </w:abstractNum>
  <w:abstractNum w:abstractNumId="6" w15:restartNumberingAfterBreak="0">
    <w:nsid w:val="1CFC147C"/>
    <w:multiLevelType w:val="hybridMultilevel"/>
    <w:tmpl w:val="6DC22FF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EF83823"/>
    <w:multiLevelType w:val="hybridMultilevel"/>
    <w:tmpl w:val="DF624A38"/>
    <w:lvl w:ilvl="0" w:tplc="0409001B">
      <w:start w:val="1"/>
      <w:numFmt w:val="lowerRoman"/>
      <w:lvlText w:val="%1."/>
      <w:lvlJc w:val="righ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F467E80"/>
    <w:multiLevelType w:val="multilevel"/>
    <w:tmpl w:val="C9544170"/>
    <w:lvl w:ilvl="0">
      <w:start w:val="1"/>
      <w:numFmt w:val="decimal"/>
      <w:suff w:val="space"/>
      <w:lvlText w:val="Chapter %1"/>
      <w:lvlJc w:val="left"/>
      <w:pPr>
        <w:ind w:left="360" w:hanging="360"/>
      </w:pPr>
      <w:rPr>
        <w:rFonts w:ascii="Calibri" w:hAnsi="Calibri" w:hint="default"/>
        <w:color w:val="A6A6A6" w:themeColor="background1" w:themeShade="A6"/>
        <w:sz w:val="54"/>
      </w:rPr>
    </w:lvl>
    <w:lvl w:ilvl="1">
      <w:start w:val="1"/>
      <w:numFmt w:val="decimal"/>
      <w:suff w:val="space"/>
      <w:lvlText w:val="%1.%2"/>
      <w:lvlJc w:val="left"/>
      <w:pPr>
        <w:ind w:left="360" w:hanging="360"/>
      </w:pPr>
      <w:rPr>
        <w:rFonts w:ascii="Calibri" w:hAnsi="Calibri" w:hint="default"/>
        <w:color w:val="FFFFFF" w:themeColor="background1"/>
        <w:sz w:val="40"/>
      </w:rPr>
    </w:lvl>
    <w:lvl w:ilvl="2">
      <w:start w:val="1"/>
      <w:numFmt w:val="decimal"/>
      <w:suff w:val="space"/>
      <w:lvlText w:val="%3.%2"/>
      <w:lvlJc w:val="left"/>
      <w:pPr>
        <w:ind w:left="360" w:hanging="360"/>
      </w:pPr>
      <w:rPr>
        <w:rFonts w:ascii="Calibri" w:hAnsi="Calibri" w:hint="default"/>
        <w:b w:val="0"/>
        <w:i w:val="0"/>
        <w:color w:val="694A77"/>
        <w:sz w:val="27"/>
      </w:rPr>
    </w:lvl>
    <w:lvl w:ilvl="3">
      <w:start w:val="1"/>
      <w:numFmt w:val="decimal"/>
      <w:lvlText w:val="%4."/>
      <w:lvlJc w:val="left"/>
      <w:pPr>
        <w:ind w:left="0" w:firstLine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558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630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70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774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8460" w:hanging="180"/>
      </w:pPr>
      <w:rPr>
        <w:rFonts w:hint="default"/>
      </w:rPr>
    </w:lvl>
  </w:abstractNum>
  <w:abstractNum w:abstractNumId="9" w15:restartNumberingAfterBreak="0">
    <w:nsid w:val="22F25166"/>
    <w:multiLevelType w:val="multilevel"/>
    <w:tmpl w:val="F3D4D53A"/>
    <w:lvl w:ilvl="0">
      <w:numFmt w:val="bullet"/>
      <w:lvlText w:val="-"/>
      <w:lvlJc w:val="left"/>
      <w:pPr>
        <w:ind w:left="202" w:hanging="128"/>
      </w:pPr>
      <w:rPr>
        <w:rFonts w:ascii="Calibri" w:hAnsi="Calibri"/>
        <w:color w:val="231F20"/>
        <w:sz w:val="24"/>
      </w:rPr>
    </w:lvl>
    <w:lvl w:ilvl="1">
      <w:numFmt w:val="bullet"/>
      <w:lvlText w:val="•"/>
      <w:lvlJc w:val="left"/>
      <w:pPr>
        <w:ind w:left="478" w:hanging="128"/>
      </w:pPr>
      <w:rPr>
        <w:rFonts w:hint="default"/>
      </w:rPr>
    </w:lvl>
    <w:lvl w:ilvl="2">
      <w:numFmt w:val="bullet"/>
      <w:lvlText w:val="•"/>
      <w:lvlJc w:val="left"/>
      <w:pPr>
        <w:ind w:left="757" w:hanging="128"/>
      </w:pPr>
      <w:rPr>
        <w:rFonts w:hint="default"/>
      </w:rPr>
    </w:lvl>
    <w:lvl w:ilvl="3">
      <w:numFmt w:val="bullet"/>
      <w:lvlText w:val="•"/>
      <w:lvlJc w:val="left"/>
      <w:pPr>
        <w:ind w:left="1035" w:hanging="128"/>
      </w:pPr>
      <w:rPr>
        <w:rFonts w:hint="default"/>
      </w:rPr>
    </w:lvl>
    <w:lvl w:ilvl="4">
      <w:numFmt w:val="bullet"/>
      <w:lvlText w:val="•"/>
      <w:lvlJc w:val="left"/>
      <w:pPr>
        <w:ind w:left="1314" w:hanging="128"/>
      </w:pPr>
      <w:rPr>
        <w:rFonts w:hint="default"/>
      </w:rPr>
    </w:lvl>
    <w:lvl w:ilvl="5">
      <w:numFmt w:val="bullet"/>
      <w:lvlText w:val="•"/>
      <w:lvlJc w:val="left"/>
      <w:pPr>
        <w:ind w:left="1592" w:hanging="128"/>
      </w:pPr>
      <w:rPr>
        <w:rFonts w:hint="default"/>
      </w:rPr>
    </w:lvl>
    <w:lvl w:ilvl="6">
      <w:numFmt w:val="bullet"/>
      <w:lvlText w:val="•"/>
      <w:lvlJc w:val="left"/>
      <w:pPr>
        <w:ind w:left="1871" w:hanging="128"/>
      </w:pPr>
      <w:rPr>
        <w:rFonts w:hint="default"/>
      </w:rPr>
    </w:lvl>
    <w:lvl w:ilvl="7">
      <w:numFmt w:val="bullet"/>
      <w:lvlText w:val="•"/>
      <w:lvlJc w:val="left"/>
      <w:pPr>
        <w:ind w:left="2149" w:hanging="128"/>
      </w:pPr>
      <w:rPr>
        <w:rFonts w:hint="default"/>
      </w:rPr>
    </w:lvl>
    <w:lvl w:ilvl="8">
      <w:numFmt w:val="bullet"/>
      <w:lvlText w:val="•"/>
      <w:lvlJc w:val="left"/>
      <w:pPr>
        <w:ind w:left="2428" w:hanging="128"/>
      </w:pPr>
      <w:rPr>
        <w:rFonts w:hint="default"/>
      </w:rPr>
    </w:lvl>
  </w:abstractNum>
  <w:abstractNum w:abstractNumId="10" w15:restartNumberingAfterBreak="0">
    <w:nsid w:val="26D90371"/>
    <w:multiLevelType w:val="hybridMultilevel"/>
    <w:tmpl w:val="993890BA"/>
    <w:lvl w:ilvl="0" w:tplc="0409001B">
      <w:start w:val="1"/>
      <w:numFmt w:val="lowerRoman"/>
      <w:lvlText w:val="%1."/>
      <w:lvlJc w:val="righ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6DD30D4"/>
    <w:multiLevelType w:val="hybridMultilevel"/>
    <w:tmpl w:val="02327F82"/>
    <w:lvl w:ilvl="0" w:tplc="526C4E22">
      <w:start w:val="1"/>
      <w:numFmt w:val="decimal"/>
      <w:lvlText w:val="%1."/>
      <w:lvlJc w:val="left"/>
      <w:pPr>
        <w:ind w:left="1080" w:hanging="360"/>
      </w:p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>
      <w:start w:val="1"/>
      <w:numFmt w:val="lowerRoman"/>
      <w:lvlText w:val="%3."/>
      <w:lvlJc w:val="right"/>
      <w:pPr>
        <w:ind w:left="2520" w:hanging="180"/>
      </w:pPr>
    </w:lvl>
    <w:lvl w:ilvl="3" w:tplc="0409000F">
      <w:start w:val="1"/>
      <w:numFmt w:val="decimal"/>
      <w:lvlText w:val="%4."/>
      <w:lvlJc w:val="left"/>
      <w:pPr>
        <w:ind w:left="3240" w:hanging="360"/>
      </w:pPr>
    </w:lvl>
    <w:lvl w:ilvl="4" w:tplc="04090019">
      <w:start w:val="1"/>
      <w:numFmt w:val="lowerLetter"/>
      <w:lvlText w:val="%5."/>
      <w:lvlJc w:val="left"/>
      <w:pPr>
        <w:ind w:left="3960" w:hanging="360"/>
      </w:pPr>
    </w:lvl>
    <w:lvl w:ilvl="5" w:tplc="0409001B">
      <w:start w:val="1"/>
      <w:numFmt w:val="lowerRoman"/>
      <w:lvlText w:val="%6."/>
      <w:lvlJc w:val="right"/>
      <w:pPr>
        <w:ind w:left="4680" w:hanging="180"/>
      </w:pPr>
    </w:lvl>
    <w:lvl w:ilvl="6" w:tplc="0409000F">
      <w:start w:val="1"/>
      <w:numFmt w:val="decimal"/>
      <w:lvlText w:val="%7."/>
      <w:lvlJc w:val="left"/>
      <w:pPr>
        <w:ind w:left="5400" w:hanging="360"/>
      </w:pPr>
    </w:lvl>
    <w:lvl w:ilvl="7" w:tplc="04090019">
      <w:start w:val="1"/>
      <w:numFmt w:val="lowerLetter"/>
      <w:lvlText w:val="%8."/>
      <w:lvlJc w:val="left"/>
      <w:pPr>
        <w:ind w:left="6120" w:hanging="360"/>
      </w:pPr>
    </w:lvl>
    <w:lvl w:ilvl="8" w:tplc="0409001B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2873796F"/>
    <w:multiLevelType w:val="hybridMultilevel"/>
    <w:tmpl w:val="9224FE8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E732029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4" w15:restartNumberingAfterBreak="0">
    <w:nsid w:val="2F494A10"/>
    <w:multiLevelType w:val="multilevel"/>
    <w:tmpl w:val="9416AEE2"/>
    <w:lvl w:ilvl="0">
      <w:start w:val="1"/>
      <w:numFmt w:val="decimal"/>
      <w:lvlText w:val="%1."/>
      <w:lvlJc w:val="left"/>
      <w:pPr>
        <w:ind w:left="1440" w:hanging="144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800" w:hanging="144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2160" w:hanging="144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2520" w:hanging="144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2880" w:hanging="144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600" w:hanging="144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3960" w:hanging="144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4320" w:hanging="1440"/>
      </w:pPr>
      <w:rPr>
        <w:rFonts w:hint="default"/>
      </w:rPr>
    </w:lvl>
  </w:abstractNum>
  <w:abstractNum w:abstractNumId="15" w15:restartNumberingAfterBreak="0">
    <w:nsid w:val="2FA04259"/>
    <w:multiLevelType w:val="hybridMultilevel"/>
    <w:tmpl w:val="43487DDA"/>
    <w:lvl w:ilvl="0" w:tplc="0409001B">
      <w:start w:val="1"/>
      <w:numFmt w:val="lowerRoman"/>
      <w:lvlText w:val="%1."/>
      <w:lvlJc w:val="righ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28B4585"/>
    <w:multiLevelType w:val="hybridMultilevel"/>
    <w:tmpl w:val="E99A809A"/>
    <w:lvl w:ilvl="0" w:tplc="0409001B">
      <w:start w:val="1"/>
      <w:numFmt w:val="lowerRoman"/>
      <w:lvlText w:val="%1."/>
      <w:lvlJc w:val="righ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3FA2EE5"/>
    <w:multiLevelType w:val="hybridMultilevel"/>
    <w:tmpl w:val="ED78CD8E"/>
    <w:lvl w:ilvl="0" w:tplc="0409001B">
      <w:start w:val="1"/>
      <w:numFmt w:val="lowerRoman"/>
      <w:lvlText w:val="%1."/>
      <w:lvlJc w:val="righ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A92381A"/>
    <w:multiLevelType w:val="multilevel"/>
    <w:tmpl w:val="5B46DE06"/>
    <w:lvl w:ilvl="0">
      <w:start w:val="1"/>
      <w:numFmt w:val="decimal"/>
      <w:isLgl/>
      <w:suff w:val="space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suff w:val="space"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suff w:val="space"/>
      <w:lvlText w:val="%1.%2.%3."/>
      <w:lvlJc w:val="left"/>
      <w:pPr>
        <w:ind w:left="360" w:hanging="36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60" w:hanging="36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475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25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76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26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6840" w:hanging="1440"/>
      </w:pPr>
      <w:rPr>
        <w:rFonts w:hint="default"/>
      </w:rPr>
    </w:lvl>
  </w:abstractNum>
  <w:abstractNum w:abstractNumId="19" w15:restartNumberingAfterBreak="0">
    <w:nsid w:val="3CD736A9"/>
    <w:multiLevelType w:val="hybridMultilevel"/>
    <w:tmpl w:val="7F9E40B2"/>
    <w:lvl w:ilvl="0" w:tplc="55D89DD2">
      <w:start w:val="1"/>
      <w:numFmt w:val="bullet"/>
      <w:lvlText w:val="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CDA39EA"/>
    <w:multiLevelType w:val="multilevel"/>
    <w:tmpl w:val="4502D284"/>
    <w:lvl w:ilvl="0">
      <w:start w:val="1"/>
      <w:numFmt w:val="upperLetter"/>
      <w:lvlText w:val="Appendix %1"/>
      <w:lvlJc w:val="left"/>
      <w:pPr>
        <w:ind w:left="720" w:hanging="720"/>
      </w:pPr>
      <w:rPr>
        <w:rFonts w:ascii="Calibri" w:hAnsi="Calibri" w:hint="default"/>
        <w:b/>
        <w:bCs w:val="0"/>
        <w:i w:val="0"/>
        <w:iCs w:val="0"/>
        <w:caps w:val="0"/>
        <w:strike w:val="0"/>
        <w:dstrike w:val="0"/>
        <w:vanish w:val="0"/>
        <w:color w:val="A6A6A6" w:themeColor="background1" w:themeShade="A6"/>
        <w:spacing w:val="0"/>
        <w:kern w:val="0"/>
        <w:position w:val="0"/>
        <w:sz w:val="52"/>
        <w:u w:val="none"/>
        <w:effect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lowerLetter"/>
      <w:lvlText w:val="%2."/>
      <w:lvlJc w:val="left"/>
      <w:pPr>
        <w:ind w:left="108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81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153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225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297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69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41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5130" w:hanging="180"/>
      </w:pPr>
      <w:rPr>
        <w:rFonts w:hint="default"/>
      </w:rPr>
    </w:lvl>
  </w:abstractNum>
  <w:abstractNum w:abstractNumId="21" w15:restartNumberingAfterBreak="0">
    <w:nsid w:val="3F417264"/>
    <w:multiLevelType w:val="multilevel"/>
    <w:tmpl w:val="AD3EB960"/>
    <w:lvl w:ilvl="0">
      <w:start w:val="1"/>
      <w:numFmt w:val="decimal"/>
      <w:suff w:val="space"/>
      <w:lvlText w:val="Chapter %1"/>
      <w:lvlJc w:val="left"/>
      <w:pPr>
        <w:ind w:left="360" w:hanging="360"/>
      </w:pPr>
      <w:rPr>
        <w:rFonts w:hint="default"/>
        <w:color w:val="A6A6A6" w:themeColor="background1" w:themeShade="A6"/>
      </w:rPr>
    </w:lvl>
    <w:lvl w:ilvl="1">
      <w:start w:val="1"/>
      <w:numFmt w:val="decimal"/>
      <w:suff w:val="space"/>
      <w:lvlText w:val="%1.%2"/>
      <w:lvlJc w:val="left"/>
      <w:pPr>
        <w:ind w:left="360" w:hanging="360"/>
      </w:pPr>
      <w:rPr>
        <w:rFonts w:hint="default"/>
        <w:color w:val="FFFFFF" w:themeColor="background1"/>
      </w:rPr>
    </w:lvl>
    <w:lvl w:ilvl="2">
      <w:start w:val="1"/>
      <w:numFmt w:val="decimal"/>
      <w:suff w:val="space"/>
      <w:lvlText w:val="%1.%2.%3"/>
      <w:lvlJc w:val="left"/>
      <w:pPr>
        <w:ind w:left="360" w:firstLine="0"/>
      </w:pPr>
      <w:rPr>
        <w:rFonts w:hint="default"/>
        <w:color w:val="694A77"/>
      </w:rPr>
    </w:lvl>
    <w:lvl w:ilvl="3">
      <w:start w:val="1"/>
      <w:numFmt w:val="decimal"/>
      <w:lvlText w:val="%4."/>
      <w:lvlJc w:val="left"/>
      <w:pPr>
        <w:ind w:left="450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522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594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666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738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8100" w:hanging="180"/>
      </w:pPr>
      <w:rPr>
        <w:rFonts w:hint="default"/>
      </w:rPr>
    </w:lvl>
  </w:abstractNum>
  <w:abstractNum w:abstractNumId="22" w15:restartNumberingAfterBreak="0">
    <w:nsid w:val="450C11A6"/>
    <w:multiLevelType w:val="multilevel"/>
    <w:tmpl w:val="4FDC023C"/>
    <w:lvl w:ilvl="0">
      <w:start w:val="1"/>
      <w:numFmt w:val="decimal"/>
      <w:isLgl/>
      <w:lvlText w:val="%1."/>
      <w:lvlJc w:val="left"/>
      <w:pPr>
        <w:ind w:left="360" w:hanging="360"/>
      </w:pPr>
      <w:rPr>
        <w:rFonts w:ascii="Calibri" w:hAnsi="Calibri" w:hint="default"/>
        <w:color w:val="694A77"/>
      </w:rPr>
    </w:lvl>
    <w:lvl w:ilvl="1">
      <w:start w:val="1"/>
      <w:numFmt w:val="decimal"/>
      <w:lvlRestart w:val="0"/>
      <w:isLgl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360" w:hanging="36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60" w:hanging="36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60" w:hanging="36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60" w:hanging="36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" w:hanging="36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60" w:hanging="3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60" w:hanging="360"/>
      </w:pPr>
      <w:rPr>
        <w:rFonts w:hint="default"/>
      </w:rPr>
    </w:lvl>
  </w:abstractNum>
  <w:abstractNum w:abstractNumId="23" w15:restartNumberingAfterBreak="0">
    <w:nsid w:val="46031A62"/>
    <w:multiLevelType w:val="hybridMultilevel"/>
    <w:tmpl w:val="435EC6D6"/>
    <w:lvl w:ilvl="0" w:tplc="B8DA068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7247022"/>
    <w:multiLevelType w:val="multilevel"/>
    <w:tmpl w:val="400A361E"/>
    <w:lvl w:ilvl="0">
      <w:start w:val="1"/>
      <w:numFmt w:val="bullet"/>
      <w:pStyle w:val="ListBullet"/>
      <w:lvlText w:val=""/>
      <w:lvlJc w:val="left"/>
      <w:pPr>
        <w:ind w:left="720" w:hanging="360"/>
      </w:pPr>
      <w:rPr>
        <w:rFonts w:ascii="Symbol" w:hAnsi="Symbol" w:hint="default"/>
        <w:b w:val="0"/>
        <w:bCs w:val="0"/>
        <w:i w:val="0"/>
        <w:iCs w:val="0"/>
        <w:caps w:val="0"/>
        <w:smallCaps w:val="0"/>
        <w:strike w:val="0"/>
        <w:dstrike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bullet"/>
      <w:pStyle w:val="ListBullet2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>
      <w:start w:val="1"/>
      <w:numFmt w:val="lowerRoman"/>
      <w:lvlText w:val="%3."/>
      <w:lvlJc w:val="right"/>
      <w:pPr>
        <w:ind w:left="81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153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225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297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69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41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5130" w:hanging="180"/>
      </w:pPr>
      <w:rPr>
        <w:rFonts w:hint="default"/>
      </w:rPr>
    </w:lvl>
  </w:abstractNum>
  <w:abstractNum w:abstractNumId="25" w15:restartNumberingAfterBreak="0">
    <w:nsid w:val="48482F8A"/>
    <w:multiLevelType w:val="hybridMultilevel"/>
    <w:tmpl w:val="FE802E9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48E40A21"/>
    <w:multiLevelType w:val="multilevel"/>
    <w:tmpl w:val="0A165832"/>
    <w:lvl w:ilvl="0">
      <w:start w:val="1"/>
      <w:numFmt w:val="decimal"/>
      <w:pStyle w:val="ListNumber"/>
      <w:lvlText w:val="%1."/>
      <w:lvlJc w:val="left"/>
      <w:pPr>
        <w:ind w:left="720" w:hanging="360"/>
      </w:pPr>
      <w:rPr>
        <w:rFonts w:hint="default"/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lowerLetter"/>
      <w:pStyle w:val="ListNumber2"/>
      <w:lvlText w:val="%2."/>
      <w:lvlJc w:val="left"/>
      <w:pPr>
        <w:ind w:left="108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81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153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225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297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69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41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5130" w:hanging="180"/>
      </w:pPr>
      <w:rPr>
        <w:rFonts w:hint="default"/>
      </w:rPr>
    </w:lvl>
  </w:abstractNum>
  <w:abstractNum w:abstractNumId="27" w15:restartNumberingAfterBreak="0">
    <w:nsid w:val="4BE43FD4"/>
    <w:multiLevelType w:val="hybridMultilevel"/>
    <w:tmpl w:val="0968208E"/>
    <w:lvl w:ilvl="0" w:tplc="AB6A850E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52BF288D"/>
    <w:multiLevelType w:val="hybridMultilevel"/>
    <w:tmpl w:val="DF624A38"/>
    <w:lvl w:ilvl="0" w:tplc="0409001B">
      <w:start w:val="1"/>
      <w:numFmt w:val="lowerRoman"/>
      <w:lvlText w:val="%1."/>
      <w:lvlJc w:val="righ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616B1E36"/>
    <w:multiLevelType w:val="hybridMultilevel"/>
    <w:tmpl w:val="D5B2BF12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0" w15:restartNumberingAfterBreak="0">
    <w:nsid w:val="651D4913"/>
    <w:multiLevelType w:val="hybridMultilevel"/>
    <w:tmpl w:val="F976AB8C"/>
    <w:lvl w:ilvl="0" w:tplc="339A1B1A">
      <w:start w:val="1"/>
      <w:numFmt w:val="decimal"/>
      <w:lvlText w:val="%1."/>
      <w:lvlJc w:val="left"/>
      <w:pPr>
        <w:ind w:left="720" w:hanging="360"/>
      </w:pPr>
      <w:rPr>
        <w:rFonts w:ascii="Corbel" w:hAnsi="Corbel" w:hint="default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C2D0536C">
      <w:start w:val="1"/>
      <w:numFmt w:val="decimal"/>
      <w:pStyle w:val="NumberedList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65DF7B0E"/>
    <w:multiLevelType w:val="multilevel"/>
    <w:tmpl w:val="4BBE41AE"/>
    <w:lvl w:ilvl="0">
      <w:start w:val="1"/>
      <w:numFmt w:val="decimal"/>
      <w:lvlText w:val="Chapter %1"/>
      <w:lvlJc w:val="left"/>
      <w:pPr>
        <w:ind w:left="360" w:hanging="360"/>
      </w:pPr>
      <w:rPr>
        <w:rFonts w:ascii="Calibri" w:hAnsi="Calibri" w:hint="default"/>
        <w:b/>
        <w:i w:val="0"/>
        <w:color w:val="A6A6A6" w:themeColor="background1" w:themeShade="A6"/>
        <w:u w:color="A6A6A6" w:themeColor="background1" w:themeShade="A6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  <w:b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694A77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lvlText w:val="%1.%2.%3"/>
      <w:lvlJc w:val="left"/>
      <w:pPr>
        <w:ind w:left="360" w:hanging="360"/>
      </w:pPr>
      <w:rPr>
        <w:rFonts w:hint="default"/>
        <w:b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694A77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3">
      <w:start w:val="1"/>
      <w:numFmt w:val="none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none"/>
      <w:lvlText w:val=""/>
      <w:lvlJc w:val="left"/>
      <w:pPr>
        <w:ind w:left="0" w:firstLine="0"/>
      </w:pPr>
      <w:rPr>
        <w:rFonts w:hint="default"/>
      </w:rPr>
    </w:lvl>
    <w:lvl w:ilvl="5">
      <w:start w:val="1"/>
      <w:numFmt w:val="none"/>
      <w:lvlText w:val=""/>
      <w:lvlJc w:val="left"/>
      <w:pPr>
        <w:ind w:left="0" w:firstLine="0"/>
      </w:pPr>
      <w:rPr>
        <w:rFonts w:hint="default"/>
      </w:rPr>
    </w:lvl>
    <w:lvl w:ilvl="6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7">
      <w:start w:val="1"/>
      <w:numFmt w:val="none"/>
      <w:lvlText w:val=""/>
      <w:lvlJc w:val="left"/>
      <w:pPr>
        <w:ind w:left="0" w:firstLine="0"/>
      </w:pPr>
      <w:rPr>
        <w:rFonts w:hint="default"/>
      </w:rPr>
    </w:lvl>
    <w:lvl w:ilvl="8">
      <w:start w:val="1"/>
      <w:numFmt w:val="none"/>
      <w:lvlText w:val=""/>
      <w:lvlJc w:val="left"/>
      <w:pPr>
        <w:ind w:left="0" w:firstLine="0"/>
      </w:pPr>
      <w:rPr>
        <w:rFonts w:hint="default"/>
      </w:rPr>
    </w:lvl>
  </w:abstractNum>
  <w:abstractNum w:abstractNumId="32" w15:restartNumberingAfterBreak="0">
    <w:nsid w:val="6B475408"/>
    <w:multiLevelType w:val="multilevel"/>
    <w:tmpl w:val="DA187C88"/>
    <w:lvl w:ilvl="0">
      <w:start w:val="1"/>
      <w:numFmt w:val="decimal"/>
      <w:suff w:val="space"/>
      <w:lvlText w:val="Chapter %1"/>
      <w:lvlJc w:val="left"/>
      <w:pPr>
        <w:ind w:left="360" w:hanging="360"/>
      </w:pPr>
      <w:rPr>
        <w:rFonts w:hint="default"/>
        <w:color w:val="A6A6A6" w:themeColor="background1" w:themeShade="A6"/>
      </w:rPr>
    </w:lvl>
    <w:lvl w:ilvl="1">
      <w:start w:val="1"/>
      <w:numFmt w:val="decimal"/>
      <w:lvlRestart w:val="0"/>
      <w:suff w:val="space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360" w:hanging="360"/>
      </w:pPr>
      <w:rPr>
        <w:rFonts w:hint="default"/>
      </w:rPr>
    </w:lvl>
    <w:lvl w:ilvl="3">
      <w:start w:val="1"/>
      <w:numFmt w:val="decimal"/>
      <w:suff w:val="space"/>
      <w:lvlText w:val="%1.%2.%3.%4"/>
      <w:lvlJc w:val="left"/>
      <w:pPr>
        <w:ind w:left="1440" w:hanging="144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33" w15:restartNumberingAfterBreak="0">
    <w:nsid w:val="6C247C33"/>
    <w:multiLevelType w:val="hybridMultilevel"/>
    <w:tmpl w:val="29CCFE44"/>
    <w:lvl w:ilvl="0" w:tplc="D04687C8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4" w15:restartNumberingAfterBreak="0">
    <w:nsid w:val="6E614CB7"/>
    <w:multiLevelType w:val="multilevel"/>
    <w:tmpl w:val="B96E5C3A"/>
    <w:lvl w:ilvl="0">
      <w:start w:val="5"/>
      <w:numFmt w:val="decimal"/>
      <w:lvlText w:val="%1"/>
      <w:lvlJc w:val="left"/>
      <w:pPr>
        <w:ind w:left="1200" w:hanging="7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200" w:hanging="720"/>
      </w:pPr>
      <w:rPr>
        <w:rFonts w:ascii="Calibri" w:eastAsia="Calibri" w:hAnsi="Calibri" w:cs="Calibri" w:hint="default"/>
        <w:b/>
        <w:bCs/>
        <w:color w:val="694A77"/>
        <w:spacing w:val="-3"/>
        <w:w w:val="100"/>
        <w:sz w:val="32"/>
        <w:szCs w:val="32"/>
      </w:rPr>
    </w:lvl>
    <w:lvl w:ilvl="2">
      <w:numFmt w:val="bullet"/>
      <w:lvlText w:val="•"/>
      <w:lvlJc w:val="left"/>
      <w:pPr>
        <w:ind w:left="1068" w:hanging="228"/>
      </w:pPr>
      <w:rPr>
        <w:rFonts w:ascii="Calibri" w:eastAsia="Calibri" w:hAnsi="Calibri" w:cs="Calibri" w:hint="default"/>
        <w:color w:val="231F20"/>
        <w:spacing w:val="-5"/>
        <w:w w:val="97"/>
        <w:sz w:val="24"/>
        <w:szCs w:val="24"/>
      </w:rPr>
    </w:lvl>
    <w:lvl w:ilvl="3">
      <w:numFmt w:val="bullet"/>
      <w:lvlText w:val="•"/>
      <w:lvlJc w:val="left"/>
      <w:pPr>
        <w:ind w:left="2655" w:hanging="228"/>
      </w:pPr>
      <w:rPr>
        <w:rFonts w:hint="default"/>
      </w:rPr>
    </w:lvl>
    <w:lvl w:ilvl="4">
      <w:numFmt w:val="bullet"/>
      <w:lvlText w:val="•"/>
      <w:lvlJc w:val="left"/>
      <w:pPr>
        <w:ind w:left="3750" w:hanging="228"/>
      </w:pPr>
      <w:rPr>
        <w:rFonts w:hint="default"/>
      </w:rPr>
    </w:lvl>
    <w:lvl w:ilvl="5">
      <w:numFmt w:val="bullet"/>
      <w:lvlText w:val="•"/>
      <w:lvlJc w:val="left"/>
      <w:pPr>
        <w:ind w:left="4845" w:hanging="228"/>
      </w:pPr>
      <w:rPr>
        <w:rFonts w:hint="default"/>
      </w:rPr>
    </w:lvl>
    <w:lvl w:ilvl="6">
      <w:numFmt w:val="bullet"/>
      <w:lvlText w:val="•"/>
      <w:lvlJc w:val="left"/>
      <w:pPr>
        <w:ind w:left="5940" w:hanging="228"/>
      </w:pPr>
      <w:rPr>
        <w:rFonts w:hint="default"/>
      </w:rPr>
    </w:lvl>
    <w:lvl w:ilvl="7">
      <w:numFmt w:val="bullet"/>
      <w:lvlText w:val="•"/>
      <w:lvlJc w:val="left"/>
      <w:pPr>
        <w:ind w:left="7035" w:hanging="228"/>
      </w:pPr>
      <w:rPr>
        <w:rFonts w:hint="default"/>
      </w:rPr>
    </w:lvl>
    <w:lvl w:ilvl="8">
      <w:numFmt w:val="bullet"/>
      <w:lvlText w:val="•"/>
      <w:lvlJc w:val="left"/>
      <w:pPr>
        <w:ind w:left="8130" w:hanging="228"/>
      </w:pPr>
      <w:rPr>
        <w:rFonts w:hint="default"/>
      </w:rPr>
    </w:lvl>
  </w:abstractNum>
  <w:abstractNum w:abstractNumId="35" w15:restartNumberingAfterBreak="0">
    <w:nsid w:val="70815060"/>
    <w:multiLevelType w:val="hybridMultilevel"/>
    <w:tmpl w:val="6DA0255C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6" w15:restartNumberingAfterBreak="0">
    <w:nsid w:val="77D92087"/>
    <w:multiLevelType w:val="hybridMultilevel"/>
    <w:tmpl w:val="02327F82"/>
    <w:lvl w:ilvl="0" w:tplc="526C4E22">
      <w:start w:val="1"/>
      <w:numFmt w:val="decimal"/>
      <w:lvlText w:val="%1."/>
      <w:lvlJc w:val="left"/>
      <w:pPr>
        <w:ind w:left="1080" w:hanging="360"/>
      </w:p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>
      <w:start w:val="1"/>
      <w:numFmt w:val="lowerRoman"/>
      <w:lvlText w:val="%3."/>
      <w:lvlJc w:val="right"/>
      <w:pPr>
        <w:ind w:left="2520" w:hanging="180"/>
      </w:pPr>
    </w:lvl>
    <w:lvl w:ilvl="3" w:tplc="0409000F">
      <w:start w:val="1"/>
      <w:numFmt w:val="decimal"/>
      <w:lvlText w:val="%4."/>
      <w:lvlJc w:val="left"/>
      <w:pPr>
        <w:ind w:left="3240" w:hanging="360"/>
      </w:pPr>
    </w:lvl>
    <w:lvl w:ilvl="4" w:tplc="04090019">
      <w:start w:val="1"/>
      <w:numFmt w:val="lowerLetter"/>
      <w:lvlText w:val="%5."/>
      <w:lvlJc w:val="left"/>
      <w:pPr>
        <w:ind w:left="3960" w:hanging="360"/>
      </w:pPr>
    </w:lvl>
    <w:lvl w:ilvl="5" w:tplc="0409001B">
      <w:start w:val="1"/>
      <w:numFmt w:val="lowerRoman"/>
      <w:lvlText w:val="%6."/>
      <w:lvlJc w:val="right"/>
      <w:pPr>
        <w:ind w:left="4680" w:hanging="180"/>
      </w:pPr>
    </w:lvl>
    <w:lvl w:ilvl="6" w:tplc="0409000F">
      <w:start w:val="1"/>
      <w:numFmt w:val="decimal"/>
      <w:lvlText w:val="%7."/>
      <w:lvlJc w:val="left"/>
      <w:pPr>
        <w:ind w:left="5400" w:hanging="360"/>
      </w:pPr>
    </w:lvl>
    <w:lvl w:ilvl="7" w:tplc="04090019">
      <w:start w:val="1"/>
      <w:numFmt w:val="lowerLetter"/>
      <w:lvlText w:val="%8."/>
      <w:lvlJc w:val="left"/>
      <w:pPr>
        <w:ind w:left="6120" w:hanging="360"/>
      </w:pPr>
    </w:lvl>
    <w:lvl w:ilvl="8" w:tplc="0409001B">
      <w:start w:val="1"/>
      <w:numFmt w:val="lowerRoman"/>
      <w:lvlText w:val="%9."/>
      <w:lvlJc w:val="right"/>
      <w:pPr>
        <w:ind w:left="6840" w:hanging="180"/>
      </w:pPr>
    </w:lvl>
  </w:abstractNum>
  <w:abstractNum w:abstractNumId="37" w15:restartNumberingAfterBreak="0">
    <w:nsid w:val="7B2B6BB1"/>
    <w:multiLevelType w:val="multilevel"/>
    <w:tmpl w:val="8BB4E9DE"/>
    <w:lvl w:ilvl="0">
      <w:start w:val="7"/>
      <w:numFmt w:val="decimal"/>
      <w:suff w:val="space"/>
      <w:lvlText w:val="Chapter %1"/>
      <w:lvlJc w:val="left"/>
      <w:pPr>
        <w:ind w:left="360" w:hanging="360"/>
      </w:pPr>
      <w:rPr>
        <w:rFonts w:ascii="Calibri" w:hAnsi="Calibri" w:hint="default"/>
        <w:b/>
        <w:i w:val="0"/>
        <w:color w:val="A6A6A6" w:themeColor="background1" w:themeShade="A6"/>
        <w:u w:color="A6A6A6" w:themeColor="background1" w:themeShade="A6"/>
      </w:rPr>
    </w:lvl>
    <w:lvl w:ilvl="1">
      <w:start w:val="1"/>
      <w:numFmt w:val="decimal"/>
      <w:suff w:val="space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6570" w:hanging="36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38" w15:restartNumberingAfterBreak="0">
    <w:nsid w:val="7B6C3026"/>
    <w:multiLevelType w:val="hybridMultilevel"/>
    <w:tmpl w:val="FE802E9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7D9464C8"/>
    <w:multiLevelType w:val="multilevel"/>
    <w:tmpl w:val="91AAA1E8"/>
    <w:lvl w:ilvl="0">
      <w:numFmt w:val="bullet"/>
      <w:lvlText w:val="-"/>
      <w:lvlJc w:val="left"/>
      <w:pPr>
        <w:ind w:left="202" w:hanging="128"/>
      </w:pPr>
      <w:rPr>
        <w:rFonts w:ascii="Calibri" w:hAnsi="Calibri"/>
        <w:color w:val="231F20"/>
        <w:w w:val="99"/>
        <w:sz w:val="24"/>
      </w:rPr>
    </w:lvl>
    <w:lvl w:ilvl="1">
      <w:numFmt w:val="bullet"/>
      <w:lvlText w:val="•"/>
      <w:lvlJc w:val="left"/>
      <w:pPr>
        <w:ind w:left="478" w:hanging="128"/>
      </w:pPr>
      <w:rPr>
        <w:rFonts w:hint="default"/>
      </w:rPr>
    </w:lvl>
    <w:lvl w:ilvl="2">
      <w:numFmt w:val="bullet"/>
      <w:lvlText w:val="•"/>
      <w:lvlJc w:val="left"/>
      <w:pPr>
        <w:ind w:left="757" w:hanging="128"/>
      </w:pPr>
      <w:rPr>
        <w:rFonts w:hint="default"/>
      </w:rPr>
    </w:lvl>
    <w:lvl w:ilvl="3">
      <w:numFmt w:val="bullet"/>
      <w:lvlText w:val="•"/>
      <w:lvlJc w:val="left"/>
      <w:pPr>
        <w:ind w:left="1035" w:hanging="128"/>
      </w:pPr>
      <w:rPr>
        <w:rFonts w:hint="default"/>
      </w:rPr>
    </w:lvl>
    <w:lvl w:ilvl="4">
      <w:numFmt w:val="bullet"/>
      <w:lvlText w:val="•"/>
      <w:lvlJc w:val="left"/>
      <w:pPr>
        <w:ind w:left="1314" w:hanging="128"/>
      </w:pPr>
      <w:rPr>
        <w:rFonts w:hint="default"/>
      </w:rPr>
    </w:lvl>
    <w:lvl w:ilvl="5">
      <w:numFmt w:val="bullet"/>
      <w:lvlText w:val="•"/>
      <w:lvlJc w:val="left"/>
      <w:pPr>
        <w:ind w:left="1592" w:hanging="128"/>
      </w:pPr>
      <w:rPr>
        <w:rFonts w:hint="default"/>
      </w:rPr>
    </w:lvl>
    <w:lvl w:ilvl="6">
      <w:numFmt w:val="bullet"/>
      <w:lvlText w:val="•"/>
      <w:lvlJc w:val="left"/>
      <w:pPr>
        <w:ind w:left="1871" w:hanging="128"/>
      </w:pPr>
      <w:rPr>
        <w:rFonts w:hint="default"/>
      </w:rPr>
    </w:lvl>
    <w:lvl w:ilvl="7">
      <w:numFmt w:val="bullet"/>
      <w:lvlText w:val="•"/>
      <w:lvlJc w:val="left"/>
      <w:pPr>
        <w:ind w:left="2149" w:hanging="128"/>
      </w:pPr>
      <w:rPr>
        <w:rFonts w:hint="default"/>
      </w:rPr>
    </w:lvl>
    <w:lvl w:ilvl="8">
      <w:numFmt w:val="bullet"/>
      <w:lvlText w:val="•"/>
      <w:lvlJc w:val="left"/>
      <w:pPr>
        <w:ind w:left="2428" w:hanging="128"/>
      </w:pPr>
      <w:rPr>
        <w:rFonts w:hint="default"/>
      </w:rPr>
    </w:lvl>
  </w:abstractNum>
  <w:num w:numId="1">
    <w:abstractNumId w:val="23"/>
  </w:num>
  <w:num w:numId="2">
    <w:abstractNumId w:val="19"/>
  </w:num>
  <w:num w:numId="3">
    <w:abstractNumId w:val="30"/>
  </w:num>
  <w:num w:numId="4">
    <w:abstractNumId w:val="24"/>
  </w:num>
  <w:num w:numId="5">
    <w:abstractNumId w:val="26"/>
  </w:num>
  <w:num w:numId="6">
    <w:abstractNumId w:val="34"/>
  </w:num>
  <w:num w:numId="7">
    <w:abstractNumId w:val="18"/>
  </w:num>
  <w:num w:numId="8">
    <w:abstractNumId w:val="22"/>
  </w:num>
  <w:num w:numId="9">
    <w:abstractNumId w:val="32"/>
  </w:num>
  <w:num w:numId="10">
    <w:abstractNumId w:val="5"/>
  </w:num>
  <w:num w:numId="11">
    <w:abstractNumId w:val="14"/>
  </w:num>
  <w:num w:numId="12">
    <w:abstractNumId w:val="3"/>
  </w:num>
  <w:num w:numId="13">
    <w:abstractNumId w:val="8"/>
  </w:num>
  <w:num w:numId="14">
    <w:abstractNumId w:val="21"/>
  </w:num>
  <w:num w:numId="15">
    <w:abstractNumId w:val="20"/>
  </w:num>
  <w:num w:numId="16">
    <w:abstractNumId w:val="31"/>
  </w:num>
  <w:num w:numId="17">
    <w:abstractNumId w:val="9"/>
  </w:num>
  <w:num w:numId="18">
    <w:abstractNumId w:val="39"/>
  </w:num>
  <w:num w:numId="19">
    <w:abstractNumId w:val="33"/>
  </w:num>
  <w:num w:numId="20">
    <w:abstractNumId w:val="27"/>
  </w:num>
  <w:num w:numId="21">
    <w:abstractNumId w:val="37"/>
  </w:num>
  <w:num w:numId="22">
    <w:abstractNumId w:val="13"/>
  </w:num>
  <w:num w:numId="23">
    <w:abstractNumId w:val="0"/>
  </w:num>
  <w:num w:numId="24">
    <w:abstractNumId w:val="2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5">
    <w:abstractNumId w:val="3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>
    <w:abstractNumId w:val="3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9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0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1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2">
    <w:abstractNumId w:val="1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3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4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5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6">
    <w:abstractNumId w:val="2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7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8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9">
    <w:abstractNumId w:val="1"/>
  </w:num>
  <w:num w:numId="40">
    <w:abstractNumId w:val="29"/>
  </w:num>
  <w:num w:numId="41">
    <w:abstractNumId w:val="35"/>
  </w:num>
  <w:numIdMacAtCleanup w:val="2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50"/>
  <w:embedTrueTypeFonts/>
  <w:proofState w:spelling="clean" w:grammar="clean"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20000"/>
    <w:rsid w:val="00020F8E"/>
    <w:rsid w:val="00052382"/>
    <w:rsid w:val="0006568A"/>
    <w:rsid w:val="00071B1F"/>
    <w:rsid w:val="00076F0F"/>
    <w:rsid w:val="00084253"/>
    <w:rsid w:val="000852B8"/>
    <w:rsid w:val="000D1F49"/>
    <w:rsid w:val="000D6A37"/>
    <w:rsid w:val="000E0945"/>
    <w:rsid w:val="001632C0"/>
    <w:rsid w:val="001727CA"/>
    <w:rsid w:val="001A4DF3"/>
    <w:rsid w:val="001B015C"/>
    <w:rsid w:val="001B0B3A"/>
    <w:rsid w:val="001B7F8F"/>
    <w:rsid w:val="001C171C"/>
    <w:rsid w:val="001C66AD"/>
    <w:rsid w:val="001C7483"/>
    <w:rsid w:val="001E7FCD"/>
    <w:rsid w:val="0023603E"/>
    <w:rsid w:val="00282D82"/>
    <w:rsid w:val="002B5602"/>
    <w:rsid w:val="002C56E6"/>
    <w:rsid w:val="00361E11"/>
    <w:rsid w:val="003909AD"/>
    <w:rsid w:val="0040090B"/>
    <w:rsid w:val="00433D57"/>
    <w:rsid w:val="0046302A"/>
    <w:rsid w:val="004728BC"/>
    <w:rsid w:val="00487D2D"/>
    <w:rsid w:val="004D3563"/>
    <w:rsid w:val="004D5D62"/>
    <w:rsid w:val="00504AA9"/>
    <w:rsid w:val="005112D0"/>
    <w:rsid w:val="00533D86"/>
    <w:rsid w:val="005453A5"/>
    <w:rsid w:val="00555681"/>
    <w:rsid w:val="00577E06"/>
    <w:rsid w:val="005A3BF7"/>
    <w:rsid w:val="005F2035"/>
    <w:rsid w:val="005F7990"/>
    <w:rsid w:val="00622682"/>
    <w:rsid w:val="0063739C"/>
    <w:rsid w:val="006643BE"/>
    <w:rsid w:val="00691944"/>
    <w:rsid w:val="006B248A"/>
    <w:rsid w:val="00703BBA"/>
    <w:rsid w:val="007466B2"/>
    <w:rsid w:val="00760889"/>
    <w:rsid w:val="00770F25"/>
    <w:rsid w:val="007B00B3"/>
    <w:rsid w:val="007B0A85"/>
    <w:rsid w:val="007B2E52"/>
    <w:rsid w:val="007C6A52"/>
    <w:rsid w:val="007F1FBB"/>
    <w:rsid w:val="008119CC"/>
    <w:rsid w:val="0082043E"/>
    <w:rsid w:val="00897331"/>
    <w:rsid w:val="008D2BC4"/>
    <w:rsid w:val="008E203A"/>
    <w:rsid w:val="0091229C"/>
    <w:rsid w:val="00924E9A"/>
    <w:rsid w:val="009358C1"/>
    <w:rsid w:val="00940E73"/>
    <w:rsid w:val="00950D39"/>
    <w:rsid w:val="0098597D"/>
    <w:rsid w:val="00991FA9"/>
    <w:rsid w:val="0099291E"/>
    <w:rsid w:val="009D1ED8"/>
    <w:rsid w:val="009F2E21"/>
    <w:rsid w:val="009F619A"/>
    <w:rsid w:val="009F6DDE"/>
    <w:rsid w:val="00A234A1"/>
    <w:rsid w:val="00A254B7"/>
    <w:rsid w:val="00A370A8"/>
    <w:rsid w:val="00A73847"/>
    <w:rsid w:val="00A90467"/>
    <w:rsid w:val="00B16AAC"/>
    <w:rsid w:val="00B17B2A"/>
    <w:rsid w:val="00B208D4"/>
    <w:rsid w:val="00B27589"/>
    <w:rsid w:val="00BD20A6"/>
    <w:rsid w:val="00BD4753"/>
    <w:rsid w:val="00BD5CB1"/>
    <w:rsid w:val="00BE62EE"/>
    <w:rsid w:val="00C003BA"/>
    <w:rsid w:val="00C20000"/>
    <w:rsid w:val="00C40AA6"/>
    <w:rsid w:val="00C46878"/>
    <w:rsid w:val="00C82682"/>
    <w:rsid w:val="00C847C4"/>
    <w:rsid w:val="00CB4A51"/>
    <w:rsid w:val="00CD06EB"/>
    <w:rsid w:val="00CD4532"/>
    <w:rsid w:val="00CD47B0"/>
    <w:rsid w:val="00CE6104"/>
    <w:rsid w:val="00CE7918"/>
    <w:rsid w:val="00CF1B89"/>
    <w:rsid w:val="00D05D0B"/>
    <w:rsid w:val="00D16163"/>
    <w:rsid w:val="00D33240"/>
    <w:rsid w:val="00D50B65"/>
    <w:rsid w:val="00D828F6"/>
    <w:rsid w:val="00DB3FAD"/>
    <w:rsid w:val="00E33D06"/>
    <w:rsid w:val="00E3635A"/>
    <w:rsid w:val="00E61C09"/>
    <w:rsid w:val="00E66C3D"/>
    <w:rsid w:val="00EB263C"/>
    <w:rsid w:val="00EB3B58"/>
    <w:rsid w:val="00EC7359"/>
    <w:rsid w:val="00EE3054"/>
    <w:rsid w:val="00F00606"/>
    <w:rsid w:val="00F01256"/>
    <w:rsid w:val="00F43436"/>
    <w:rsid w:val="00F4655B"/>
    <w:rsid w:val="00F470AA"/>
    <w:rsid w:val="00FA62AE"/>
    <w:rsid w:val="00FB6BEA"/>
    <w:rsid w:val="00FC454A"/>
    <w:rsid w:val="00FC7475"/>
    <w:rsid w:val="00FE78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6357C2FA-CC9E-4F40-B32A-9A651A60900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1"/>
        <w:szCs w:val="21"/>
        <w:lang w:val="en-US" w:eastAsia="en-US" w:bidi="ar-SA"/>
      </w:rPr>
    </w:rPrDefault>
    <w:pPrDefault>
      <w:pPr>
        <w:spacing w:after="160" w:line="312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qFormat="1"/>
    <w:lsdException w:name="heading 5" w:semiHidden="1" w:uiPriority="9" w:qFormat="1"/>
    <w:lsdException w:name="heading 6" w:semiHidden="1" w:uiPriority="9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iPriority="0"/>
    <w:lsdException w:name="toa heading" w:semiHidden="1"/>
    <w:lsdException w:name="List" w:semiHidden="1"/>
    <w:lsdException w:name="List Bullet" w:semiHidden="1" w:unhideWhenUsed="1"/>
    <w:lsdException w:name="List Number" w:semiHidden="1" w:unhideWhenUsed="1"/>
    <w:lsdException w:name="List 2" w:semiHidden="1"/>
    <w:lsdException w:name="List 3" w:semiHidden="1"/>
    <w:lsdException w:name="List 4" w:semiHidden="1"/>
    <w:lsdException w:name="List 5" w:semiHidden="1"/>
    <w:lsdException w:name="List Bullet 2" w:semiHidden="1" w:unhideWhenUsed="1"/>
    <w:lsdException w:name="List Bullet 3" w:semiHidden="1"/>
    <w:lsdException w:name="List Bullet 4" w:semiHidden="1"/>
    <w:lsdException w:name="List Bullet 5" w:semiHidden="1"/>
    <w:lsdException w:name="List Number 2" w:semiHidden="1" w:unhideWhenUsed="1"/>
    <w:lsdException w:name="List Number 3" w:semiHidden="1"/>
    <w:lsdException w:name="List Number 4" w:semiHidden="1"/>
    <w:lsdException w:name="List Number 5" w:semiHidden="1"/>
    <w:lsdException w:name="Title" w:uiPriority="10" w:qFormat="1"/>
    <w:lsdException w:name="Closing" w:semiHidden="1" w:unhideWhenUsed="1"/>
    <w:lsdException w:name="Default Paragraph Font" w:semiHidden="1" w:uiPriority="1" w:unhideWhenUsed="1"/>
    <w:lsdException w:name="Body Text" w:semiHidden="1" w:uiPriority="1" w:unhideWhenUsed="1"/>
    <w:lsdException w:name="Body Text Indent" w:semiHidden="1" w:unhideWhenUsed="1"/>
    <w:lsdException w:name="List Continue" w:semiHidden="1"/>
    <w:lsdException w:name="List Continue 2" w:semiHidden="1"/>
    <w:lsdException w:name="List Continue 3" w:semiHidden="1"/>
    <w:lsdException w:name="List Continue 4" w:semiHidden="1"/>
    <w:lsdException w:name="List Continue 5" w:semiHidden="1"/>
    <w:lsdException w:name="Message Header" w:semiHidden="1" w:unhideWhenUsed="1"/>
    <w:lsdException w:name="Subtitle" w:semiHidden="1" w:uiPriority="11" w:qFormat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qFormat="1"/>
    <w:lsdException w:name="Emphasis" w:semiHidden="1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semiHidden="1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qFormat="1"/>
    <w:lsdException w:name="Intense Emphasis" w:semiHidden="1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1A4DF3"/>
  </w:style>
  <w:style w:type="paragraph" w:styleId="Heading1">
    <w:name w:val="heading 1"/>
    <w:basedOn w:val="Normal"/>
    <w:next w:val="Normal"/>
    <w:link w:val="Heading1Char"/>
    <w:uiPriority w:val="9"/>
    <w:qFormat/>
    <w:rsid w:val="001A4DF3"/>
    <w:pPr>
      <w:keepNext/>
      <w:keepLines/>
      <w:pBdr>
        <w:left w:val="single" w:sz="12" w:space="12" w:color="79A8A4" w:themeColor="accent2"/>
      </w:pBdr>
      <w:spacing w:before="80" w:after="80" w:line="240" w:lineRule="auto"/>
      <w:outlineLvl w:val="0"/>
    </w:pPr>
    <w:rPr>
      <w:rFonts w:asciiTheme="majorHAnsi" w:eastAsiaTheme="majorEastAsia" w:hAnsiTheme="majorHAnsi" w:cstheme="majorBidi"/>
      <w:caps/>
      <w:spacing w:val="10"/>
      <w:sz w:val="36"/>
      <w:szCs w:val="36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A4DF3"/>
    <w:pPr>
      <w:keepNext/>
      <w:keepLines/>
      <w:spacing w:before="120" w:after="0" w:line="240" w:lineRule="auto"/>
      <w:outlineLvl w:val="1"/>
    </w:pPr>
    <w:rPr>
      <w:rFonts w:asciiTheme="majorHAnsi" w:eastAsiaTheme="majorEastAsia" w:hAnsiTheme="majorHAnsi" w:cstheme="majorBidi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A4DF3"/>
    <w:pPr>
      <w:keepNext/>
      <w:keepLines/>
      <w:spacing w:before="80" w:after="0" w:line="240" w:lineRule="auto"/>
      <w:outlineLvl w:val="2"/>
    </w:pPr>
    <w:rPr>
      <w:rFonts w:asciiTheme="majorHAnsi" w:eastAsiaTheme="majorEastAsia" w:hAnsiTheme="majorHAnsi" w:cstheme="majorBidi"/>
      <w:caps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A4DF3"/>
    <w:pPr>
      <w:keepNext/>
      <w:keepLines/>
      <w:spacing w:before="80" w:after="0" w:line="240" w:lineRule="auto"/>
      <w:outlineLvl w:val="3"/>
    </w:pPr>
    <w:rPr>
      <w:rFonts w:asciiTheme="majorHAnsi" w:eastAsiaTheme="majorEastAsia" w:hAnsiTheme="majorHAnsi" w:cstheme="majorBidi"/>
      <w:i/>
      <w:iCs/>
      <w:sz w:val="28"/>
      <w:szCs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A4DF3"/>
    <w:pPr>
      <w:keepNext/>
      <w:keepLines/>
      <w:spacing w:before="80" w:after="0" w:line="240" w:lineRule="auto"/>
      <w:outlineLvl w:val="4"/>
    </w:pPr>
    <w:rPr>
      <w:rFonts w:asciiTheme="majorHAnsi" w:eastAsiaTheme="majorEastAsia" w:hAnsiTheme="majorHAnsi" w:cstheme="majorBidi"/>
      <w:sz w:val="24"/>
      <w:szCs w:val="24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A4DF3"/>
    <w:pPr>
      <w:keepNext/>
      <w:keepLines/>
      <w:spacing w:before="80" w:after="0" w:line="240" w:lineRule="auto"/>
      <w:outlineLvl w:val="5"/>
    </w:pPr>
    <w:rPr>
      <w:rFonts w:asciiTheme="majorHAnsi" w:eastAsiaTheme="majorEastAsia" w:hAnsiTheme="majorHAnsi" w:cstheme="majorBidi"/>
      <w:i/>
      <w:iCs/>
      <w:sz w:val="24"/>
      <w:szCs w:val="24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A4DF3"/>
    <w:pPr>
      <w:keepNext/>
      <w:keepLines/>
      <w:spacing w:before="80" w:after="0" w:line="240" w:lineRule="auto"/>
      <w:outlineLvl w:val="6"/>
    </w:pPr>
    <w:rPr>
      <w:rFonts w:asciiTheme="majorHAnsi" w:eastAsiaTheme="majorEastAsia" w:hAnsiTheme="majorHAnsi" w:cstheme="majorBidi"/>
      <w:color w:val="595959" w:themeColor="text1" w:themeTint="A6"/>
      <w:sz w:val="24"/>
      <w:szCs w:val="24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A4DF3"/>
    <w:pPr>
      <w:keepNext/>
      <w:keepLines/>
      <w:spacing w:before="80" w:after="0" w:line="240" w:lineRule="auto"/>
      <w:outlineLvl w:val="7"/>
    </w:pPr>
    <w:rPr>
      <w:rFonts w:asciiTheme="majorHAnsi" w:eastAsiaTheme="majorEastAsia" w:hAnsiTheme="majorHAnsi" w:cstheme="majorBidi"/>
      <w:caps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A4DF3"/>
    <w:pPr>
      <w:keepNext/>
      <w:keepLines/>
      <w:spacing w:before="80" w:after="0" w:line="240" w:lineRule="auto"/>
      <w:outlineLvl w:val="8"/>
    </w:pPr>
    <w:rPr>
      <w:rFonts w:asciiTheme="majorHAnsi" w:eastAsiaTheme="majorEastAsia" w:hAnsiTheme="majorHAnsi" w:cstheme="majorBidi"/>
      <w:i/>
      <w:iCs/>
      <w:cap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A4DF3"/>
    <w:rPr>
      <w:rFonts w:asciiTheme="majorHAnsi" w:eastAsiaTheme="majorEastAsia" w:hAnsiTheme="majorHAnsi" w:cstheme="majorBidi"/>
      <w:caps/>
      <w:spacing w:val="10"/>
      <w:sz w:val="36"/>
      <w:szCs w:val="36"/>
    </w:rPr>
  </w:style>
  <w:style w:type="character" w:customStyle="1" w:styleId="Hashtag">
    <w:name w:val="Hashtag"/>
    <w:basedOn w:val="DefaultParagraphFont"/>
    <w:uiPriority w:val="99"/>
    <w:semiHidden/>
    <w:rsid w:val="00CD4532"/>
    <w:rPr>
      <w:color w:val="2B579A"/>
      <w:shd w:val="clear" w:color="auto" w:fill="E6E6E6"/>
    </w:rPr>
  </w:style>
  <w:style w:type="paragraph" w:customStyle="1" w:styleId="NumberedList">
    <w:name w:val="Numbered List"/>
    <w:basedOn w:val="Normal"/>
    <w:semiHidden/>
    <w:rsid w:val="00CD4532"/>
    <w:pPr>
      <w:numPr>
        <w:ilvl w:val="6"/>
        <w:numId w:val="3"/>
      </w:numPr>
      <w:contextualSpacing/>
    </w:pPr>
    <w:rPr>
      <w:b/>
      <w:bCs/>
    </w:rPr>
  </w:style>
  <w:style w:type="paragraph" w:customStyle="1" w:styleId="Default">
    <w:name w:val="Default"/>
    <w:semiHidden/>
    <w:rsid w:val="00084253"/>
    <w:pPr>
      <w:autoSpaceDE w:val="0"/>
      <w:autoSpaceDN w:val="0"/>
      <w:adjustRightInd w:val="0"/>
    </w:pPr>
    <w:rPr>
      <w:rFonts w:ascii="Calibri" w:hAnsi="Calibri" w:cs="Calibri"/>
      <w:color w:val="000000"/>
    </w:rPr>
  </w:style>
  <w:style w:type="character" w:customStyle="1" w:styleId="Heading2Char">
    <w:name w:val="Heading 2 Char"/>
    <w:basedOn w:val="DefaultParagraphFont"/>
    <w:link w:val="Heading2"/>
    <w:uiPriority w:val="9"/>
    <w:rsid w:val="001A4DF3"/>
    <w:rPr>
      <w:rFonts w:asciiTheme="majorHAnsi" w:eastAsiaTheme="majorEastAsia" w:hAnsiTheme="majorHAnsi" w:cstheme="majorBidi"/>
      <w:sz w:val="36"/>
      <w:szCs w:val="36"/>
    </w:rPr>
  </w:style>
  <w:style w:type="paragraph" w:styleId="NormalIndent">
    <w:name w:val="Normal Indent"/>
    <w:basedOn w:val="Normal"/>
    <w:uiPriority w:val="99"/>
    <w:semiHidden/>
    <w:rsid w:val="000D1F49"/>
    <w:pPr>
      <w:spacing w:before="120"/>
      <w:ind w:left="720"/>
    </w:pPr>
  </w:style>
  <w:style w:type="character" w:customStyle="1" w:styleId="Heading3Char">
    <w:name w:val="Heading 3 Char"/>
    <w:basedOn w:val="DefaultParagraphFont"/>
    <w:link w:val="Heading3"/>
    <w:uiPriority w:val="9"/>
    <w:semiHidden/>
    <w:rsid w:val="001A4DF3"/>
    <w:rPr>
      <w:rFonts w:asciiTheme="majorHAnsi" w:eastAsiaTheme="majorEastAsia" w:hAnsiTheme="majorHAnsi" w:cstheme="majorBidi"/>
      <w:caps/>
      <w:sz w:val="28"/>
      <w:szCs w:val="28"/>
    </w:rPr>
  </w:style>
  <w:style w:type="paragraph" w:styleId="TOC1">
    <w:name w:val="toc 1"/>
    <w:basedOn w:val="Normal"/>
    <w:next w:val="Normal"/>
    <w:autoRedefine/>
    <w:uiPriority w:val="39"/>
    <w:semiHidden/>
    <w:rsid w:val="000D1F49"/>
    <w:pPr>
      <w:tabs>
        <w:tab w:val="left" w:pos="1260"/>
        <w:tab w:val="left" w:pos="1440"/>
        <w:tab w:val="right" w:leader="dot" w:pos="9830"/>
      </w:tabs>
    </w:pPr>
    <w:rPr>
      <w:b/>
      <w:noProof/>
      <w:color w:val="694A77"/>
      <w:szCs w:val="18"/>
    </w:rPr>
  </w:style>
  <w:style w:type="paragraph" w:styleId="FootnoteText">
    <w:name w:val="footnote text"/>
    <w:basedOn w:val="Normal"/>
    <w:link w:val="FootnoteTextChar"/>
    <w:uiPriority w:val="99"/>
    <w:semiHidden/>
    <w:rsid w:val="000D1F49"/>
    <w:pPr>
      <w:spacing w:before="120"/>
    </w:pPr>
    <w:rPr>
      <w:sz w:val="18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C82682"/>
    <w:rPr>
      <w:sz w:val="18"/>
      <w:szCs w:val="20"/>
    </w:rPr>
  </w:style>
  <w:style w:type="paragraph" w:styleId="ListBullet">
    <w:name w:val="List Bullet"/>
    <w:basedOn w:val="Normal"/>
    <w:uiPriority w:val="99"/>
    <w:semiHidden/>
    <w:rsid w:val="000D1F49"/>
    <w:pPr>
      <w:numPr>
        <w:numId w:val="4"/>
      </w:numPr>
      <w:tabs>
        <w:tab w:val="left" w:pos="720"/>
      </w:tabs>
      <w:spacing w:before="120"/>
    </w:pPr>
  </w:style>
  <w:style w:type="paragraph" w:styleId="CommentText">
    <w:name w:val="annotation text"/>
    <w:basedOn w:val="Normal"/>
    <w:link w:val="CommentTextChar"/>
    <w:uiPriority w:val="99"/>
    <w:semiHidden/>
    <w:rsid w:val="000D1F49"/>
    <w:rPr>
      <w:szCs w:val="24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CD4532"/>
    <w:rPr>
      <w:szCs w:val="24"/>
    </w:rPr>
  </w:style>
  <w:style w:type="paragraph" w:styleId="Header">
    <w:name w:val="header"/>
    <w:basedOn w:val="Normal"/>
    <w:link w:val="HeaderChar"/>
    <w:uiPriority w:val="99"/>
    <w:semiHidden/>
    <w:rsid w:val="00C82682"/>
    <w:pPr>
      <w:tabs>
        <w:tab w:val="center" w:pos="4680"/>
        <w:tab w:val="right" w:pos="9360"/>
      </w:tabs>
    </w:pPr>
    <w:rPr>
      <w:b/>
      <w:noProof/>
      <w:color w:val="606372" w:themeColor="accent1"/>
      <w:szCs w:val="24"/>
    </w:rPr>
  </w:style>
  <w:style w:type="character" w:customStyle="1" w:styleId="HeaderChar">
    <w:name w:val="Header Char"/>
    <w:basedOn w:val="DefaultParagraphFont"/>
    <w:link w:val="Header"/>
    <w:uiPriority w:val="99"/>
    <w:semiHidden/>
    <w:rsid w:val="001C66AD"/>
    <w:rPr>
      <w:b/>
      <w:noProof/>
      <w:color w:val="606372" w:themeColor="accent1"/>
      <w:szCs w:val="24"/>
    </w:rPr>
  </w:style>
  <w:style w:type="paragraph" w:styleId="Footer">
    <w:name w:val="footer"/>
    <w:basedOn w:val="Normal"/>
    <w:link w:val="FooterChar"/>
    <w:uiPriority w:val="99"/>
    <w:rsid w:val="00C82682"/>
    <w:pPr>
      <w:tabs>
        <w:tab w:val="center" w:pos="4680"/>
        <w:tab w:val="right" w:pos="9810"/>
      </w:tabs>
      <w:spacing w:after="0"/>
    </w:pPr>
    <w:rPr>
      <w:color w:val="7F7F7F" w:themeColor="text1" w:themeTint="80"/>
      <w:sz w:val="18"/>
      <w:szCs w:val="24"/>
    </w:rPr>
  </w:style>
  <w:style w:type="character" w:customStyle="1" w:styleId="FooterChar">
    <w:name w:val="Footer Char"/>
    <w:basedOn w:val="DefaultParagraphFont"/>
    <w:link w:val="Footer"/>
    <w:uiPriority w:val="99"/>
    <w:rsid w:val="00C82682"/>
    <w:rPr>
      <w:rFonts w:asciiTheme="minorHAnsi" w:hAnsiTheme="minorHAnsi"/>
      <w:color w:val="7F7F7F" w:themeColor="text1" w:themeTint="80"/>
      <w:sz w:val="18"/>
      <w:szCs w:val="24"/>
    </w:rPr>
  </w:style>
  <w:style w:type="character" w:styleId="FootnoteReference">
    <w:name w:val="footnote reference"/>
    <w:basedOn w:val="DefaultParagraphFont"/>
    <w:uiPriority w:val="99"/>
    <w:semiHidden/>
    <w:rsid w:val="000D1F49"/>
    <w:rPr>
      <w:vertAlign w:val="superscript"/>
    </w:rPr>
  </w:style>
  <w:style w:type="character" w:styleId="CommentReference">
    <w:name w:val="annotation reference"/>
    <w:basedOn w:val="DefaultParagraphFont"/>
    <w:uiPriority w:val="99"/>
    <w:semiHidden/>
    <w:rsid w:val="000D1F49"/>
    <w:rPr>
      <w:sz w:val="18"/>
      <w:szCs w:val="18"/>
    </w:rPr>
  </w:style>
  <w:style w:type="paragraph" w:styleId="ListNumber">
    <w:name w:val="List Number"/>
    <w:basedOn w:val="Normal"/>
    <w:uiPriority w:val="99"/>
    <w:semiHidden/>
    <w:rsid w:val="000D1F49"/>
    <w:pPr>
      <w:numPr>
        <w:numId w:val="5"/>
      </w:numPr>
      <w:spacing w:before="120"/>
    </w:pPr>
  </w:style>
  <w:style w:type="character" w:styleId="Hyperlink">
    <w:name w:val="Hyperlink"/>
    <w:basedOn w:val="DefaultParagraphFont"/>
    <w:uiPriority w:val="99"/>
    <w:unhideWhenUsed/>
    <w:rsid w:val="000D1F49"/>
    <w:rPr>
      <w:color w:val="85C4D2" w:themeColor="hyperlink"/>
      <w:u w:val="single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0D1F49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0D1F49"/>
    <w:rPr>
      <w:rFonts w:ascii="Calibri" w:eastAsia="Calibri" w:hAnsi="Calibri" w:cs="Calibri"/>
      <w:b/>
      <w:bCs/>
      <w:sz w:val="22"/>
      <w:szCs w:val="24"/>
    </w:rPr>
  </w:style>
  <w:style w:type="paragraph" w:styleId="NoSpacing">
    <w:name w:val="No Spacing"/>
    <w:uiPriority w:val="1"/>
    <w:qFormat/>
    <w:rsid w:val="001A4DF3"/>
    <w:pPr>
      <w:spacing w:after="0" w:line="240" w:lineRule="auto"/>
    </w:pPr>
  </w:style>
  <w:style w:type="paragraph" w:styleId="Title">
    <w:name w:val="Title"/>
    <w:basedOn w:val="Normal"/>
    <w:next w:val="Normal"/>
    <w:link w:val="TitleChar"/>
    <w:uiPriority w:val="10"/>
    <w:qFormat/>
    <w:rsid w:val="001A4DF3"/>
    <w:pPr>
      <w:spacing w:after="0" w:line="240" w:lineRule="auto"/>
      <w:contextualSpacing/>
    </w:pPr>
    <w:rPr>
      <w:rFonts w:asciiTheme="majorHAnsi" w:eastAsiaTheme="majorEastAsia" w:hAnsiTheme="majorHAnsi" w:cstheme="majorBidi"/>
      <w:caps/>
      <w:spacing w:val="40"/>
      <w:sz w:val="76"/>
      <w:szCs w:val="76"/>
    </w:rPr>
  </w:style>
  <w:style w:type="character" w:customStyle="1" w:styleId="TitleChar">
    <w:name w:val="Title Char"/>
    <w:basedOn w:val="DefaultParagraphFont"/>
    <w:link w:val="Title"/>
    <w:uiPriority w:val="10"/>
    <w:rsid w:val="001A4DF3"/>
    <w:rPr>
      <w:rFonts w:asciiTheme="majorHAnsi" w:eastAsiaTheme="majorEastAsia" w:hAnsiTheme="majorHAnsi" w:cstheme="majorBidi"/>
      <w:caps/>
      <w:spacing w:val="40"/>
      <w:sz w:val="76"/>
      <w:szCs w:val="76"/>
    </w:rPr>
  </w:style>
  <w:style w:type="paragraph" w:styleId="ListBullet2">
    <w:name w:val="List Bullet 2"/>
    <w:basedOn w:val="Normal"/>
    <w:uiPriority w:val="99"/>
    <w:semiHidden/>
    <w:rsid w:val="000D1F49"/>
    <w:pPr>
      <w:numPr>
        <w:ilvl w:val="1"/>
        <w:numId w:val="4"/>
      </w:numPr>
      <w:spacing w:before="120"/>
    </w:pPr>
  </w:style>
  <w:style w:type="table" w:customStyle="1" w:styleId="FigureTable">
    <w:name w:val="Figure Table"/>
    <w:basedOn w:val="TableNormal"/>
    <w:uiPriority w:val="99"/>
    <w:rsid w:val="000D1F49"/>
    <w:tblPr/>
    <w:trPr>
      <w:cantSplit/>
    </w:trPr>
  </w:style>
  <w:style w:type="character" w:customStyle="1" w:styleId="Heading4Char">
    <w:name w:val="Heading 4 Char"/>
    <w:basedOn w:val="DefaultParagraphFont"/>
    <w:link w:val="Heading4"/>
    <w:uiPriority w:val="9"/>
    <w:semiHidden/>
    <w:rsid w:val="001A4DF3"/>
    <w:rPr>
      <w:rFonts w:asciiTheme="majorHAnsi" w:eastAsiaTheme="majorEastAsia" w:hAnsiTheme="majorHAnsi" w:cstheme="majorBidi"/>
      <w:i/>
      <w:iCs/>
      <w:sz w:val="28"/>
      <w:szCs w:val="28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A4DF3"/>
    <w:rPr>
      <w:rFonts w:asciiTheme="majorHAnsi" w:eastAsiaTheme="majorEastAsia" w:hAnsiTheme="majorHAnsi" w:cstheme="majorBidi"/>
      <w:sz w:val="24"/>
      <w:szCs w:val="24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A4DF3"/>
    <w:rPr>
      <w:rFonts w:asciiTheme="majorHAnsi" w:eastAsiaTheme="majorEastAsia" w:hAnsiTheme="majorHAnsi" w:cstheme="majorBidi"/>
      <w:i/>
      <w:iCs/>
      <w:sz w:val="24"/>
      <w:szCs w:val="24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A4DF3"/>
    <w:rPr>
      <w:rFonts w:asciiTheme="majorHAnsi" w:eastAsiaTheme="majorEastAsia" w:hAnsiTheme="majorHAnsi" w:cstheme="majorBidi"/>
      <w:color w:val="595959" w:themeColor="text1" w:themeTint="A6"/>
      <w:sz w:val="24"/>
      <w:szCs w:val="24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A4DF3"/>
    <w:rPr>
      <w:rFonts w:asciiTheme="majorHAnsi" w:eastAsiaTheme="majorEastAsia" w:hAnsiTheme="majorHAnsi" w:cstheme="majorBidi"/>
      <w:caps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A4DF3"/>
    <w:rPr>
      <w:rFonts w:asciiTheme="majorHAnsi" w:eastAsiaTheme="majorEastAsia" w:hAnsiTheme="majorHAnsi" w:cstheme="majorBidi"/>
      <w:i/>
      <w:iCs/>
      <w:caps/>
    </w:rPr>
  </w:style>
  <w:style w:type="paragraph" w:styleId="TOC2">
    <w:name w:val="toc 2"/>
    <w:basedOn w:val="Normal"/>
    <w:next w:val="Normal"/>
    <w:autoRedefine/>
    <w:uiPriority w:val="39"/>
    <w:semiHidden/>
    <w:rsid w:val="000D1F49"/>
    <w:pPr>
      <w:tabs>
        <w:tab w:val="left" w:pos="900"/>
        <w:tab w:val="right" w:leader="dot" w:pos="9830"/>
      </w:tabs>
      <w:spacing w:before="80"/>
      <w:ind w:left="907" w:right="576" w:hanging="547"/>
    </w:pPr>
    <w:rPr>
      <w:noProof/>
      <w:color w:val="000000" w:themeColor="text1"/>
    </w:rPr>
  </w:style>
  <w:style w:type="paragraph" w:styleId="TOC3">
    <w:name w:val="toc 3"/>
    <w:basedOn w:val="Normal"/>
    <w:next w:val="Normal"/>
    <w:autoRedefine/>
    <w:uiPriority w:val="39"/>
    <w:semiHidden/>
    <w:rsid w:val="000D1F49"/>
    <w:pPr>
      <w:keepNext/>
      <w:tabs>
        <w:tab w:val="left" w:pos="1620"/>
        <w:tab w:val="right" w:leader="dot" w:pos="9830"/>
      </w:tabs>
      <w:spacing w:before="80"/>
      <w:ind w:left="900"/>
    </w:pPr>
    <w:rPr>
      <w:noProof/>
      <w:sz w:val="20"/>
      <w14:scene3d>
        <w14:camera w14:prst="orthographicFront"/>
        <w14:lightRig w14:rig="threePt" w14:dir="t">
          <w14:rot w14:lat="0" w14:lon="0" w14:rev="0"/>
        </w14:lightRig>
      </w14:scene3d>
    </w:rPr>
  </w:style>
  <w:style w:type="paragraph" w:styleId="TableofFigures">
    <w:name w:val="table of figures"/>
    <w:basedOn w:val="Normal"/>
    <w:next w:val="Normal"/>
    <w:uiPriority w:val="99"/>
    <w:semiHidden/>
    <w:rsid w:val="000D1F49"/>
    <w:pPr>
      <w:tabs>
        <w:tab w:val="left" w:pos="1350"/>
        <w:tab w:val="right" w:leader="dot" w:pos="9825"/>
      </w:tabs>
      <w:spacing w:before="120"/>
      <w:ind w:left="1354" w:right="576" w:hanging="1354"/>
    </w:pPr>
    <w:rPr>
      <w:noProof/>
    </w:rPr>
  </w:style>
  <w:style w:type="paragraph" w:styleId="ListNumber2">
    <w:name w:val="List Number 2"/>
    <w:basedOn w:val="Normal"/>
    <w:uiPriority w:val="99"/>
    <w:semiHidden/>
    <w:rsid w:val="000D1F49"/>
    <w:pPr>
      <w:numPr>
        <w:ilvl w:val="1"/>
        <w:numId w:val="5"/>
      </w:numPr>
      <w:spacing w:before="120"/>
    </w:pPr>
  </w:style>
  <w:style w:type="character" w:styleId="FollowedHyperlink">
    <w:name w:val="FollowedHyperlink"/>
    <w:basedOn w:val="DefaultParagraphFont"/>
    <w:uiPriority w:val="99"/>
    <w:semiHidden/>
    <w:rsid w:val="000D1F49"/>
    <w:rPr>
      <w:color w:val="8E8CA7" w:themeColor="followedHyperlink"/>
      <w:u w:val="single"/>
    </w:rPr>
  </w:style>
  <w:style w:type="paragraph" w:styleId="NormalWeb">
    <w:name w:val="Normal (Web)"/>
    <w:basedOn w:val="Normal"/>
    <w:uiPriority w:val="99"/>
    <w:semiHidden/>
    <w:rsid w:val="000D1F49"/>
    <w:pPr>
      <w:spacing w:before="100" w:beforeAutospacing="1" w:after="100" w:afterAutospacing="1"/>
    </w:pPr>
    <w:rPr>
      <w:rFonts w:ascii="Times New Roman" w:hAnsi="Times New Roman" w:cs="Times New Roman"/>
      <w:szCs w:val="24"/>
    </w:rPr>
  </w:style>
  <w:style w:type="character" w:styleId="BookTitle">
    <w:name w:val="Book Title"/>
    <w:basedOn w:val="DefaultParagraphFont"/>
    <w:uiPriority w:val="33"/>
    <w:qFormat/>
    <w:rsid w:val="001A4DF3"/>
    <w:rPr>
      <w:rFonts w:asciiTheme="minorHAnsi" w:eastAsiaTheme="minorEastAsia" w:hAnsiTheme="minorHAnsi" w:cstheme="minorBidi"/>
      <w:b/>
      <w:bCs/>
      <w:i/>
      <w:iCs/>
      <w:caps w:val="0"/>
      <w:smallCaps w:val="0"/>
      <w:color w:val="auto"/>
      <w:spacing w:val="10"/>
      <w:w w:val="100"/>
      <w:sz w:val="20"/>
      <w:szCs w:val="20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1A4DF3"/>
    <w:pPr>
      <w:outlineLvl w:val="9"/>
    </w:pPr>
  </w:style>
  <w:style w:type="paragraph" w:customStyle="1" w:styleId="Name">
    <w:name w:val="Name"/>
    <w:basedOn w:val="Normal"/>
    <w:uiPriority w:val="1"/>
    <w:rsid w:val="00EB263C"/>
    <w:pPr>
      <w:spacing w:after="0" w:line="240" w:lineRule="auto"/>
    </w:pPr>
    <w:rPr>
      <w:b/>
      <w:color w:val="606372" w:themeColor="accent1"/>
      <w:sz w:val="42"/>
    </w:rPr>
  </w:style>
  <w:style w:type="paragraph" w:customStyle="1" w:styleId="Address">
    <w:name w:val="Address"/>
    <w:basedOn w:val="Normal"/>
    <w:uiPriority w:val="1"/>
    <w:rsid w:val="00EB263C"/>
    <w:pPr>
      <w:spacing w:after="0"/>
    </w:pPr>
  </w:style>
  <w:style w:type="paragraph" w:styleId="Date">
    <w:name w:val="Date"/>
    <w:basedOn w:val="Normal"/>
    <w:next w:val="Normal"/>
    <w:link w:val="DateChar"/>
    <w:uiPriority w:val="99"/>
    <w:rsid w:val="00EB263C"/>
    <w:pPr>
      <w:spacing w:before="600"/>
    </w:pPr>
  </w:style>
  <w:style w:type="paragraph" w:styleId="Caption">
    <w:name w:val="caption"/>
    <w:basedOn w:val="Normal"/>
    <w:next w:val="Normal"/>
    <w:uiPriority w:val="35"/>
    <w:semiHidden/>
    <w:unhideWhenUsed/>
    <w:qFormat/>
    <w:rsid w:val="001A4DF3"/>
    <w:pPr>
      <w:spacing w:line="240" w:lineRule="auto"/>
    </w:pPr>
    <w:rPr>
      <w:b/>
      <w:bCs/>
      <w:color w:val="79A8A4" w:themeColor="accent2"/>
      <w:spacing w:val="10"/>
      <w:sz w:val="16"/>
      <w:szCs w:val="16"/>
    </w:rPr>
  </w:style>
  <w:style w:type="character" w:customStyle="1" w:styleId="DateChar">
    <w:name w:val="Date Char"/>
    <w:basedOn w:val="DefaultParagraphFont"/>
    <w:link w:val="Date"/>
    <w:uiPriority w:val="99"/>
    <w:rsid w:val="00EB263C"/>
  </w:style>
  <w:style w:type="paragraph" w:styleId="Salutation">
    <w:name w:val="Salutation"/>
    <w:basedOn w:val="Normal"/>
    <w:next w:val="Normal"/>
    <w:link w:val="SalutationChar"/>
    <w:uiPriority w:val="99"/>
    <w:rsid w:val="001C66AD"/>
    <w:pPr>
      <w:spacing w:before="480" w:after="480"/>
    </w:pPr>
    <w:rPr>
      <w:color w:val="B2AD8F" w:themeColor="accent3"/>
      <w:sz w:val="36"/>
    </w:rPr>
  </w:style>
  <w:style w:type="character" w:customStyle="1" w:styleId="SalutationChar">
    <w:name w:val="Salutation Char"/>
    <w:basedOn w:val="DefaultParagraphFont"/>
    <w:link w:val="Salutation"/>
    <w:uiPriority w:val="99"/>
    <w:rsid w:val="001C66AD"/>
    <w:rPr>
      <w:color w:val="B2AD8F" w:themeColor="accent3"/>
      <w:sz w:val="36"/>
    </w:rPr>
  </w:style>
  <w:style w:type="paragraph" w:styleId="Signature">
    <w:name w:val="Signature"/>
    <w:basedOn w:val="Normal"/>
    <w:link w:val="SignatureChar"/>
    <w:uiPriority w:val="99"/>
    <w:rsid w:val="00EB263C"/>
  </w:style>
  <w:style w:type="character" w:customStyle="1" w:styleId="SignatureChar">
    <w:name w:val="Signature Char"/>
    <w:basedOn w:val="DefaultParagraphFont"/>
    <w:link w:val="Signature"/>
    <w:uiPriority w:val="99"/>
    <w:rsid w:val="00EB263C"/>
  </w:style>
  <w:style w:type="character" w:styleId="PlaceholderText">
    <w:name w:val="Placeholder Text"/>
    <w:basedOn w:val="DefaultParagraphFont"/>
    <w:uiPriority w:val="99"/>
    <w:semiHidden/>
    <w:rsid w:val="00EB263C"/>
    <w:rPr>
      <w:color w:val="808080"/>
    </w:rPr>
  </w:style>
  <w:style w:type="paragraph" w:styleId="ListParagraph">
    <w:name w:val="List Paragraph"/>
    <w:basedOn w:val="Normal"/>
    <w:uiPriority w:val="34"/>
    <w:qFormat/>
    <w:rsid w:val="000D6A37"/>
    <w:pPr>
      <w:ind w:left="720"/>
      <w:contextualSpacing/>
    </w:pPr>
  </w:style>
  <w:style w:type="character" w:styleId="IntenseReference">
    <w:name w:val="Intense Reference"/>
    <w:basedOn w:val="DefaultParagraphFont"/>
    <w:uiPriority w:val="32"/>
    <w:qFormat/>
    <w:rsid w:val="001A4DF3"/>
    <w:rPr>
      <w:rFonts w:asciiTheme="minorHAnsi" w:eastAsiaTheme="minorEastAsia" w:hAnsiTheme="minorHAnsi" w:cstheme="minorBidi"/>
      <w:b/>
      <w:bCs/>
      <w:caps w:val="0"/>
      <w:smallCaps/>
      <w:color w:val="191919" w:themeColor="text1" w:themeTint="E6"/>
      <w:spacing w:val="10"/>
      <w:w w:val="100"/>
      <w:position w:val="0"/>
      <w:sz w:val="20"/>
      <w:szCs w:val="20"/>
      <w:u w:val="single"/>
    </w:rPr>
  </w:style>
  <w:style w:type="table" w:styleId="TableGrid">
    <w:name w:val="Table Grid"/>
    <w:basedOn w:val="TableNormal"/>
    <w:uiPriority w:val="39"/>
    <w:rsid w:val="000D6A37"/>
    <w:pPr>
      <w:spacing w:after="0" w:line="240" w:lineRule="auto"/>
    </w:p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2-Accent1">
    <w:name w:val="Grid Table 2 Accent 1"/>
    <w:basedOn w:val="TableNormal"/>
    <w:uiPriority w:val="47"/>
    <w:rsid w:val="000D6A37"/>
    <w:pPr>
      <w:spacing w:after="0" w:line="240" w:lineRule="auto"/>
    </w:pPr>
    <w:tblPr>
      <w:tblStyleRowBandSize w:val="1"/>
      <w:tblStyleColBandSize w:val="1"/>
      <w:tblInd w:w="0" w:type="nil"/>
      <w:tblBorders>
        <w:top w:val="single" w:sz="2" w:space="0" w:color="9D9FAC" w:themeColor="accent1" w:themeTint="99"/>
        <w:bottom w:val="single" w:sz="2" w:space="0" w:color="9D9FAC" w:themeColor="accent1" w:themeTint="99"/>
        <w:insideH w:val="single" w:sz="2" w:space="0" w:color="9D9FAC" w:themeColor="accent1" w:themeTint="99"/>
        <w:insideV w:val="single" w:sz="2" w:space="0" w:color="9D9FAC" w:themeColor="accen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9D9FAC" w:themeColor="accen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9D9FAC" w:themeColor="accen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DFE3" w:themeFill="accent1" w:themeFillTint="33"/>
      </w:tcPr>
    </w:tblStylePr>
    <w:tblStylePr w:type="band1Horz">
      <w:tblPr/>
      <w:tcPr>
        <w:shd w:val="clear" w:color="auto" w:fill="DEDFE3" w:themeFill="accent1" w:themeFillTint="33"/>
      </w:tcPr>
    </w:tblStylePr>
  </w:style>
  <w:style w:type="character" w:styleId="Strong">
    <w:name w:val="Strong"/>
    <w:basedOn w:val="DefaultParagraphFont"/>
    <w:uiPriority w:val="22"/>
    <w:qFormat/>
    <w:rsid w:val="001A4DF3"/>
    <w:rPr>
      <w:rFonts w:asciiTheme="minorHAnsi" w:eastAsiaTheme="minorEastAsia" w:hAnsiTheme="minorHAnsi" w:cstheme="minorBidi"/>
      <w:b/>
      <w:bCs/>
      <w:spacing w:val="0"/>
      <w:w w:val="100"/>
      <w:position w:val="0"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234A1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234A1"/>
    <w:rPr>
      <w:rFonts w:ascii="Segoe UI" w:eastAsiaTheme="minorEastAsia" w:hAnsi="Segoe UI" w:cs="Segoe UI"/>
      <w:sz w:val="18"/>
      <w:szCs w:val="18"/>
    </w:rPr>
  </w:style>
  <w:style w:type="paragraph" w:styleId="Subtitle">
    <w:name w:val="Subtitle"/>
    <w:basedOn w:val="Normal"/>
    <w:next w:val="Normal"/>
    <w:link w:val="SubtitleChar"/>
    <w:uiPriority w:val="11"/>
    <w:qFormat/>
    <w:rsid w:val="001A4DF3"/>
    <w:pPr>
      <w:numPr>
        <w:ilvl w:val="1"/>
      </w:numPr>
      <w:spacing w:after="240"/>
    </w:pPr>
    <w:rPr>
      <w:color w:val="000000" w:themeColor="text1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1A4DF3"/>
    <w:rPr>
      <w:color w:val="000000" w:themeColor="text1"/>
      <w:sz w:val="24"/>
      <w:szCs w:val="24"/>
    </w:rPr>
  </w:style>
  <w:style w:type="character" w:styleId="Emphasis">
    <w:name w:val="Emphasis"/>
    <w:basedOn w:val="DefaultParagraphFont"/>
    <w:uiPriority w:val="20"/>
    <w:qFormat/>
    <w:rsid w:val="001A4DF3"/>
    <w:rPr>
      <w:rFonts w:asciiTheme="minorHAnsi" w:eastAsiaTheme="minorEastAsia" w:hAnsiTheme="minorHAnsi" w:cstheme="minorBidi"/>
      <w:i/>
      <w:iCs/>
      <w:color w:val="55837F" w:themeColor="accent2" w:themeShade="BF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1A4DF3"/>
    <w:pPr>
      <w:spacing w:before="160"/>
      <w:ind w:left="720"/>
    </w:pPr>
    <w:rPr>
      <w:rFonts w:asciiTheme="majorHAnsi" w:eastAsiaTheme="majorEastAsia" w:hAnsiTheme="majorHAnsi" w:cstheme="majorBidi"/>
      <w:sz w:val="24"/>
      <w:szCs w:val="24"/>
    </w:rPr>
  </w:style>
  <w:style w:type="character" w:customStyle="1" w:styleId="QuoteChar">
    <w:name w:val="Quote Char"/>
    <w:basedOn w:val="DefaultParagraphFont"/>
    <w:link w:val="Quote"/>
    <w:uiPriority w:val="29"/>
    <w:rsid w:val="001A4DF3"/>
    <w:rPr>
      <w:rFonts w:asciiTheme="majorHAnsi" w:eastAsiaTheme="majorEastAsia" w:hAnsiTheme="majorHAnsi" w:cstheme="majorBidi"/>
      <w:sz w:val="24"/>
      <w:szCs w:val="24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A4DF3"/>
    <w:pPr>
      <w:spacing w:before="100" w:beforeAutospacing="1" w:after="240"/>
      <w:ind w:left="936" w:right="936"/>
      <w:jc w:val="center"/>
    </w:pPr>
    <w:rPr>
      <w:rFonts w:asciiTheme="majorHAnsi" w:eastAsiaTheme="majorEastAsia" w:hAnsiTheme="majorHAnsi" w:cstheme="majorBidi"/>
      <w:caps/>
      <w:color w:val="55837F" w:themeColor="accent2" w:themeShade="BF"/>
      <w:spacing w:val="10"/>
      <w:sz w:val="28"/>
      <w:szCs w:val="28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A4DF3"/>
    <w:rPr>
      <w:rFonts w:asciiTheme="majorHAnsi" w:eastAsiaTheme="majorEastAsia" w:hAnsiTheme="majorHAnsi" w:cstheme="majorBidi"/>
      <w:caps/>
      <w:color w:val="55837F" w:themeColor="accent2" w:themeShade="BF"/>
      <w:spacing w:val="10"/>
      <w:sz w:val="28"/>
      <w:szCs w:val="28"/>
    </w:rPr>
  </w:style>
  <w:style w:type="character" w:styleId="SubtleEmphasis">
    <w:name w:val="Subtle Emphasis"/>
    <w:basedOn w:val="DefaultParagraphFont"/>
    <w:uiPriority w:val="19"/>
    <w:qFormat/>
    <w:rsid w:val="001A4DF3"/>
    <w:rPr>
      <w:i/>
      <w:iCs/>
      <w:color w:val="auto"/>
    </w:rPr>
  </w:style>
  <w:style w:type="character" w:styleId="IntenseEmphasis">
    <w:name w:val="Intense Emphasis"/>
    <w:basedOn w:val="DefaultParagraphFont"/>
    <w:uiPriority w:val="21"/>
    <w:qFormat/>
    <w:rsid w:val="001A4DF3"/>
    <w:rPr>
      <w:rFonts w:asciiTheme="minorHAnsi" w:eastAsiaTheme="minorEastAsia" w:hAnsiTheme="minorHAnsi" w:cstheme="minorBidi"/>
      <w:b/>
      <w:bCs/>
      <w:i/>
      <w:iCs/>
      <w:color w:val="55837F" w:themeColor="accent2" w:themeShade="BF"/>
      <w:spacing w:val="0"/>
      <w:w w:val="100"/>
      <w:position w:val="0"/>
      <w:sz w:val="20"/>
      <w:szCs w:val="20"/>
    </w:rPr>
  </w:style>
  <w:style w:type="character" w:styleId="SubtleReference">
    <w:name w:val="Subtle Reference"/>
    <w:basedOn w:val="DefaultParagraphFont"/>
    <w:uiPriority w:val="31"/>
    <w:qFormat/>
    <w:rsid w:val="001A4DF3"/>
    <w:rPr>
      <w:rFonts w:asciiTheme="minorHAnsi" w:eastAsiaTheme="minorEastAsia" w:hAnsiTheme="minorHAnsi" w:cstheme="minorBidi"/>
      <w:caps w:val="0"/>
      <w:smallCaps/>
      <w:color w:val="auto"/>
      <w:spacing w:val="10"/>
      <w:w w:val="100"/>
      <w:sz w:val="20"/>
      <w:szCs w:val="20"/>
      <w:u w:val="single" w:color="7F7F7F" w:themeColor="text1" w:themeTint="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022320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jpeg"/><Relationship Id="rId18" Type="http://schemas.openxmlformats.org/officeDocument/2006/relationships/image" Target="media/image9.jpeg"/><Relationship Id="rId26" Type="http://schemas.openxmlformats.org/officeDocument/2006/relationships/image" Target="media/image17.jpeg"/><Relationship Id="rId39" Type="http://schemas.openxmlformats.org/officeDocument/2006/relationships/header" Target="header1.xml"/><Relationship Id="rId21" Type="http://schemas.openxmlformats.org/officeDocument/2006/relationships/image" Target="media/image12.jpeg"/><Relationship Id="rId34" Type="http://schemas.openxmlformats.org/officeDocument/2006/relationships/image" Target="media/image25.jpeg"/><Relationship Id="rId42" Type="http://schemas.openxmlformats.org/officeDocument/2006/relationships/fontTable" Target="fontTable.xml"/><Relationship Id="rId7" Type="http://schemas.openxmlformats.org/officeDocument/2006/relationships/webSettings" Target="web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7.jpeg"/><Relationship Id="rId20" Type="http://schemas.openxmlformats.org/officeDocument/2006/relationships/image" Target="media/image11.jpeg"/><Relationship Id="rId29" Type="http://schemas.openxmlformats.org/officeDocument/2006/relationships/image" Target="media/image20.jpeg"/><Relationship Id="rId41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jpeg"/><Relationship Id="rId24" Type="http://schemas.openxmlformats.org/officeDocument/2006/relationships/image" Target="media/image15.jpeg"/><Relationship Id="rId32" Type="http://schemas.openxmlformats.org/officeDocument/2006/relationships/image" Target="media/image23.jpeg"/><Relationship Id="rId37" Type="http://schemas.openxmlformats.org/officeDocument/2006/relationships/image" Target="media/image28.jpeg"/><Relationship Id="rId40" Type="http://schemas.openxmlformats.org/officeDocument/2006/relationships/footer" Target="footer1.xml"/><Relationship Id="rId5" Type="http://schemas.openxmlformats.org/officeDocument/2006/relationships/styles" Target="styles.xml"/><Relationship Id="rId15" Type="http://schemas.openxmlformats.org/officeDocument/2006/relationships/image" Target="media/image6.jpeg"/><Relationship Id="rId23" Type="http://schemas.openxmlformats.org/officeDocument/2006/relationships/image" Target="media/image14.jpeg"/><Relationship Id="rId28" Type="http://schemas.openxmlformats.org/officeDocument/2006/relationships/image" Target="media/image19.jpeg"/><Relationship Id="rId36" Type="http://schemas.openxmlformats.org/officeDocument/2006/relationships/image" Target="media/image27.jpeg"/><Relationship Id="rId10" Type="http://schemas.openxmlformats.org/officeDocument/2006/relationships/image" Target="media/image1.png"/><Relationship Id="rId19" Type="http://schemas.openxmlformats.org/officeDocument/2006/relationships/image" Target="media/image10.jpeg"/><Relationship Id="rId31" Type="http://schemas.openxmlformats.org/officeDocument/2006/relationships/image" Target="media/image22.jpeg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5.jpeg"/><Relationship Id="rId22" Type="http://schemas.openxmlformats.org/officeDocument/2006/relationships/image" Target="media/image13.jpeg"/><Relationship Id="rId27" Type="http://schemas.openxmlformats.org/officeDocument/2006/relationships/image" Target="media/image18.jpeg"/><Relationship Id="rId30" Type="http://schemas.openxmlformats.org/officeDocument/2006/relationships/image" Target="media/image21.jpeg"/><Relationship Id="rId35" Type="http://schemas.openxmlformats.org/officeDocument/2006/relationships/image" Target="media/image26.jpeg"/><Relationship Id="rId43" Type="http://schemas.openxmlformats.org/officeDocument/2006/relationships/theme" Target="theme/theme1.xml"/><Relationship Id="rId8" Type="http://schemas.openxmlformats.org/officeDocument/2006/relationships/footnotes" Target="footnotes.xml"/><Relationship Id="rId3" Type="http://schemas.openxmlformats.org/officeDocument/2006/relationships/customXml" Target="../customXml/item3.xml"/><Relationship Id="rId12" Type="http://schemas.openxmlformats.org/officeDocument/2006/relationships/image" Target="media/image3.jpeg"/><Relationship Id="rId17" Type="http://schemas.openxmlformats.org/officeDocument/2006/relationships/image" Target="media/image8.jpeg"/><Relationship Id="rId25" Type="http://schemas.openxmlformats.org/officeDocument/2006/relationships/image" Target="media/image16.jpeg"/><Relationship Id="rId33" Type="http://schemas.openxmlformats.org/officeDocument/2006/relationships/image" Target="media/image24.jpeg"/><Relationship Id="rId38" Type="http://schemas.openxmlformats.org/officeDocument/2006/relationships/image" Target="media/image29.jpe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0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IdeaFires-Admin\AppData\Roaming\Microsoft\Templates\Minimalist%20tech%20letterhead.dotx" TargetMode="External"/></Relationships>
</file>

<file path=word/theme/theme1.xml><?xml version="1.0" encoding="utf-8"?>
<a:theme xmlns:a="http://schemas.openxmlformats.org/drawingml/2006/main" name="Feathered">
  <a:themeElements>
    <a:clrScheme name="Feathered">
      <a:dk1>
        <a:sysClr val="windowText" lastClr="000000"/>
      </a:dk1>
      <a:lt1>
        <a:sysClr val="window" lastClr="FFFFFF"/>
      </a:lt1>
      <a:dk2>
        <a:srgbClr val="121316"/>
      </a:dk2>
      <a:lt2>
        <a:srgbClr val="FEFCF7"/>
      </a:lt2>
      <a:accent1>
        <a:srgbClr val="606372"/>
      </a:accent1>
      <a:accent2>
        <a:srgbClr val="79A8A4"/>
      </a:accent2>
      <a:accent3>
        <a:srgbClr val="B2AD8F"/>
      </a:accent3>
      <a:accent4>
        <a:srgbClr val="AD8082"/>
      </a:accent4>
      <a:accent5>
        <a:srgbClr val="DEC18C"/>
      </a:accent5>
      <a:accent6>
        <a:srgbClr val="92A185"/>
      </a:accent6>
      <a:hlink>
        <a:srgbClr val="85C4D2"/>
      </a:hlink>
      <a:folHlink>
        <a:srgbClr val="8E8CA7"/>
      </a:folHlink>
    </a:clrScheme>
    <a:fontScheme name="Feathered">
      <a:majorFont>
        <a:latin typeface="Century Schoolbook" panose="02040604050505020304"/>
        <a:ea typeface=""/>
        <a:cs typeface=""/>
        <a:font script="Jpan" typeface="メイリオ"/>
        <a:font script="Hang" typeface="휴먼매직체"/>
        <a:font script="Hans" typeface="华文楷体"/>
        <a:font script="Hant" typeface="新細明體"/>
        <a:font script="Arab" typeface="Times New Roman"/>
        <a:font script="Hebr" typeface="Times New Roman"/>
        <a:font script="Thai" typeface="KodchiangUPC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メイリオ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Feathered">
      <a:fillStyleLst>
        <a:solidFill>
          <a:schemeClr val="phClr"/>
        </a:solidFill>
        <a:solidFill>
          <a:schemeClr val="phClr">
            <a:tint val="67000"/>
            <a:satMod val="105000"/>
          </a:schemeClr>
        </a:solidFill>
        <a:gradFill rotWithShape="1">
          <a:gsLst>
            <a:gs pos="0">
              <a:schemeClr val="phClr">
                <a:tint val="94000"/>
                <a:satMod val="103000"/>
                <a:lumMod val="102000"/>
              </a:schemeClr>
            </a:gs>
            <a:gs pos="50000">
              <a:schemeClr val="phClr">
                <a:shade val="100000"/>
                <a:satMod val="110000"/>
                <a:lumMod val="100000"/>
              </a:schemeClr>
            </a:gs>
            <a:gs pos="100000">
              <a:schemeClr val="phClr">
                <a:shade val="70000"/>
                <a:satMod val="120000"/>
                <a:lumMod val="99000"/>
              </a:schemeClr>
            </a:gs>
          </a:gsLst>
          <a:path path="circle">
            <a:fillToRect l="100000" t="100000" r="100000" b="100000"/>
          </a:path>
        </a:gradFill>
      </a:fillStyleLst>
      <a:lnStyleLst>
        <a:ln w="9525" cap="flat" cmpd="sng" algn="ctr">
          <a:solidFill>
            <a:schemeClr val="phClr"/>
          </a:solidFill>
          <a:prstDash val="solid"/>
        </a:ln>
        <a:ln w="12700" cap="flat" cmpd="sng" algn="ctr">
          <a:solidFill>
            <a:schemeClr val="phClr"/>
          </a:solidFill>
          <a:prstDash val="solid"/>
        </a:ln>
        <a:ln w="19050" cap="flat" cmpd="sng" algn="ctr">
          <a:solidFill>
            <a:schemeClr val="phClr">
              <a:tint val="50000"/>
              <a:shade val="83000"/>
            </a:schemeClr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25400" dir="5400000" algn="ctr" rotWithShape="0">
              <a:srgbClr val="000000">
                <a:alpha val="20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hade val="98000"/>
                <a:satMod val="150000"/>
                <a:lumMod val="102000"/>
              </a:schemeClr>
            </a:gs>
            <a:gs pos="50000">
              <a:schemeClr val="phClr">
                <a:tint val="98000"/>
                <a:shade val="90000"/>
                <a:satMod val="13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Feathered" id="{EEC9B30E-2747-4D42-BCBE-A02BDEEEA114}" vid="{AACE42CE-5C67-4514-8A89-3472F564E146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DEEA25CC0A0AC24199CDC46C25B8B0BC" ma:contentTypeVersion="7" ma:contentTypeDescription="Create a new document." ma:contentTypeScope="" ma:versionID="71aff31462b4074963b8c698d1c1c68f">
  <xsd:schema xmlns:xsd="http://www.w3.org/2001/XMLSchema" xmlns:xs="http://www.w3.org/2001/XMLSchema" xmlns:p="http://schemas.microsoft.com/office/2006/metadata/properties" xmlns:ns2="6dc4bcd6-49db-4c07-9060-8acfc67cef9f" xmlns:ns3="fb0879af-3eba-417a-a55a-ffe6dcd6ca77" targetNamespace="http://schemas.microsoft.com/office/2006/metadata/properties" ma:root="true" ma:fieldsID="e3831fb232ece3fdb834cba9867a0e69" ns2:_="" ns3:_="">
    <xsd:import namespace="6dc4bcd6-49db-4c07-9060-8acfc67cef9f"/>
    <xsd:import namespace="fb0879af-3eba-417a-a55a-ffe6dcd6ca77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CR" minOccurs="0"/>
                <xsd:element ref="ns3:SharedWithUsers" minOccurs="0"/>
                <xsd:element ref="ns3:SharedWithDetails" minOccurs="0"/>
                <xsd:element ref="ns3:LastSharedByUser" minOccurs="0"/>
                <xsd:element ref="ns3:LastSharedByTim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dc4bcd6-49db-4c07-9060-8acfc67cef9f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b0879af-3eba-417a-a55a-ffe6dcd6ca77" elementFormDefault="qualified">
    <xsd:import namespace="http://schemas.microsoft.com/office/2006/documentManagement/types"/>
    <xsd:import namespace="http://schemas.microsoft.com/office/infopath/2007/PartnerControls"/>
    <xsd:element name="SharedWithUsers" ma:index="11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2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LastSharedByUser" ma:index="13" nillable="true" ma:displayName="Last Shared By User" ma:hidden="true" ma:internalName="LastSharedByUser" ma:readOnly="true">
      <xsd:simpleType>
        <xsd:restriction base="dms:Note"/>
      </xsd:simpleType>
    </xsd:element>
    <xsd:element name="LastSharedByTime" ma:index="14" nillable="true" ma:displayName="Last Shared By Time" ma:hidden="true" ma:internalName="LastSharedByTime" ma:readOnly="true">
      <xsd:simpleType>
        <xsd:restriction base="dms:DateTim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61957F18-FD2E-4ACA-9166-0942CD730109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DC45A703-DA88-4F57-A531-977D6A2480F0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39D7AA33-589B-478D-8C38-02B01DC2D2A6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6dc4bcd6-49db-4c07-9060-8acfc67cef9f"/>
    <ds:schemaRef ds:uri="fb0879af-3eba-417a-a55a-ffe6dcd6ca77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Minimalist tech letterhead.dotx</Template>
  <TotalTime>90</TotalTime>
  <Pages>16</Pages>
  <Words>324</Words>
  <Characters>1848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2168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RePack by Diakov</dc:creator>
  <cp:keywords/>
  <dc:description/>
  <cp:lastModifiedBy>Prateek Kumar</cp:lastModifiedBy>
  <cp:revision>12</cp:revision>
  <cp:lastPrinted>2020-02-18T06:47:00Z</cp:lastPrinted>
  <dcterms:created xsi:type="dcterms:W3CDTF">2020-02-26T15:19:00Z</dcterms:created>
  <dcterms:modified xsi:type="dcterms:W3CDTF">2020-02-27T01:59:00Z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0x010100DEEA25CC0A0AC24199CDC46C25B8B0BC</vt:lpwstr>
  </property>
</Properties>
</file>